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4D67C" w14:textId="334D83A7" w:rsidR="00FB0FC2" w:rsidRDefault="00FB0FC2" w:rsidP="00FB0FC2">
      <w:pPr>
        <w:spacing w:before="0" w:after="0"/>
        <w:jc w:val="center"/>
        <w:rPr>
          <w:rFonts w:eastAsia="Aptos" w:cs="Times New Roman"/>
        </w:rPr>
      </w:pPr>
      <w:r>
        <w:rPr>
          <w:rFonts w:eastAsia="Aptos" w:cs="Times New Roman"/>
        </w:rPr>
        <w:t>B</w:t>
      </w:r>
      <w:r w:rsidRPr="00FB0FC2">
        <w:rPr>
          <w:rFonts w:eastAsia="Aptos" w:cs="Times New Roman"/>
        </w:rPr>
        <w:t>Ộ GIÁO DỤC VÀ ĐÀO TẠO</w:t>
      </w:r>
    </w:p>
    <w:p w14:paraId="465CC24A" w14:textId="77777777" w:rsidR="00FB0FC2" w:rsidRPr="00FB0FC2" w:rsidRDefault="00FB0FC2" w:rsidP="00FB0FC2">
      <w:pPr>
        <w:spacing w:before="0" w:after="0"/>
        <w:jc w:val="center"/>
        <w:rPr>
          <w:rFonts w:eastAsia="Aptos" w:cs="Times New Roman"/>
          <w:b/>
          <w:bCs/>
          <w:sz w:val="22"/>
        </w:rPr>
      </w:pPr>
      <w:r w:rsidRPr="00FB0FC2">
        <w:rPr>
          <w:rFonts w:eastAsia="Aptos" w:cs="Times New Roman"/>
          <w:b/>
          <w:bCs/>
          <w:noProof/>
        </w:rPr>
        <mc:AlternateContent>
          <mc:Choice Requires="wps">
            <w:drawing>
              <wp:anchor distT="0" distB="0" distL="114300" distR="114300" simplePos="0" relativeHeight="251658240" behindDoc="0" locked="0" layoutInCell="1" allowOverlap="1" wp14:anchorId="6F9677FB" wp14:editId="7A85D5FC">
                <wp:simplePos x="0" y="0"/>
                <wp:positionH relativeFrom="margin">
                  <wp:posOffset>2516505</wp:posOffset>
                </wp:positionH>
                <wp:positionV relativeFrom="paragraph">
                  <wp:posOffset>212725</wp:posOffset>
                </wp:positionV>
                <wp:extent cx="900000" cy="7620"/>
                <wp:effectExtent l="0" t="0" r="33655" b="30480"/>
                <wp:wrapNone/>
                <wp:docPr id="1227592904" name="Straight Connector 1"/>
                <wp:cNvGraphicFramePr/>
                <a:graphic xmlns:a="http://schemas.openxmlformats.org/drawingml/2006/main">
                  <a:graphicData uri="http://schemas.microsoft.com/office/word/2010/wordprocessingShape">
                    <wps:wsp>
                      <wps:cNvCnPr/>
                      <wps:spPr>
                        <a:xfrm flipV="1">
                          <a:off x="0" y="0"/>
                          <a:ext cx="900000" cy="7620"/>
                        </a:xfrm>
                        <a:prstGeom prst="line">
                          <a:avLst/>
                        </a:prstGeom>
                        <a:noFill/>
                        <a:ln w="3175"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58D53AB" id="Straight Connector 1" o:spid="_x0000_s1026" style="position:absolute;flip:y;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98.15pt,16.75pt" to="269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" strokecolor="windowText" strokeweight=".25pt">
                <v:stroke joinstyle="miter"/>
                <w10:wrap anchorx="margin"/>
              </v:line>
            </w:pict>
          </mc:Fallback>
        </mc:AlternateContent>
      </w:r>
      <w:r w:rsidRPr="00FB0FC2">
        <w:rPr>
          <w:rFonts w:eastAsia="Aptos" w:cs="Times New Roman"/>
          <w:b/>
          <w:bCs/>
        </w:rPr>
        <w:t>TRƯỜNG ĐẠI HỌC THĂNG LONG</w:t>
      </w:r>
    </w:p>
    <w:p w14:paraId="1534E362" w14:textId="10F46ED1" w:rsidR="00ED254C" w:rsidRDefault="00FB0FC2" w:rsidP="00FD6D4A">
      <w:pPr>
        <w:spacing w:before="1000" w:after="1000"/>
        <w:jc w:val="center"/>
        <w:rPr>
          <w:sz w:val="28"/>
          <w:szCs w:val="28"/>
        </w:rPr>
      </w:pPr>
      <w:r w:rsidRPr="00FB0FC2">
        <w:rPr>
          <w:rFonts w:eastAsia="Aptos" w:cs="Times New Roman"/>
          <w:noProof/>
          <w:szCs w:val="26"/>
        </w:rPr>
        <w:drawing>
          <wp:inline distT="0" distB="0" distL="0" distR="0" wp14:anchorId="0C4C0598" wp14:editId="1FA5DD34">
            <wp:extent cx="575945" cy="669290"/>
            <wp:effectExtent l="0" t="0" r="0" b="0"/>
            <wp:docPr id="746218664" name="Picture 4"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8664" name="Picture 4" descr="A red and blue logo&#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 cy="669600"/>
                    </a:xfrm>
                    <a:prstGeom prst="rect">
                      <a:avLst/>
                    </a:prstGeom>
                  </pic:spPr>
                </pic:pic>
              </a:graphicData>
            </a:graphic>
          </wp:inline>
        </w:drawing>
      </w:r>
    </w:p>
    <w:p w14:paraId="604B2923" w14:textId="35B7C8C6" w:rsidR="00734740" w:rsidRPr="00A67A97" w:rsidRDefault="00734740" w:rsidP="00A67A97">
      <w:pPr>
        <w:jc w:val="center"/>
        <w:rPr>
          <w:b/>
          <w:bCs/>
          <w:sz w:val="44"/>
          <w:szCs w:val="44"/>
        </w:rPr>
      </w:pPr>
      <w:r w:rsidRPr="00A67A97">
        <w:rPr>
          <w:b/>
          <w:bCs/>
          <w:sz w:val="44"/>
          <w:szCs w:val="44"/>
        </w:rPr>
        <w:t>BÁO CÁO BÀI TẬP LỚN</w:t>
      </w:r>
    </w:p>
    <w:p w14:paraId="59665D3E" w14:textId="0FB1548A" w:rsidR="00A67A97" w:rsidRPr="00A67A97" w:rsidRDefault="005A1CA8" w:rsidP="00A67A97">
      <w:pPr>
        <w:jc w:val="center"/>
        <w:rPr>
          <w:b/>
          <w:bCs/>
          <w:sz w:val="44"/>
          <w:szCs w:val="44"/>
        </w:rPr>
      </w:pPr>
      <w:r>
        <w:rPr>
          <w:b/>
          <w:bCs/>
          <w:sz w:val="44"/>
          <w:szCs w:val="44"/>
        </w:rPr>
        <w:t>DỰ ÁN CÔNG NGHỆ THÔNG TIN</w:t>
      </w:r>
    </w:p>
    <w:p w14:paraId="6E27BF8F" w14:textId="1515073A" w:rsidR="00734740" w:rsidRPr="00FD6D4A" w:rsidRDefault="00D45051" w:rsidP="0035572C">
      <w:pPr>
        <w:spacing w:before="1200" w:after="1400"/>
        <w:jc w:val="center"/>
        <w:rPr>
          <w:b/>
          <w:bCs/>
          <w:sz w:val="44"/>
          <w:szCs w:val="44"/>
        </w:rPr>
      </w:pPr>
      <w:r w:rsidRPr="00D45051">
        <w:rPr>
          <w:b/>
          <w:bCs/>
          <w:sz w:val="44"/>
          <w:szCs w:val="44"/>
        </w:rPr>
        <w:t>ĐỀ TÀI: TẠO WEBSIDE BÁN LAPTOP</w:t>
      </w:r>
    </w:p>
    <w:p w14:paraId="75B1594C" w14:textId="2D41F080" w:rsidR="00734740" w:rsidRDefault="00B47D6F" w:rsidP="00FD6D4A">
      <w:pPr>
        <w:tabs>
          <w:tab w:val="left" w:pos="851"/>
          <w:tab w:val="left" w:pos="5387"/>
        </w:tabs>
        <w:rPr>
          <w:b/>
          <w:bCs/>
          <w:sz w:val="28"/>
          <w:szCs w:val="28"/>
        </w:rPr>
      </w:pPr>
      <w:r>
        <w:rPr>
          <w:b/>
          <w:bCs/>
          <w:sz w:val="28"/>
          <w:szCs w:val="28"/>
        </w:rPr>
        <w:tab/>
        <w:t>GIẢNG VIÊN HƯỚNG DẪN:</w:t>
      </w:r>
      <w:r>
        <w:rPr>
          <w:b/>
          <w:bCs/>
          <w:sz w:val="28"/>
          <w:szCs w:val="28"/>
        </w:rPr>
        <w:tab/>
      </w:r>
      <w:r w:rsidR="005A1CA8" w:rsidRPr="005A1CA8">
        <w:rPr>
          <w:b/>
          <w:bCs/>
          <w:sz w:val="28"/>
          <w:szCs w:val="28"/>
        </w:rPr>
        <w:t>Nguyễn Hùng Cường</w:t>
      </w:r>
    </w:p>
    <w:p w14:paraId="5E562236" w14:textId="74960D00" w:rsidR="00B47D6F" w:rsidRDefault="00B47D6F" w:rsidP="00FD6D4A">
      <w:pPr>
        <w:tabs>
          <w:tab w:val="left" w:pos="851"/>
          <w:tab w:val="left" w:pos="5387"/>
        </w:tabs>
        <w:rPr>
          <w:b/>
          <w:bCs/>
          <w:sz w:val="28"/>
          <w:szCs w:val="28"/>
        </w:rPr>
      </w:pPr>
      <w:r>
        <w:rPr>
          <w:b/>
          <w:bCs/>
          <w:sz w:val="28"/>
          <w:szCs w:val="28"/>
        </w:rPr>
        <w:tab/>
        <w:t>SINH VIÊN THỰC HIỆN:</w:t>
      </w:r>
      <w:r>
        <w:rPr>
          <w:b/>
          <w:bCs/>
          <w:sz w:val="28"/>
          <w:szCs w:val="28"/>
        </w:rPr>
        <w:tab/>
        <w:t>NHÓM 3</w:t>
      </w:r>
    </w:p>
    <w:p w14:paraId="5367D65C" w14:textId="5DA7B69C" w:rsidR="00B47D6F" w:rsidRDefault="00B47D6F"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A44254 - Nguyễn Quang Huy</w:t>
      </w:r>
    </w:p>
    <w:p w14:paraId="4DA24F4D" w14:textId="5DD4A0D1" w:rsidR="00B47D6F" w:rsidRDefault="00B47D6F"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A47779 - Dương Kim Tài</w:t>
      </w:r>
    </w:p>
    <w:p w14:paraId="6CB0EC8F" w14:textId="68444B67" w:rsidR="00B42460" w:rsidRDefault="00B42460" w:rsidP="00FD6D4A">
      <w:pPr>
        <w:tabs>
          <w:tab w:val="left" w:pos="851"/>
          <w:tab w:val="left" w:pos="5387"/>
        </w:tabs>
        <w:rPr>
          <w:b/>
          <w:bCs/>
          <w:sz w:val="28"/>
          <w:szCs w:val="28"/>
        </w:rPr>
      </w:pPr>
      <w:r>
        <w:rPr>
          <w:b/>
          <w:bCs/>
          <w:sz w:val="28"/>
          <w:szCs w:val="28"/>
        </w:rPr>
        <w:tab/>
      </w:r>
      <w:r>
        <w:rPr>
          <w:b/>
          <w:bCs/>
          <w:sz w:val="28"/>
          <w:szCs w:val="28"/>
        </w:rPr>
        <w:tab/>
        <w:t>A48</w:t>
      </w:r>
      <w:r w:rsidR="00443B0A">
        <w:rPr>
          <w:b/>
          <w:bCs/>
          <w:sz w:val="28"/>
          <w:szCs w:val="28"/>
        </w:rPr>
        <w:t>687 – Lê Huy Đạt</w:t>
      </w:r>
    </w:p>
    <w:p w14:paraId="0692E2E2" w14:textId="79B3353A" w:rsidR="00443B0A" w:rsidRDefault="00443B0A" w:rsidP="00FD6D4A">
      <w:pPr>
        <w:tabs>
          <w:tab w:val="left" w:pos="851"/>
          <w:tab w:val="left" w:pos="5387"/>
        </w:tabs>
        <w:rPr>
          <w:b/>
          <w:bCs/>
          <w:sz w:val="28"/>
          <w:szCs w:val="28"/>
        </w:rPr>
      </w:pPr>
      <w:r>
        <w:rPr>
          <w:b/>
          <w:bCs/>
          <w:sz w:val="28"/>
          <w:szCs w:val="28"/>
        </w:rPr>
        <w:tab/>
      </w:r>
      <w:r>
        <w:rPr>
          <w:b/>
          <w:bCs/>
          <w:sz w:val="28"/>
          <w:szCs w:val="28"/>
        </w:rPr>
        <w:tab/>
      </w:r>
      <w:r w:rsidR="005A1CA8" w:rsidRPr="005A1CA8">
        <w:rPr>
          <w:b/>
          <w:bCs/>
          <w:sz w:val="28"/>
          <w:szCs w:val="28"/>
        </w:rPr>
        <w:t>A47113-Lưu Huy Hoàng</w:t>
      </w:r>
    </w:p>
    <w:p w14:paraId="143F9785" w14:textId="044852C6" w:rsidR="00B42460" w:rsidRDefault="00B42460" w:rsidP="00FD6D4A">
      <w:pPr>
        <w:tabs>
          <w:tab w:val="left" w:pos="851"/>
          <w:tab w:val="left" w:pos="5387"/>
        </w:tabs>
        <w:rPr>
          <w:b/>
          <w:bCs/>
          <w:sz w:val="28"/>
          <w:szCs w:val="28"/>
        </w:rPr>
      </w:pPr>
      <w:r>
        <w:rPr>
          <w:b/>
          <w:bCs/>
          <w:sz w:val="28"/>
          <w:szCs w:val="28"/>
        </w:rPr>
        <w:tab/>
        <w:t>MÔN HỌC:</w:t>
      </w:r>
      <w:r>
        <w:rPr>
          <w:b/>
          <w:bCs/>
          <w:sz w:val="28"/>
          <w:szCs w:val="28"/>
        </w:rPr>
        <w:tab/>
      </w:r>
      <w:r w:rsidR="6C66B9DD">
        <w:rPr>
          <w:b/>
          <w:bCs/>
          <w:sz w:val="28"/>
          <w:szCs w:val="28"/>
        </w:rPr>
        <w:t>IT380</w:t>
      </w:r>
      <w:r w:rsidR="00AD7F41">
        <w:rPr>
          <w:b/>
          <w:bCs/>
          <w:sz w:val="28"/>
          <w:szCs w:val="28"/>
        </w:rPr>
        <w:t xml:space="preserve"> – </w:t>
      </w:r>
      <w:r w:rsidR="005A1CA8">
        <w:rPr>
          <w:b/>
          <w:bCs/>
          <w:sz w:val="28"/>
          <w:szCs w:val="28"/>
        </w:rPr>
        <w:t>Dự án CNTT</w:t>
      </w:r>
    </w:p>
    <w:p w14:paraId="56BD3DC6" w14:textId="7E380429" w:rsidR="004C3227" w:rsidRDefault="00B42460" w:rsidP="005A1CA8">
      <w:pPr>
        <w:tabs>
          <w:tab w:val="left" w:pos="851"/>
          <w:tab w:val="left" w:pos="5387"/>
        </w:tabs>
        <w:spacing w:before="1920" w:after="0"/>
        <w:jc w:val="center"/>
        <w:rPr>
          <w:b/>
          <w:bCs/>
          <w:sz w:val="28"/>
          <w:szCs w:val="28"/>
        </w:rPr>
      </w:pPr>
      <w:r>
        <w:rPr>
          <w:b/>
          <w:bCs/>
          <w:sz w:val="28"/>
          <w:szCs w:val="28"/>
        </w:rPr>
        <w:t>HÀ NỘI - 2025</w:t>
      </w:r>
    </w:p>
    <w:sdt>
      <w:sdtPr>
        <w:rPr>
          <w:rFonts w:ascii="Times New Roman" w:eastAsiaTheme="minorEastAsia" w:hAnsi="Times New Roman" w:cs="Times New Roman"/>
          <w:b/>
          <w:i/>
          <w:noProof/>
          <w:color w:val="auto"/>
          <w:kern w:val="2"/>
          <w:sz w:val="28"/>
          <w:szCs w:val="28"/>
          <w14:ligatures w14:val="standardContextual"/>
        </w:rPr>
        <w:id w:val="738982887"/>
        <w:docPartObj>
          <w:docPartGallery w:val="Table of Contents"/>
          <w:docPartUnique/>
        </w:docPartObj>
      </w:sdtPr>
      <w:sdtEndPr>
        <w:rPr>
          <w:rFonts w:cstheme="minorBidi"/>
          <w:sz w:val="26"/>
          <w:szCs w:val="26"/>
        </w:rPr>
      </w:sdtEndPr>
      <w:sdtContent>
        <w:p w14:paraId="751FC96C" w14:textId="4F647A01" w:rsidR="005760CA" w:rsidRPr="00D67714" w:rsidRDefault="00D67714" w:rsidP="00D67714">
          <w:pPr>
            <w:pStyle w:val="TOCHeading"/>
            <w:spacing w:before="0" w:after="360"/>
            <w:jc w:val="center"/>
            <w:rPr>
              <w:rFonts w:ascii="Times New Roman" w:hAnsi="Times New Roman" w:cs="Times New Roman"/>
              <w:b/>
              <w:bCs/>
              <w:color w:val="auto"/>
              <w:sz w:val="28"/>
              <w:szCs w:val="28"/>
            </w:rPr>
          </w:pPr>
          <w:r w:rsidRPr="00D67714">
            <w:rPr>
              <w:rFonts w:ascii="Times New Roman" w:hAnsi="Times New Roman" w:cs="Times New Roman"/>
              <w:b/>
              <w:bCs/>
              <w:color w:val="auto"/>
              <w:sz w:val="28"/>
              <w:szCs w:val="28"/>
            </w:rPr>
            <w:t>MỤC LỤC</w:t>
          </w:r>
        </w:p>
        <w:p w14:paraId="37B55568" w14:textId="7E216057" w:rsidR="000E6391" w:rsidRDefault="005760CA">
          <w:pPr>
            <w:pStyle w:val="TOC1"/>
            <w:rPr>
              <w:rFonts w:asciiTheme="minorHAnsi" w:eastAsiaTheme="minorEastAsia" w:hAnsiTheme="minorHAnsi"/>
              <w:b w:val="0"/>
              <w:sz w:val="24"/>
              <w:szCs w:val="24"/>
              <w:lang w:val="vi-VN" w:eastAsia="zh-CN"/>
            </w:rPr>
          </w:pPr>
          <w:r>
            <w:fldChar w:fldCharType="begin"/>
          </w:r>
          <w:r>
            <w:instrText xml:space="preserve"> TOC \o "1-3" \h \z \u </w:instrText>
          </w:r>
          <w:r>
            <w:fldChar w:fldCharType="separate"/>
          </w:r>
          <w:hyperlink w:anchor="_Toc217987553" w:history="1">
            <w:r w:rsidR="000E6391" w:rsidRPr="00D825EE">
              <w:rPr>
                <w:rStyle w:val="Hyperlink"/>
              </w:rPr>
              <w:t>CHƯƠNG 1.</w:t>
            </w:r>
            <w:r w:rsidR="000E6391">
              <w:rPr>
                <w:rFonts w:asciiTheme="minorHAnsi" w:eastAsiaTheme="minorEastAsia" w:hAnsiTheme="minorHAnsi"/>
                <w:b w:val="0"/>
                <w:sz w:val="24"/>
                <w:szCs w:val="24"/>
                <w:lang w:val="vi-VN" w:eastAsia="zh-CN"/>
              </w:rPr>
              <w:tab/>
            </w:r>
            <w:r w:rsidR="000E6391" w:rsidRPr="00D825EE">
              <w:rPr>
                <w:rStyle w:val="Hyperlink"/>
              </w:rPr>
              <w:t>CƠ SỞ LÝ THUYẾT</w:t>
            </w:r>
            <w:r w:rsidR="000E6391">
              <w:rPr>
                <w:webHidden/>
              </w:rPr>
              <w:tab/>
            </w:r>
            <w:r w:rsidR="000E6391">
              <w:rPr>
                <w:webHidden/>
              </w:rPr>
              <w:fldChar w:fldCharType="begin"/>
            </w:r>
            <w:r w:rsidR="000E6391">
              <w:rPr>
                <w:webHidden/>
              </w:rPr>
              <w:instrText xml:space="preserve"> PAGEREF _Toc217987553 \h </w:instrText>
            </w:r>
            <w:r w:rsidR="000E6391">
              <w:rPr>
                <w:webHidden/>
              </w:rPr>
            </w:r>
            <w:r w:rsidR="000E6391">
              <w:rPr>
                <w:webHidden/>
              </w:rPr>
              <w:fldChar w:fldCharType="separate"/>
            </w:r>
            <w:r w:rsidR="000E6391">
              <w:rPr>
                <w:webHidden/>
              </w:rPr>
              <w:t>2</w:t>
            </w:r>
            <w:r w:rsidR="000E6391">
              <w:rPr>
                <w:webHidden/>
              </w:rPr>
              <w:fldChar w:fldCharType="end"/>
            </w:r>
          </w:hyperlink>
        </w:p>
        <w:p w14:paraId="429A43E2" w14:textId="1F308352" w:rsidR="000E6391" w:rsidRDefault="000E6391">
          <w:pPr>
            <w:pStyle w:val="TOC2"/>
            <w:rPr>
              <w:rFonts w:asciiTheme="minorHAnsi" w:eastAsiaTheme="minorEastAsia" w:hAnsiTheme="minorHAnsi"/>
              <w:b w:val="0"/>
              <w:sz w:val="24"/>
              <w:szCs w:val="24"/>
              <w:lang w:val="vi-VN" w:eastAsia="zh-CN"/>
            </w:rPr>
          </w:pPr>
          <w:hyperlink w:anchor="_Toc217987554" w:history="1">
            <w:r w:rsidRPr="00D825EE">
              <w:rPr>
                <w:rStyle w:val="Hyperlink"/>
              </w:rPr>
              <w:t>1.1.</w:t>
            </w:r>
            <w:r>
              <w:rPr>
                <w:rFonts w:asciiTheme="minorHAnsi" w:eastAsiaTheme="minorEastAsia" w:hAnsiTheme="minorHAnsi"/>
                <w:b w:val="0"/>
                <w:sz w:val="24"/>
                <w:szCs w:val="24"/>
                <w:lang w:val="vi-VN" w:eastAsia="zh-CN"/>
              </w:rPr>
              <w:tab/>
            </w:r>
            <w:r w:rsidRPr="00D825EE">
              <w:rPr>
                <w:rStyle w:val="Hyperlink"/>
              </w:rPr>
              <w:t>Kiến trúc Hệ thống (Fullstack Architecture)</w:t>
            </w:r>
            <w:r>
              <w:rPr>
                <w:webHidden/>
              </w:rPr>
              <w:tab/>
            </w:r>
            <w:r>
              <w:rPr>
                <w:webHidden/>
              </w:rPr>
              <w:fldChar w:fldCharType="begin"/>
            </w:r>
            <w:r>
              <w:rPr>
                <w:webHidden/>
              </w:rPr>
              <w:instrText xml:space="preserve"> PAGEREF _Toc217987554 \h </w:instrText>
            </w:r>
            <w:r>
              <w:rPr>
                <w:webHidden/>
              </w:rPr>
            </w:r>
            <w:r>
              <w:rPr>
                <w:webHidden/>
              </w:rPr>
              <w:fldChar w:fldCharType="separate"/>
            </w:r>
            <w:r>
              <w:rPr>
                <w:webHidden/>
              </w:rPr>
              <w:t>2</w:t>
            </w:r>
            <w:r>
              <w:rPr>
                <w:webHidden/>
              </w:rPr>
              <w:fldChar w:fldCharType="end"/>
            </w:r>
          </w:hyperlink>
        </w:p>
        <w:p w14:paraId="332B0B6C" w14:textId="38522F27" w:rsidR="000E6391" w:rsidRDefault="000E6391">
          <w:pPr>
            <w:pStyle w:val="TOC2"/>
            <w:rPr>
              <w:rFonts w:asciiTheme="minorHAnsi" w:eastAsiaTheme="minorEastAsia" w:hAnsiTheme="minorHAnsi"/>
              <w:b w:val="0"/>
              <w:sz w:val="24"/>
              <w:szCs w:val="24"/>
              <w:lang w:val="vi-VN" w:eastAsia="zh-CN"/>
            </w:rPr>
          </w:pPr>
          <w:hyperlink w:anchor="_Toc217987555" w:history="1">
            <w:r w:rsidRPr="00D825EE">
              <w:rPr>
                <w:rStyle w:val="Hyperlink"/>
              </w:rPr>
              <w:t>1.2.</w:t>
            </w:r>
            <w:r>
              <w:rPr>
                <w:rFonts w:asciiTheme="minorHAnsi" w:eastAsiaTheme="minorEastAsia" w:hAnsiTheme="minorHAnsi"/>
                <w:b w:val="0"/>
                <w:sz w:val="24"/>
                <w:szCs w:val="24"/>
                <w:lang w:val="vi-VN" w:eastAsia="zh-CN"/>
              </w:rPr>
              <w:tab/>
            </w:r>
            <w:r w:rsidRPr="00D825EE">
              <w:rPr>
                <w:rStyle w:val="Hyperlink"/>
              </w:rPr>
              <w:t>Các Công nghệ Sử dụng</w:t>
            </w:r>
            <w:r>
              <w:rPr>
                <w:webHidden/>
              </w:rPr>
              <w:tab/>
            </w:r>
            <w:r>
              <w:rPr>
                <w:webHidden/>
              </w:rPr>
              <w:fldChar w:fldCharType="begin"/>
            </w:r>
            <w:r>
              <w:rPr>
                <w:webHidden/>
              </w:rPr>
              <w:instrText xml:space="preserve"> PAGEREF _Toc217987555 \h </w:instrText>
            </w:r>
            <w:r>
              <w:rPr>
                <w:webHidden/>
              </w:rPr>
            </w:r>
            <w:r>
              <w:rPr>
                <w:webHidden/>
              </w:rPr>
              <w:fldChar w:fldCharType="separate"/>
            </w:r>
            <w:r>
              <w:rPr>
                <w:webHidden/>
              </w:rPr>
              <w:t>2</w:t>
            </w:r>
            <w:r>
              <w:rPr>
                <w:webHidden/>
              </w:rPr>
              <w:fldChar w:fldCharType="end"/>
            </w:r>
          </w:hyperlink>
        </w:p>
        <w:p w14:paraId="1561EB4E" w14:textId="2E2D0783" w:rsidR="000E6391" w:rsidRDefault="000E6391">
          <w:pPr>
            <w:pStyle w:val="TOC2"/>
            <w:rPr>
              <w:rFonts w:asciiTheme="minorHAnsi" w:eastAsiaTheme="minorEastAsia" w:hAnsiTheme="minorHAnsi"/>
              <w:b w:val="0"/>
              <w:sz w:val="24"/>
              <w:szCs w:val="24"/>
              <w:lang w:val="vi-VN" w:eastAsia="zh-CN"/>
            </w:rPr>
          </w:pPr>
          <w:hyperlink w:anchor="_Toc217987556" w:history="1">
            <w:r w:rsidRPr="00D825EE">
              <w:rPr>
                <w:rStyle w:val="Hyperlink"/>
              </w:rPr>
              <w:t>1.3.</w:t>
            </w:r>
            <w:r>
              <w:rPr>
                <w:rFonts w:asciiTheme="minorHAnsi" w:eastAsiaTheme="minorEastAsia" w:hAnsiTheme="minorHAnsi"/>
                <w:b w:val="0"/>
                <w:sz w:val="24"/>
                <w:szCs w:val="24"/>
                <w:lang w:val="vi-VN" w:eastAsia="zh-CN"/>
              </w:rPr>
              <w:tab/>
            </w:r>
            <w:r w:rsidRPr="00D825EE">
              <w:rPr>
                <w:rStyle w:val="Hyperlink"/>
              </w:rPr>
              <w:t>Các Design Pattern Áp dụng</w:t>
            </w:r>
            <w:r>
              <w:rPr>
                <w:webHidden/>
              </w:rPr>
              <w:tab/>
            </w:r>
            <w:r>
              <w:rPr>
                <w:webHidden/>
              </w:rPr>
              <w:fldChar w:fldCharType="begin"/>
            </w:r>
            <w:r>
              <w:rPr>
                <w:webHidden/>
              </w:rPr>
              <w:instrText xml:space="preserve"> PAGEREF _Toc217987556 \h </w:instrText>
            </w:r>
            <w:r>
              <w:rPr>
                <w:webHidden/>
              </w:rPr>
            </w:r>
            <w:r>
              <w:rPr>
                <w:webHidden/>
              </w:rPr>
              <w:fldChar w:fldCharType="separate"/>
            </w:r>
            <w:r>
              <w:rPr>
                <w:webHidden/>
              </w:rPr>
              <w:t>3</w:t>
            </w:r>
            <w:r>
              <w:rPr>
                <w:webHidden/>
              </w:rPr>
              <w:fldChar w:fldCharType="end"/>
            </w:r>
          </w:hyperlink>
        </w:p>
        <w:p w14:paraId="688CC43C" w14:textId="7D72C101" w:rsidR="000E6391" w:rsidRDefault="000E6391">
          <w:pPr>
            <w:pStyle w:val="TOC1"/>
            <w:rPr>
              <w:rFonts w:asciiTheme="minorHAnsi" w:eastAsiaTheme="minorEastAsia" w:hAnsiTheme="minorHAnsi"/>
              <w:b w:val="0"/>
              <w:sz w:val="24"/>
              <w:szCs w:val="24"/>
              <w:lang w:val="vi-VN" w:eastAsia="zh-CN"/>
            </w:rPr>
          </w:pPr>
          <w:hyperlink w:anchor="_Toc217987557" w:history="1">
            <w:r w:rsidRPr="00D825EE">
              <w:rPr>
                <w:rStyle w:val="Hyperlink"/>
              </w:rPr>
              <w:t>CHƯƠNG 2.</w:t>
            </w:r>
            <w:r>
              <w:rPr>
                <w:rFonts w:asciiTheme="minorHAnsi" w:eastAsiaTheme="minorEastAsia" w:hAnsiTheme="minorHAnsi"/>
                <w:b w:val="0"/>
                <w:sz w:val="24"/>
                <w:szCs w:val="24"/>
                <w:lang w:val="vi-VN" w:eastAsia="zh-CN"/>
              </w:rPr>
              <w:tab/>
            </w:r>
            <w:r w:rsidRPr="00D825EE">
              <w:rPr>
                <w:rStyle w:val="Hyperlink"/>
              </w:rPr>
              <w:t>THỰC HÀNH THỰC NGHIỆM</w:t>
            </w:r>
            <w:r>
              <w:rPr>
                <w:webHidden/>
              </w:rPr>
              <w:tab/>
            </w:r>
            <w:r>
              <w:rPr>
                <w:webHidden/>
              </w:rPr>
              <w:fldChar w:fldCharType="begin"/>
            </w:r>
            <w:r>
              <w:rPr>
                <w:webHidden/>
              </w:rPr>
              <w:instrText xml:space="preserve"> PAGEREF _Toc217987557 \h </w:instrText>
            </w:r>
            <w:r>
              <w:rPr>
                <w:webHidden/>
              </w:rPr>
            </w:r>
            <w:r>
              <w:rPr>
                <w:webHidden/>
              </w:rPr>
              <w:fldChar w:fldCharType="separate"/>
            </w:r>
            <w:r>
              <w:rPr>
                <w:webHidden/>
              </w:rPr>
              <w:t>6</w:t>
            </w:r>
            <w:r>
              <w:rPr>
                <w:webHidden/>
              </w:rPr>
              <w:fldChar w:fldCharType="end"/>
            </w:r>
          </w:hyperlink>
        </w:p>
        <w:p w14:paraId="7B5114C6" w14:textId="1954C127" w:rsidR="000E6391" w:rsidRDefault="000E6391">
          <w:pPr>
            <w:pStyle w:val="TOC2"/>
            <w:rPr>
              <w:rFonts w:asciiTheme="minorHAnsi" w:eastAsiaTheme="minorEastAsia" w:hAnsiTheme="minorHAnsi"/>
              <w:b w:val="0"/>
              <w:sz w:val="24"/>
              <w:szCs w:val="24"/>
              <w:lang w:val="vi-VN" w:eastAsia="zh-CN"/>
            </w:rPr>
          </w:pPr>
          <w:hyperlink w:anchor="_Toc217987558" w:history="1">
            <w:r w:rsidRPr="00D825EE">
              <w:rPr>
                <w:rStyle w:val="Hyperlink"/>
              </w:rPr>
              <w:t>2.1.</w:t>
            </w:r>
            <w:r>
              <w:rPr>
                <w:rFonts w:asciiTheme="minorHAnsi" w:eastAsiaTheme="minorEastAsia" w:hAnsiTheme="minorHAnsi"/>
                <w:b w:val="0"/>
                <w:sz w:val="24"/>
                <w:szCs w:val="24"/>
                <w:lang w:val="vi-VN" w:eastAsia="zh-CN"/>
              </w:rPr>
              <w:tab/>
            </w:r>
            <w:r w:rsidRPr="00D825EE">
              <w:rPr>
                <w:rStyle w:val="Hyperlink"/>
              </w:rPr>
              <w:t>FrontEnd</w:t>
            </w:r>
            <w:r>
              <w:rPr>
                <w:webHidden/>
              </w:rPr>
              <w:tab/>
            </w:r>
            <w:r>
              <w:rPr>
                <w:webHidden/>
              </w:rPr>
              <w:fldChar w:fldCharType="begin"/>
            </w:r>
            <w:r>
              <w:rPr>
                <w:webHidden/>
              </w:rPr>
              <w:instrText xml:space="preserve"> PAGEREF _Toc217987558 \h </w:instrText>
            </w:r>
            <w:r>
              <w:rPr>
                <w:webHidden/>
              </w:rPr>
            </w:r>
            <w:r>
              <w:rPr>
                <w:webHidden/>
              </w:rPr>
              <w:fldChar w:fldCharType="separate"/>
            </w:r>
            <w:r>
              <w:rPr>
                <w:webHidden/>
              </w:rPr>
              <w:t>6</w:t>
            </w:r>
            <w:r>
              <w:rPr>
                <w:webHidden/>
              </w:rPr>
              <w:fldChar w:fldCharType="end"/>
            </w:r>
          </w:hyperlink>
        </w:p>
        <w:p w14:paraId="7096EE1B" w14:textId="277B28E2" w:rsidR="000E6391" w:rsidRDefault="000E6391">
          <w:pPr>
            <w:pStyle w:val="TOC3"/>
            <w:rPr>
              <w:rFonts w:asciiTheme="minorHAnsi" w:eastAsiaTheme="minorEastAsia" w:hAnsiTheme="minorHAnsi"/>
              <w:i w:val="0"/>
              <w:sz w:val="24"/>
              <w:szCs w:val="24"/>
              <w:lang w:val="vi-VN" w:eastAsia="zh-CN"/>
            </w:rPr>
          </w:pPr>
          <w:hyperlink w:anchor="_Toc217987559" w:history="1">
            <w:r w:rsidRPr="00D825EE">
              <w:rPr>
                <w:rStyle w:val="Hyperlink"/>
              </w:rPr>
              <w:t>2.1.1.</w:t>
            </w:r>
            <w:r>
              <w:rPr>
                <w:rFonts w:asciiTheme="minorHAnsi" w:eastAsiaTheme="minorEastAsia" w:hAnsiTheme="minorHAnsi"/>
                <w:i w:val="0"/>
                <w:sz w:val="24"/>
                <w:szCs w:val="24"/>
                <w:lang w:val="vi-VN" w:eastAsia="zh-CN"/>
              </w:rPr>
              <w:tab/>
            </w:r>
            <w:r w:rsidRPr="00D825EE">
              <w:rPr>
                <w:rStyle w:val="Hyperlink"/>
              </w:rPr>
              <w:t>Khởi tạo ứng dụng</w:t>
            </w:r>
            <w:r>
              <w:rPr>
                <w:webHidden/>
              </w:rPr>
              <w:tab/>
            </w:r>
            <w:r>
              <w:rPr>
                <w:webHidden/>
              </w:rPr>
              <w:fldChar w:fldCharType="begin"/>
            </w:r>
            <w:r>
              <w:rPr>
                <w:webHidden/>
              </w:rPr>
              <w:instrText xml:space="preserve"> PAGEREF _Toc217987559 \h </w:instrText>
            </w:r>
            <w:r>
              <w:rPr>
                <w:webHidden/>
              </w:rPr>
            </w:r>
            <w:r>
              <w:rPr>
                <w:webHidden/>
              </w:rPr>
              <w:fldChar w:fldCharType="separate"/>
            </w:r>
            <w:r>
              <w:rPr>
                <w:webHidden/>
              </w:rPr>
              <w:t>6</w:t>
            </w:r>
            <w:r>
              <w:rPr>
                <w:webHidden/>
              </w:rPr>
              <w:fldChar w:fldCharType="end"/>
            </w:r>
          </w:hyperlink>
        </w:p>
        <w:p w14:paraId="69397D83" w14:textId="29386FA7" w:rsidR="000E6391" w:rsidRDefault="000E6391">
          <w:pPr>
            <w:pStyle w:val="TOC3"/>
            <w:rPr>
              <w:rFonts w:asciiTheme="minorHAnsi" w:eastAsiaTheme="minorEastAsia" w:hAnsiTheme="minorHAnsi"/>
              <w:i w:val="0"/>
              <w:sz w:val="24"/>
              <w:szCs w:val="24"/>
              <w:lang w:val="vi-VN" w:eastAsia="zh-CN"/>
            </w:rPr>
          </w:pPr>
          <w:hyperlink w:anchor="_Toc217987560" w:history="1">
            <w:r w:rsidRPr="00D825EE">
              <w:rPr>
                <w:rStyle w:val="Hyperlink"/>
              </w:rPr>
              <w:t>2.1.2.</w:t>
            </w:r>
            <w:r>
              <w:rPr>
                <w:rFonts w:asciiTheme="minorHAnsi" w:eastAsiaTheme="minorEastAsia" w:hAnsiTheme="minorHAnsi"/>
                <w:i w:val="0"/>
                <w:sz w:val="24"/>
                <w:szCs w:val="24"/>
                <w:lang w:val="vi-VN" w:eastAsia="zh-CN"/>
              </w:rPr>
              <w:tab/>
            </w:r>
            <w:r w:rsidRPr="00D825EE">
              <w:rPr>
                <w:rStyle w:val="Hyperlink"/>
              </w:rPr>
              <w:t>Cấu trúc dự án</w:t>
            </w:r>
            <w:r>
              <w:rPr>
                <w:webHidden/>
              </w:rPr>
              <w:tab/>
            </w:r>
            <w:r>
              <w:rPr>
                <w:webHidden/>
              </w:rPr>
              <w:fldChar w:fldCharType="begin"/>
            </w:r>
            <w:r>
              <w:rPr>
                <w:webHidden/>
              </w:rPr>
              <w:instrText xml:space="preserve"> PAGEREF _Toc217987560 \h </w:instrText>
            </w:r>
            <w:r>
              <w:rPr>
                <w:webHidden/>
              </w:rPr>
            </w:r>
            <w:r>
              <w:rPr>
                <w:webHidden/>
              </w:rPr>
              <w:fldChar w:fldCharType="separate"/>
            </w:r>
            <w:r>
              <w:rPr>
                <w:webHidden/>
              </w:rPr>
              <w:t>8</w:t>
            </w:r>
            <w:r>
              <w:rPr>
                <w:webHidden/>
              </w:rPr>
              <w:fldChar w:fldCharType="end"/>
            </w:r>
          </w:hyperlink>
        </w:p>
        <w:p w14:paraId="5D910698" w14:textId="6F78F2FE" w:rsidR="000E6391" w:rsidRDefault="000E6391">
          <w:pPr>
            <w:pStyle w:val="TOC3"/>
            <w:rPr>
              <w:rFonts w:asciiTheme="minorHAnsi" w:eastAsiaTheme="minorEastAsia" w:hAnsiTheme="minorHAnsi"/>
              <w:i w:val="0"/>
              <w:sz w:val="24"/>
              <w:szCs w:val="24"/>
              <w:lang w:val="vi-VN" w:eastAsia="zh-CN"/>
            </w:rPr>
          </w:pPr>
          <w:hyperlink w:anchor="_Toc217987561" w:history="1">
            <w:r w:rsidRPr="00D825EE">
              <w:rPr>
                <w:rStyle w:val="Hyperlink"/>
              </w:rPr>
              <w:t>2.1.3.</w:t>
            </w:r>
            <w:r>
              <w:rPr>
                <w:rFonts w:asciiTheme="minorHAnsi" w:eastAsiaTheme="minorEastAsia" w:hAnsiTheme="minorHAnsi"/>
                <w:i w:val="0"/>
                <w:sz w:val="24"/>
                <w:szCs w:val="24"/>
                <w:lang w:val="vi-VN" w:eastAsia="zh-CN"/>
              </w:rPr>
              <w:tab/>
            </w:r>
            <w:r w:rsidRPr="00D825EE">
              <w:rPr>
                <w:rStyle w:val="Hyperlink"/>
              </w:rPr>
              <w:t>Trang indext</w:t>
            </w:r>
            <w:r>
              <w:rPr>
                <w:webHidden/>
              </w:rPr>
              <w:tab/>
            </w:r>
            <w:r>
              <w:rPr>
                <w:webHidden/>
              </w:rPr>
              <w:fldChar w:fldCharType="begin"/>
            </w:r>
            <w:r>
              <w:rPr>
                <w:webHidden/>
              </w:rPr>
              <w:instrText xml:space="preserve"> PAGEREF _Toc217987561 \h </w:instrText>
            </w:r>
            <w:r>
              <w:rPr>
                <w:webHidden/>
              </w:rPr>
            </w:r>
            <w:r>
              <w:rPr>
                <w:webHidden/>
              </w:rPr>
              <w:fldChar w:fldCharType="separate"/>
            </w:r>
            <w:r>
              <w:rPr>
                <w:webHidden/>
              </w:rPr>
              <w:t>9</w:t>
            </w:r>
            <w:r>
              <w:rPr>
                <w:webHidden/>
              </w:rPr>
              <w:fldChar w:fldCharType="end"/>
            </w:r>
          </w:hyperlink>
        </w:p>
        <w:p w14:paraId="1FB6E6AA" w14:textId="6B4ADE80" w:rsidR="000E6391" w:rsidRDefault="000E6391">
          <w:pPr>
            <w:pStyle w:val="TOC3"/>
            <w:rPr>
              <w:rFonts w:asciiTheme="minorHAnsi" w:eastAsiaTheme="minorEastAsia" w:hAnsiTheme="minorHAnsi"/>
              <w:i w:val="0"/>
              <w:sz w:val="24"/>
              <w:szCs w:val="24"/>
              <w:lang w:val="vi-VN" w:eastAsia="zh-CN"/>
            </w:rPr>
          </w:pPr>
          <w:hyperlink w:anchor="_Toc217987562" w:history="1">
            <w:r w:rsidRPr="00D825EE">
              <w:rPr>
                <w:rStyle w:val="Hyperlink"/>
              </w:rPr>
              <w:t>2.1.4.</w:t>
            </w:r>
            <w:r>
              <w:rPr>
                <w:rFonts w:asciiTheme="minorHAnsi" w:eastAsiaTheme="minorEastAsia" w:hAnsiTheme="minorHAnsi"/>
                <w:i w:val="0"/>
                <w:sz w:val="24"/>
                <w:szCs w:val="24"/>
                <w:lang w:val="vi-VN" w:eastAsia="zh-CN"/>
              </w:rPr>
              <w:tab/>
            </w:r>
            <w:r w:rsidRPr="00D825EE">
              <w:rPr>
                <w:rStyle w:val="Hyperlink"/>
              </w:rPr>
              <w:t>App</w:t>
            </w:r>
            <w:r>
              <w:rPr>
                <w:webHidden/>
              </w:rPr>
              <w:tab/>
            </w:r>
            <w:r>
              <w:rPr>
                <w:webHidden/>
              </w:rPr>
              <w:fldChar w:fldCharType="begin"/>
            </w:r>
            <w:r>
              <w:rPr>
                <w:webHidden/>
              </w:rPr>
              <w:instrText xml:space="preserve"> PAGEREF _Toc217987562 \h </w:instrText>
            </w:r>
            <w:r>
              <w:rPr>
                <w:webHidden/>
              </w:rPr>
            </w:r>
            <w:r>
              <w:rPr>
                <w:webHidden/>
              </w:rPr>
              <w:fldChar w:fldCharType="separate"/>
            </w:r>
            <w:r>
              <w:rPr>
                <w:webHidden/>
              </w:rPr>
              <w:t>11</w:t>
            </w:r>
            <w:r>
              <w:rPr>
                <w:webHidden/>
              </w:rPr>
              <w:fldChar w:fldCharType="end"/>
            </w:r>
          </w:hyperlink>
        </w:p>
        <w:p w14:paraId="46BBBB62" w14:textId="62B9AACB" w:rsidR="000E6391" w:rsidRDefault="000E6391">
          <w:pPr>
            <w:pStyle w:val="TOC3"/>
            <w:rPr>
              <w:rFonts w:asciiTheme="minorHAnsi" w:eastAsiaTheme="minorEastAsia" w:hAnsiTheme="minorHAnsi"/>
              <w:i w:val="0"/>
              <w:sz w:val="24"/>
              <w:szCs w:val="24"/>
              <w:lang w:val="vi-VN" w:eastAsia="zh-CN"/>
            </w:rPr>
          </w:pPr>
          <w:hyperlink w:anchor="_Toc217987563" w:history="1">
            <w:r w:rsidRPr="00D825EE">
              <w:rPr>
                <w:rStyle w:val="Hyperlink"/>
              </w:rPr>
              <w:t>2.1.5.</w:t>
            </w:r>
            <w:r>
              <w:rPr>
                <w:rFonts w:asciiTheme="minorHAnsi" w:eastAsiaTheme="minorEastAsia" w:hAnsiTheme="minorHAnsi"/>
                <w:i w:val="0"/>
                <w:sz w:val="24"/>
                <w:szCs w:val="24"/>
                <w:lang w:val="vi-VN" w:eastAsia="zh-CN"/>
              </w:rPr>
              <w:tab/>
            </w:r>
            <w:r w:rsidRPr="00D825EE">
              <w:rPr>
                <w:rStyle w:val="Hyperlink"/>
              </w:rPr>
              <w:t>Trang chủ</w:t>
            </w:r>
            <w:r>
              <w:rPr>
                <w:webHidden/>
              </w:rPr>
              <w:tab/>
            </w:r>
            <w:r>
              <w:rPr>
                <w:webHidden/>
              </w:rPr>
              <w:fldChar w:fldCharType="begin"/>
            </w:r>
            <w:r>
              <w:rPr>
                <w:webHidden/>
              </w:rPr>
              <w:instrText xml:space="preserve"> PAGEREF _Toc217987563 \h </w:instrText>
            </w:r>
            <w:r>
              <w:rPr>
                <w:webHidden/>
              </w:rPr>
            </w:r>
            <w:r>
              <w:rPr>
                <w:webHidden/>
              </w:rPr>
              <w:fldChar w:fldCharType="separate"/>
            </w:r>
            <w:r>
              <w:rPr>
                <w:webHidden/>
              </w:rPr>
              <w:t>13</w:t>
            </w:r>
            <w:r>
              <w:rPr>
                <w:webHidden/>
              </w:rPr>
              <w:fldChar w:fldCharType="end"/>
            </w:r>
          </w:hyperlink>
        </w:p>
        <w:p w14:paraId="2B107E36" w14:textId="54EE59CE" w:rsidR="000E6391" w:rsidRDefault="000E6391">
          <w:pPr>
            <w:pStyle w:val="TOC3"/>
            <w:rPr>
              <w:rFonts w:asciiTheme="minorHAnsi" w:eastAsiaTheme="minorEastAsia" w:hAnsiTheme="minorHAnsi"/>
              <w:i w:val="0"/>
              <w:sz w:val="24"/>
              <w:szCs w:val="24"/>
              <w:lang w:val="vi-VN" w:eastAsia="zh-CN"/>
            </w:rPr>
          </w:pPr>
          <w:hyperlink w:anchor="_Toc217987564" w:history="1">
            <w:r w:rsidRPr="00D825EE">
              <w:rPr>
                <w:rStyle w:val="Hyperlink"/>
              </w:rPr>
              <w:t>2.1.6.</w:t>
            </w:r>
            <w:r>
              <w:rPr>
                <w:rFonts w:asciiTheme="minorHAnsi" w:eastAsiaTheme="minorEastAsia" w:hAnsiTheme="minorHAnsi"/>
                <w:i w:val="0"/>
                <w:sz w:val="24"/>
                <w:szCs w:val="24"/>
                <w:lang w:val="vi-VN" w:eastAsia="zh-CN"/>
              </w:rPr>
              <w:tab/>
            </w:r>
            <w:r w:rsidRPr="00D825EE">
              <w:rPr>
                <w:rStyle w:val="Hyperlink"/>
              </w:rPr>
              <w:t>Product</w:t>
            </w:r>
            <w:r>
              <w:rPr>
                <w:webHidden/>
              </w:rPr>
              <w:tab/>
            </w:r>
            <w:r>
              <w:rPr>
                <w:webHidden/>
              </w:rPr>
              <w:fldChar w:fldCharType="begin"/>
            </w:r>
            <w:r>
              <w:rPr>
                <w:webHidden/>
              </w:rPr>
              <w:instrText xml:space="preserve"> PAGEREF _Toc217987564 \h </w:instrText>
            </w:r>
            <w:r>
              <w:rPr>
                <w:webHidden/>
              </w:rPr>
            </w:r>
            <w:r>
              <w:rPr>
                <w:webHidden/>
              </w:rPr>
              <w:fldChar w:fldCharType="separate"/>
            </w:r>
            <w:r>
              <w:rPr>
                <w:webHidden/>
              </w:rPr>
              <w:t>15</w:t>
            </w:r>
            <w:r>
              <w:rPr>
                <w:webHidden/>
              </w:rPr>
              <w:fldChar w:fldCharType="end"/>
            </w:r>
          </w:hyperlink>
        </w:p>
        <w:p w14:paraId="32C6AEC4" w14:textId="08A9AF90" w:rsidR="000E6391" w:rsidRDefault="000E6391">
          <w:pPr>
            <w:pStyle w:val="TOC3"/>
            <w:rPr>
              <w:rFonts w:asciiTheme="minorHAnsi" w:eastAsiaTheme="minorEastAsia" w:hAnsiTheme="minorHAnsi"/>
              <w:i w:val="0"/>
              <w:sz w:val="24"/>
              <w:szCs w:val="24"/>
              <w:lang w:val="vi-VN" w:eastAsia="zh-CN"/>
            </w:rPr>
          </w:pPr>
          <w:hyperlink w:anchor="_Toc217987565" w:history="1">
            <w:r w:rsidRPr="00D825EE">
              <w:rPr>
                <w:rStyle w:val="Hyperlink"/>
              </w:rPr>
              <w:t>2.1.7.</w:t>
            </w:r>
            <w:r>
              <w:rPr>
                <w:rFonts w:asciiTheme="minorHAnsi" w:eastAsiaTheme="minorEastAsia" w:hAnsiTheme="minorHAnsi"/>
                <w:i w:val="0"/>
                <w:sz w:val="24"/>
                <w:szCs w:val="24"/>
                <w:lang w:val="vi-VN" w:eastAsia="zh-CN"/>
              </w:rPr>
              <w:tab/>
            </w:r>
            <w:r w:rsidRPr="00D825EE">
              <w:rPr>
                <w:rStyle w:val="Hyperlink"/>
              </w:rPr>
              <w:t>Detail</w:t>
            </w:r>
            <w:r>
              <w:rPr>
                <w:webHidden/>
              </w:rPr>
              <w:tab/>
            </w:r>
            <w:r>
              <w:rPr>
                <w:webHidden/>
              </w:rPr>
              <w:fldChar w:fldCharType="begin"/>
            </w:r>
            <w:r>
              <w:rPr>
                <w:webHidden/>
              </w:rPr>
              <w:instrText xml:space="preserve"> PAGEREF _Toc217987565 \h </w:instrText>
            </w:r>
            <w:r>
              <w:rPr>
                <w:webHidden/>
              </w:rPr>
            </w:r>
            <w:r>
              <w:rPr>
                <w:webHidden/>
              </w:rPr>
              <w:fldChar w:fldCharType="separate"/>
            </w:r>
            <w:r>
              <w:rPr>
                <w:webHidden/>
              </w:rPr>
              <w:t>16</w:t>
            </w:r>
            <w:r>
              <w:rPr>
                <w:webHidden/>
              </w:rPr>
              <w:fldChar w:fldCharType="end"/>
            </w:r>
          </w:hyperlink>
        </w:p>
        <w:p w14:paraId="0B2B642E" w14:textId="306876A3" w:rsidR="000E6391" w:rsidRDefault="000E6391">
          <w:pPr>
            <w:pStyle w:val="TOC3"/>
            <w:rPr>
              <w:rFonts w:asciiTheme="minorHAnsi" w:eastAsiaTheme="minorEastAsia" w:hAnsiTheme="minorHAnsi"/>
              <w:i w:val="0"/>
              <w:sz w:val="24"/>
              <w:szCs w:val="24"/>
              <w:lang w:val="vi-VN" w:eastAsia="zh-CN"/>
            </w:rPr>
          </w:pPr>
          <w:hyperlink w:anchor="_Toc217987566" w:history="1">
            <w:r w:rsidRPr="00D825EE">
              <w:rPr>
                <w:rStyle w:val="Hyperlink"/>
              </w:rPr>
              <w:t>2.1.8.</w:t>
            </w:r>
            <w:r>
              <w:rPr>
                <w:rFonts w:asciiTheme="minorHAnsi" w:eastAsiaTheme="minorEastAsia" w:hAnsiTheme="minorHAnsi"/>
                <w:i w:val="0"/>
                <w:sz w:val="24"/>
                <w:szCs w:val="24"/>
                <w:lang w:val="vi-VN" w:eastAsia="zh-CN"/>
              </w:rPr>
              <w:tab/>
            </w:r>
            <w:r w:rsidRPr="00D825EE">
              <w:rPr>
                <w:rStyle w:val="Hyperlink"/>
              </w:rPr>
              <w:t>Thanh toán</w:t>
            </w:r>
            <w:r>
              <w:rPr>
                <w:webHidden/>
              </w:rPr>
              <w:tab/>
            </w:r>
            <w:r>
              <w:rPr>
                <w:webHidden/>
              </w:rPr>
              <w:fldChar w:fldCharType="begin"/>
            </w:r>
            <w:r>
              <w:rPr>
                <w:webHidden/>
              </w:rPr>
              <w:instrText xml:space="preserve"> PAGEREF _Toc217987566 \h </w:instrText>
            </w:r>
            <w:r>
              <w:rPr>
                <w:webHidden/>
              </w:rPr>
            </w:r>
            <w:r>
              <w:rPr>
                <w:webHidden/>
              </w:rPr>
              <w:fldChar w:fldCharType="separate"/>
            </w:r>
            <w:r>
              <w:rPr>
                <w:webHidden/>
              </w:rPr>
              <w:t>18</w:t>
            </w:r>
            <w:r>
              <w:rPr>
                <w:webHidden/>
              </w:rPr>
              <w:fldChar w:fldCharType="end"/>
            </w:r>
          </w:hyperlink>
        </w:p>
        <w:p w14:paraId="1AAEFD6C" w14:textId="27134C21" w:rsidR="000E6391" w:rsidRDefault="000E6391">
          <w:pPr>
            <w:pStyle w:val="TOC2"/>
            <w:rPr>
              <w:rFonts w:asciiTheme="minorHAnsi" w:eastAsiaTheme="minorEastAsia" w:hAnsiTheme="minorHAnsi"/>
              <w:b w:val="0"/>
              <w:sz w:val="24"/>
              <w:szCs w:val="24"/>
              <w:lang w:val="vi-VN" w:eastAsia="zh-CN"/>
            </w:rPr>
          </w:pPr>
          <w:hyperlink w:anchor="_Toc217987567" w:history="1">
            <w:r w:rsidRPr="00D825EE">
              <w:rPr>
                <w:rStyle w:val="Hyperlink"/>
              </w:rPr>
              <w:t>2.2.</w:t>
            </w:r>
            <w:r>
              <w:rPr>
                <w:rFonts w:asciiTheme="minorHAnsi" w:eastAsiaTheme="minorEastAsia" w:hAnsiTheme="minorHAnsi"/>
                <w:b w:val="0"/>
                <w:sz w:val="24"/>
                <w:szCs w:val="24"/>
                <w:lang w:val="vi-VN" w:eastAsia="zh-CN"/>
              </w:rPr>
              <w:tab/>
            </w:r>
            <w:r w:rsidRPr="00D825EE">
              <w:rPr>
                <w:rStyle w:val="Hyperlink"/>
              </w:rPr>
              <w:t>BackEnd</w:t>
            </w:r>
            <w:r>
              <w:rPr>
                <w:webHidden/>
              </w:rPr>
              <w:tab/>
            </w:r>
            <w:r>
              <w:rPr>
                <w:webHidden/>
              </w:rPr>
              <w:fldChar w:fldCharType="begin"/>
            </w:r>
            <w:r>
              <w:rPr>
                <w:webHidden/>
              </w:rPr>
              <w:instrText xml:space="preserve"> PAGEREF _Toc217987567 \h </w:instrText>
            </w:r>
            <w:r>
              <w:rPr>
                <w:webHidden/>
              </w:rPr>
            </w:r>
            <w:r>
              <w:rPr>
                <w:webHidden/>
              </w:rPr>
              <w:fldChar w:fldCharType="separate"/>
            </w:r>
            <w:r>
              <w:rPr>
                <w:webHidden/>
              </w:rPr>
              <w:t>18</w:t>
            </w:r>
            <w:r>
              <w:rPr>
                <w:webHidden/>
              </w:rPr>
              <w:fldChar w:fldCharType="end"/>
            </w:r>
          </w:hyperlink>
        </w:p>
        <w:p w14:paraId="463CE15D" w14:textId="3139B90A" w:rsidR="000E6391" w:rsidRDefault="000E6391">
          <w:pPr>
            <w:pStyle w:val="TOC3"/>
            <w:rPr>
              <w:rFonts w:asciiTheme="minorHAnsi" w:eastAsiaTheme="minorEastAsia" w:hAnsiTheme="minorHAnsi"/>
              <w:i w:val="0"/>
              <w:sz w:val="24"/>
              <w:szCs w:val="24"/>
              <w:lang w:val="vi-VN" w:eastAsia="zh-CN"/>
            </w:rPr>
          </w:pPr>
          <w:hyperlink w:anchor="_Toc217987568" w:history="1">
            <w:r w:rsidRPr="00D825EE">
              <w:rPr>
                <w:rStyle w:val="Hyperlink"/>
              </w:rPr>
              <w:t>2.2.1.</w:t>
            </w:r>
            <w:r>
              <w:rPr>
                <w:rFonts w:asciiTheme="minorHAnsi" w:eastAsiaTheme="minorEastAsia" w:hAnsiTheme="minorHAnsi"/>
                <w:i w:val="0"/>
                <w:sz w:val="24"/>
                <w:szCs w:val="24"/>
                <w:lang w:val="vi-VN" w:eastAsia="zh-CN"/>
              </w:rPr>
              <w:tab/>
            </w:r>
            <w:r w:rsidRPr="00D825EE">
              <w:rPr>
                <w:rStyle w:val="Hyperlink"/>
              </w:rPr>
              <w:t>Kết nối với mysql</w:t>
            </w:r>
            <w:r>
              <w:rPr>
                <w:webHidden/>
              </w:rPr>
              <w:tab/>
            </w:r>
            <w:r>
              <w:rPr>
                <w:webHidden/>
              </w:rPr>
              <w:fldChar w:fldCharType="begin"/>
            </w:r>
            <w:r>
              <w:rPr>
                <w:webHidden/>
              </w:rPr>
              <w:instrText xml:space="preserve"> PAGEREF _Toc217987568 \h </w:instrText>
            </w:r>
            <w:r>
              <w:rPr>
                <w:webHidden/>
              </w:rPr>
            </w:r>
            <w:r>
              <w:rPr>
                <w:webHidden/>
              </w:rPr>
              <w:fldChar w:fldCharType="separate"/>
            </w:r>
            <w:r>
              <w:rPr>
                <w:webHidden/>
              </w:rPr>
              <w:t>18</w:t>
            </w:r>
            <w:r>
              <w:rPr>
                <w:webHidden/>
              </w:rPr>
              <w:fldChar w:fldCharType="end"/>
            </w:r>
          </w:hyperlink>
        </w:p>
        <w:p w14:paraId="289E916A" w14:textId="5B3ECBF5" w:rsidR="000E6391" w:rsidRDefault="000E6391">
          <w:pPr>
            <w:pStyle w:val="TOC3"/>
            <w:rPr>
              <w:rFonts w:asciiTheme="minorHAnsi" w:eastAsiaTheme="minorEastAsia" w:hAnsiTheme="minorHAnsi"/>
              <w:i w:val="0"/>
              <w:sz w:val="24"/>
              <w:szCs w:val="24"/>
              <w:lang w:val="vi-VN" w:eastAsia="zh-CN"/>
            </w:rPr>
          </w:pPr>
          <w:hyperlink w:anchor="_Toc217987569" w:history="1">
            <w:r w:rsidRPr="00D825EE">
              <w:rPr>
                <w:rStyle w:val="Hyperlink"/>
              </w:rPr>
              <w:t>2.2.2.</w:t>
            </w:r>
            <w:r>
              <w:rPr>
                <w:rFonts w:asciiTheme="minorHAnsi" w:eastAsiaTheme="minorEastAsia" w:hAnsiTheme="minorHAnsi"/>
                <w:i w:val="0"/>
                <w:sz w:val="24"/>
                <w:szCs w:val="24"/>
                <w:lang w:val="vi-VN" w:eastAsia="zh-CN"/>
              </w:rPr>
              <w:tab/>
            </w:r>
            <w:r w:rsidRPr="00D825EE">
              <w:rPr>
                <w:rStyle w:val="Hyperlink"/>
              </w:rPr>
              <w:t>Đăng nhập đăng ký (</w:t>
            </w:r>
            <w:r w:rsidRPr="00D825EE">
              <w:rPr>
                <w:rStyle w:val="Hyperlink"/>
                <w:lang w:val="vi-VN"/>
              </w:rPr>
              <w:t>AuthController.java</w:t>
            </w:r>
            <w:r w:rsidRPr="00D825EE">
              <w:rPr>
                <w:rStyle w:val="Hyperlink"/>
              </w:rPr>
              <w:t>)</w:t>
            </w:r>
            <w:r>
              <w:rPr>
                <w:webHidden/>
              </w:rPr>
              <w:tab/>
            </w:r>
            <w:r>
              <w:rPr>
                <w:webHidden/>
              </w:rPr>
              <w:fldChar w:fldCharType="begin"/>
            </w:r>
            <w:r>
              <w:rPr>
                <w:webHidden/>
              </w:rPr>
              <w:instrText xml:space="preserve"> PAGEREF _Toc217987569 \h </w:instrText>
            </w:r>
            <w:r>
              <w:rPr>
                <w:webHidden/>
              </w:rPr>
            </w:r>
            <w:r>
              <w:rPr>
                <w:webHidden/>
              </w:rPr>
              <w:fldChar w:fldCharType="separate"/>
            </w:r>
            <w:r>
              <w:rPr>
                <w:webHidden/>
              </w:rPr>
              <w:t>19</w:t>
            </w:r>
            <w:r>
              <w:rPr>
                <w:webHidden/>
              </w:rPr>
              <w:fldChar w:fldCharType="end"/>
            </w:r>
          </w:hyperlink>
        </w:p>
        <w:p w14:paraId="663D672C" w14:textId="4C47E850" w:rsidR="000E6391" w:rsidRDefault="000E6391">
          <w:pPr>
            <w:pStyle w:val="TOC3"/>
            <w:rPr>
              <w:rFonts w:asciiTheme="minorHAnsi" w:eastAsiaTheme="minorEastAsia" w:hAnsiTheme="minorHAnsi"/>
              <w:i w:val="0"/>
              <w:sz w:val="24"/>
              <w:szCs w:val="24"/>
              <w:lang w:val="vi-VN" w:eastAsia="zh-CN"/>
            </w:rPr>
          </w:pPr>
          <w:hyperlink w:anchor="_Toc217987570" w:history="1">
            <w:r w:rsidRPr="00D825EE">
              <w:rPr>
                <w:rStyle w:val="Hyperlink"/>
                <w:lang w:val="vi-VN"/>
              </w:rPr>
              <w:t>2.2.3.</w:t>
            </w:r>
            <w:r>
              <w:rPr>
                <w:rFonts w:asciiTheme="minorHAnsi" w:eastAsiaTheme="minorEastAsia" w:hAnsiTheme="minorHAnsi"/>
                <w:i w:val="0"/>
                <w:sz w:val="24"/>
                <w:szCs w:val="24"/>
                <w:lang w:val="vi-VN" w:eastAsia="zh-CN"/>
              </w:rPr>
              <w:tab/>
            </w:r>
            <w:r w:rsidRPr="00D825EE">
              <w:rPr>
                <w:rStyle w:val="Hyperlink"/>
              </w:rPr>
              <w:t>Giỏ hàng (</w:t>
            </w:r>
            <w:r w:rsidRPr="00D825EE">
              <w:rPr>
                <w:rStyle w:val="Hyperlink"/>
                <w:lang w:val="vi-VN"/>
              </w:rPr>
              <w:t>CartController.java</w:t>
            </w:r>
            <w:r w:rsidRPr="00D825EE">
              <w:rPr>
                <w:rStyle w:val="Hyperlink"/>
              </w:rPr>
              <w:t>)</w:t>
            </w:r>
            <w:r>
              <w:rPr>
                <w:webHidden/>
              </w:rPr>
              <w:tab/>
            </w:r>
            <w:r>
              <w:rPr>
                <w:webHidden/>
              </w:rPr>
              <w:fldChar w:fldCharType="begin"/>
            </w:r>
            <w:r>
              <w:rPr>
                <w:webHidden/>
              </w:rPr>
              <w:instrText xml:space="preserve"> PAGEREF _Toc217987570 \h </w:instrText>
            </w:r>
            <w:r>
              <w:rPr>
                <w:webHidden/>
              </w:rPr>
            </w:r>
            <w:r>
              <w:rPr>
                <w:webHidden/>
              </w:rPr>
              <w:fldChar w:fldCharType="separate"/>
            </w:r>
            <w:r>
              <w:rPr>
                <w:webHidden/>
              </w:rPr>
              <w:t>20</w:t>
            </w:r>
            <w:r>
              <w:rPr>
                <w:webHidden/>
              </w:rPr>
              <w:fldChar w:fldCharType="end"/>
            </w:r>
          </w:hyperlink>
        </w:p>
        <w:p w14:paraId="5CABF0C1" w14:textId="375A02B6" w:rsidR="000E6391" w:rsidRDefault="000E6391">
          <w:pPr>
            <w:pStyle w:val="TOC3"/>
            <w:rPr>
              <w:rFonts w:asciiTheme="minorHAnsi" w:eastAsiaTheme="minorEastAsia" w:hAnsiTheme="minorHAnsi"/>
              <w:i w:val="0"/>
              <w:sz w:val="24"/>
              <w:szCs w:val="24"/>
              <w:lang w:val="vi-VN" w:eastAsia="zh-CN"/>
            </w:rPr>
          </w:pPr>
          <w:hyperlink w:anchor="_Toc217987571" w:history="1">
            <w:r w:rsidRPr="00D825EE">
              <w:rPr>
                <w:rStyle w:val="Hyperlink"/>
              </w:rPr>
              <w:t>2.2.4.</w:t>
            </w:r>
            <w:r>
              <w:rPr>
                <w:rFonts w:asciiTheme="minorHAnsi" w:eastAsiaTheme="minorEastAsia" w:hAnsiTheme="minorHAnsi"/>
                <w:i w:val="0"/>
                <w:sz w:val="24"/>
                <w:szCs w:val="24"/>
                <w:lang w:val="vi-VN" w:eastAsia="zh-CN"/>
              </w:rPr>
              <w:tab/>
            </w:r>
            <w:r w:rsidRPr="00D825EE">
              <w:rPr>
                <w:rStyle w:val="Hyperlink"/>
              </w:rPr>
              <w:t>Thanh toán</w:t>
            </w:r>
            <w:r>
              <w:rPr>
                <w:webHidden/>
              </w:rPr>
              <w:tab/>
            </w:r>
            <w:r>
              <w:rPr>
                <w:webHidden/>
              </w:rPr>
              <w:fldChar w:fldCharType="begin"/>
            </w:r>
            <w:r>
              <w:rPr>
                <w:webHidden/>
              </w:rPr>
              <w:instrText xml:space="preserve"> PAGEREF _Toc217987571 \h </w:instrText>
            </w:r>
            <w:r>
              <w:rPr>
                <w:webHidden/>
              </w:rPr>
            </w:r>
            <w:r>
              <w:rPr>
                <w:webHidden/>
              </w:rPr>
              <w:fldChar w:fldCharType="separate"/>
            </w:r>
            <w:r>
              <w:rPr>
                <w:webHidden/>
              </w:rPr>
              <w:t>21</w:t>
            </w:r>
            <w:r>
              <w:rPr>
                <w:webHidden/>
              </w:rPr>
              <w:fldChar w:fldCharType="end"/>
            </w:r>
          </w:hyperlink>
        </w:p>
        <w:p w14:paraId="4B3FF9EC" w14:textId="50850BB7" w:rsidR="000E6391" w:rsidRDefault="000E6391">
          <w:pPr>
            <w:pStyle w:val="TOC3"/>
            <w:rPr>
              <w:rFonts w:asciiTheme="minorHAnsi" w:eastAsiaTheme="minorEastAsia" w:hAnsiTheme="minorHAnsi"/>
              <w:i w:val="0"/>
              <w:sz w:val="24"/>
              <w:szCs w:val="24"/>
              <w:lang w:val="vi-VN" w:eastAsia="zh-CN"/>
            </w:rPr>
          </w:pPr>
          <w:hyperlink w:anchor="_Toc217987572" w:history="1">
            <w:r w:rsidRPr="00D825EE">
              <w:rPr>
                <w:rStyle w:val="Hyperlink"/>
              </w:rPr>
              <w:t>2.2.5.</w:t>
            </w:r>
            <w:r>
              <w:rPr>
                <w:rFonts w:asciiTheme="minorHAnsi" w:eastAsiaTheme="minorEastAsia" w:hAnsiTheme="minorHAnsi"/>
                <w:i w:val="0"/>
                <w:sz w:val="24"/>
                <w:szCs w:val="24"/>
                <w:lang w:val="vi-VN" w:eastAsia="zh-CN"/>
              </w:rPr>
              <w:tab/>
            </w:r>
            <w:r w:rsidRPr="00D825EE">
              <w:rPr>
                <w:rStyle w:val="Hyperlink"/>
              </w:rPr>
              <w:t>Đơn hàng đã mua</w:t>
            </w:r>
            <w:r>
              <w:rPr>
                <w:webHidden/>
              </w:rPr>
              <w:tab/>
            </w:r>
            <w:r>
              <w:rPr>
                <w:webHidden/>
              </w:rPr>
              <w:fldChar w:fldCharType="begin"/>
            </w:r>
            <w:r>
              <w:rPr>
                <w:webHidden/>
              </w:rPr>
              <w:instrText xml:space="preserve"> PAGEREF _Toc217987572 \h </w:instrText>
            </w:r>
            <w:r>
              <w:rPr>
                <w:webHidden/>
              </w:rPr>
            </w:r>
            <w:r>
              <w:rPr>
                <w:webHidden/>
              </w:rPr>
              <w:fldChar w:fldCharType="separate"/>
            </w:r>
            <w:r>
              <w:rPr>
                <w:webHidden/>
              </w:rPr>
              <w:t>22</w:t>
            </w:r>
            <w:r>
              <w:rPr>
                <w:webHidden/>
              </w:rPr>
              <w:fldChar w:fldCharType="end"/>
            </w:r>
          </w:hyperlink>
        </w:p>
        <w:p w14:paraId="7063BC75" w14:textId="1B065D34" w:rsidR="000E6391" w:rsidRDefault="000E6391">
          <w:pPr>
            <w:pStyle w:val="TOC3"/>
            <w:rPr>
              <w:rFonts w:asciiTheme="minorHAnsi" w:eastAsiaTheme="minorEastAsia" w:hAnsiTheme="minorHAnsi"/>
              <w:i w:val="0"/>
              <w:sz w:val="24"/>
              <w:szCs w:val="24"/>
              <w:lang w:val="vi-VN" w:eastAsia="zh-CN"/>
            </w:rPr>
          </w:pPr>
          <w:hyperlink w:anchor="_Toc217987573" w:history="1">
            <w:r w:rsidRPr="00D825EE">
              <w:rPr>
                <w:rStyle w:val="Hyperlink"/>
              </w:rPr>
              <w:t>2.2.6.</w:t>
            </w:r>
            <w:r>
              <w:rPr>
                <w:rFonts w:asciiTheme="minorHAnsi" w:eastAsiaTheme="minorEastAsia" w:hAnsiTheme="minorHAnsi"/>
                <w:i w:val="0"/>
                <w:sz w:val="24"/>
                <w:szCs w:val="24"/>
                <w:lang w:val="vi-VN" w:eastAsia="zh-CN"/>
              </w:rPr>
              <w:tab/>
            </w:r>
            <w:r w:rsidRPr="00D825EE">
              <w:rPr>
                <w:rStyle w:val="Hyperlink"/>
              </w:rPr>
              <w:t>Truyền/nhận dữ liệu với frontend</w:t>
            </w:r>
            <w:r>
              <w:rPr>
                <w:webHidden/>
              </w:rPr>
              <w:tab/>
            </w:r>
            <w:r>
              <w:rPr>
                <w:webHidden/>
              </w:rPr>
              <w:fldChar w:fldCharType="begin"/>
            </w:r>
            <w:r>
              <w:rPr>
                <w:webHidden/>
              </w:rPr>
              <w:instrText xml:space="preserve"> PAGEREF _Toc217987573 \h </w:instrText>
            </w:r>
            <w:r>
              <w:rPr>
                <w:webHidden/>
              </w:rPr>
            </w:r>
            <w:r>
              <w:rPr>
                <w:webHidden/>
              </w:rPr>
              <w:fldChar w:fldCharType="separate"/>
            </w:r>
            <w:r>
              <w:rPr>
                <w:webHidden/>
              </w:rPr>
              <w:t>22</w:t>
            </w:r>
            <w:r>
              <w:rPr>
                <w:webHidden/>
              </w:rPr>
              <w:fldChar w:fldCharType="end"/>
            </w:r>
          </w:hyperlink>
        </w:p>
        <w:p w14:paraId="3D41B9A8" w14:textId="4BB49E21" w:rsidR="000E6391" w:rsidRDefault="000E6391">
          <w:pPr>
            <w:pStyle w:val="TOC3"/>
            <w:rPr>
              <w:rFonts w:asciiTheme="minorHAnsi" w:eastAsiaTheme="minorEastAsia" w:hAnsiTheme="minorHAnsi"/>
              <w:i w:val="0"/>
              <w:sz w:val="24"/>
              <w:szCs w:val="24"/>
              <w:lang w:val="vi-VN" w:eastAsia="zh-CN"/>
            </w:rPr>
          </w:pPr>
          <w:hyperlink w:anchor="_Toc217987574" w:history="1">
            <w:r w:rsidRPr="00D825EE">
              <w:rPr>
                <w:rStyle w:val="Hyperlink"/>
              </w:rPr>
              <w:t>2.2.7.</w:t>
            </w:r>
            <w:r>
              <w:rPr>
                <w:rFonts w:asciiTheme="minorHAnsi" w:eastAsiaTheme="minorEastAsia" w:hAnsiTheme="minorHAnsi"/>
                <w:i w:val="0"/>
                <w:sz w:val="24"/>
                <w:szCs w:val="24"/>
                <w:lang w:val="vi-VN" w:eastAsia="zh-CN"/>
              </w:rPr>
              <w:tab/>
            </w:r>
            <w:r w:rsidRPr="00D825EE">
              <w:rPr>
                <w:rStyle w:val="Hyperlink"/>
              </w:rPr>
              <w:t>Lấy dữ liệu từ bảng trong cơ sở dữ liệu</w:t>
            </w:r>
            <w:r>
              <w:rPr>
                <w:webHidden/>
              </w:rPr>
              <w:tab/>
            </w:r>
            <w:r>
              <w:rPr>
                <w:webHidden/>
              </w:rPr>
              <w:fldChar w:fldCharType="begin"/>
            </w:r>
            <w:r>
              <w:rPr>
                <w:webHidden/>
              </w:rPr>
              <w:instrText xml:space="preserve"> PAGEREF _Toc217987574 \h </w:instrText>
            </w:r>
            <w:r>
              <w:rPr>
                <w:webHidden/>
              </w:rPr>
            </w:r>
            <w:r>
              <w:rPr>
                <w:webHidden/>
              </w:rPr>
              <w:fldChar w:fldCharType="separate"/>
            </w:r>
            <w:r>
              <w:rPr>
                <w:webHidden/>
              </w:rPr>
              <w:t>24</w:t>
            </w:r>
            <w:r>
              <w:rPr>
                <w:webHidden/>
              </w:rPr>
              <w:fldChar w:fldCharType="end"/>
            </w:r>
          </w:hyperlink>
        </w:p>
        <w:p w14:paraId="1D7C4444" w14:textId="3F1630E1" w:rsidR="000E6391" w:rsidRDefault="000E6391">
          <w:pPr>
            <w:pStyle w:val="TOC2"/>
            <w:rPr>
              <w:rFonts w:asciiTheme="minorHAnsi" w:eastAsiaTheme="minorEastAsia" w:hAnsiTheme="minorHAnsi"/>
              <w:b w:val="0"/>
              <w:sz w:val="24"/>
              <w:szCs w:val="24"/>
              <w:lang w:val="vi-VN" w:eastAsia="zh-CN"/>
            </w:rPr>
          </w:pPr>
          <w:hyperlink w:anchor="_Toc217987575" w:history="1">
            <w:r w:rsidRPr="00D825EE">
              <w:rPr>
                <w:rStyle w:val="Hyperlink"/>
              </w:rPr>
              <w:t>2.3.</w:t>
            </w:r>
            <w:r>
              <w:rPr>
                <w:rFonts w:asciiTheme="minorHAnsi" w:eastAsiaTheme="minorEastAsia" w:hAnsiTheme="minorHAnsi"/>
                <w:b w:val="0"/>
                <w:sz w:val="24"/>
                <w:szCs w:val="24"/>
                <w:lang w:val="vi-VN" w:eastAsia="zh-CN"/>
              </w:rPr>
              <w:tab/>
            </w:r>
            <w:r w:rsidRPr="00D825EE">
              <w:rPr>
                <w:rStyle w:val="Hyperlink"/>
              </w:rPr>
              <w:t>Các sơ đồ</w:t>
            </w:r>
            <w:r>
              <w:rPr>
                <w:webHidden/>
              </w:rPr>
              <w:tab/>
            </w:r>
            <w:r>
              <w:rPr>
                <w:webHidden/>
              </w:rPr>
              <w:fldChar w:fldCharType="begin"/>
            </w:r>
            <w:r>
              <w:rPr>
                <w:webHidden/>
              </w:rPr>
              <w:instrText xml:space="preserve"> PAGEREF _Toc217987575 \h </w:instrText>
            </w:r>
            <w:r>
              <w:rPr>
                <w:webHidden/>
              </w:rPr>
            </w:r>
            <w:r>
              <w:rPr>
                <w:webHidden/>
              </w:rPr>
              <w:fldChar w:fldCharType="separate"/>
            </w:r>
            <w:r>
              <w:rPr>
                <w:webHidden/>
              </w:rPr>
              <w:t>29</w:t>
            </w:r>
            <w:r>
              <w:rPr>
                <w:webHidden/>
              </w:rPr>
              <w:fldChar w:fldCharType="end"/>
            </w:r>
          </w:hyperlink>
        </w:p>
        <w:p w14:paraId="43539D33" w14:textId="1E1EE010" w:rsidR="000E6391" w:rsidRDefault="000E6391">
          <w:pPr>
            <w:pStyle w:val="TOC3"/>
            <w:rPr>
              <w:rFonts w:asciiTheme="minorHAnsi" w:eastAsiaTheme="minorEastAsia" w:hAnsiTheme="minorHAnsi"/>
              <w:i w:val="0"/>
              <w:sz w:val="24"/>
              <w:szCs w:val="24"/>
              <w:lang w:val="vi-VN" w:eastAsia="zh-CN"/>
            </w:rPr>
          </w:pPr>
          <w:hyperlink w:anchor="_Toc217987576" w:history="1">
            <w:r w:rsidRPr="00D825EE">
              <w:rPr>
                <w:rStyle w:val="Hyperlink"/>
              </w:rPr>
              <w:t>2.3.1.</w:t>
            </w:r>
            <w:r>
              <w:rPr>
                <w:rFonts w:asciiTheme="minorHAnsi" w:eastAsiaTheme="minorEastAsia" w:hAnsiTheme="minorHAnsi"/>
                <w:i w:val="0"/>
                <w:sz w:val="24"/>
                <w:szCs w:val="24"/>
                <w:lang w:val="vi-VN" w:eastAsia="zh-CN"/>
              </w:rPr>
              <w:tab/>
            </w:r>
            <w:r w:rsidRPr="00D825EE">
              <w:rPr>
                <w:rStyle w:val="Hyperlink"/>
              </w:rPr>
              <w:t>Sơ đồ Ca sử dụng (Use Case Diagram)</w:t>
            </w:r>
            <w:r>
              <w:rPr>
                <w:webHidden/>
              </w:rPr>
              <w:tab/>
            </w:r>
            <w:r>
              <w:rPr>
                <w:webHidden/>
              </w:rPr>
              <w:fldChar w:fldCharType="begin"/>
            </w:r>
            <w:r>
              <w:rPr>
                <w:webHidden/>
              </w:rPr>
              <w:instrText xml:space="preserve"> PAGEREF _Toc217987576 \h </w:instrText>
            </w:r>
            <w:r>
              <w:rPr>
                <w:webHidden/>
              </w:rPr>
            </w:r>
            <w:r>
              <w:rPr>
                <w:webHidden/>
              </w:rPr>
              <w:fldChar w:fldCharType="separate"/>
            </w:r>
            <w:r>
              <w:rPr>
                <w:webHidden/>
              </w:rPr>
              <w:t>29</w:t>
            </w:r>
            <w:r>
              <w:rPr>
                <w:webHidden/>
              </w:rPr>
              <w:fldChar w:fldCharType="end"/>
            </w:r>
          </w:hyperlink>
        </w:p>
        <w:p w14:paraId="79C285B7" w14:textId="3EE21DD0" w:rsidR="000E6391" w:rsidRDefault="000E6391">
          <w:pPr>
            <w:pStyle w:val="TOC3"/>
            <w:rPr>
              <w:rFonts w:asciiTheme="minorHAnsi" w:eastAsiaTheme="minorEastAsia" w:hAnsiTheme="minorHAnsi"/>
              <w:i w:val="0"/>
              <w:sz w:val="24"/>
              <w:szCs w:val="24"/>
              <w:lang w:val="vi-VN" w:eastAsia="zh-CN"/>
            </w:rPr>
          </w:pPr>
          <w:hyperlink w:anchor="_Toc217987577" w:history="1">
            <w:r w:rsidRPr="00D825EE">
              <w:rPr>
                <w:rStyle w:val="Hyperlink"/>
              </w:rPr>
              <w:t>2.3.2.</w:t>
            </w:r>
            <w:r>
              <w:rPr>
                <w:rFonts w:asciiTheme="minorHAnsi" w:eastAsiaTheme="minorEastAsia" w:hAnsiTheme="minorHAnsi"/>
                <w:i w:val="0"/>
                <w:sz w:val="24"/>
                <w:szCs w:val="24"/>
                <w:lang w:val="vi-VN" w:eastAsia="zh-CN"/>
              </w:rPr>
              <w:tab/>
            </w:r>
            <w:r w:rsidRPr="00D825EE">
              <w:rPr>
                <w:rStyle w:val="Hyperlink"/>
              </w:rPr>
              <w:t>Sơ đồ Lớp (Class Diagram)</w:t>
            </w:r>
            <w:r>
              <w:rPr>
                <w:webHidden/>
              </w:rPr>
              <w:tab/>
            </w:r>
            <w:r>
              <w:rPr>
                <w:webHidden/>
              </w:rPr>
              <w:fldChar w:fldCharType="begin"/>
            </w:r>
            <w:r>
              <w:rPr>
                <w:webHidden/>
              </w:rPr>
              <w:instrText xml:space="preserve"> PAGEREF _Toc217987577 \h </w:instrText>
            </w:r>
            <w:r>
              <w:rPr>
                <w:webHidden/>
              </w:rPr>
            </w:r>
            <w:r>
              <w:rPr>
                <w:webHidden/>
              </w:rPr>
              <w:fldChar w:fldCharType="separate"/>
            </w:r>
            <w:r>
              <w:rPr>
                <w:webHidden/>
              </w:rPr>
              <w:t>30</w:t>
            </w:r>
            <w:r>
              <w:rPr>
                <w:webHidden/>
              </w:rPr>
              <w:fldChar w:fldCharType="end"/>
            </w:r>
          </w:hyperlink>
        </w:p>
        <w:p w14:paraId="3690B5AB" w14:textId="75F4C9A3" w:rsidR="000E6391" w:rsidRDefault="000E6391">
          <w:pPr>
            <w:pStyle w:val="TOC3"/>
            <w:rPr>
              <w:rFonts w:asciiTheme="minorHAnsi" w:eastAsiaTheme="minorEastAsia" w:hAnsiTheme="minorHAnsi"/>
              <w:i w:val="0"/>
              <w:sz w:val="24"/>
              <w:szCs w:val="24"/>
              <w:lang w:val="vi-VN" w:eastAsia="zh-CN"/>
            </w:rPr>
          </w:pPr>
          <w:hyperlink w:anchor="_Toc217987578" w:history="1">
            <w:r w:rsidRPr="00D825EE">
              <w:rPr>
                <w:rStyle w:val="Hyperlink"/>
                <w:lang w:val="pt-BR"/>
              </w:rPr>
              <w:t>2.3.3.</w:t>
            </w:r>
            <w:r>
              <w:rPr>
                <w:rFonts w:asciiTheme="minorHAnsi" w:eastAsiaTheme="minorEastAsia" w:hAnsiTheme="minorHAnsi"/>
                <w:i w:val="0"/>
                <w:sz w:val="24"/>
                <w:szCs w:val="24"/>
                <w:lang w:val="vi-VN" w:eastAsia="zh-CN"/>
              </w:rPr>
              <w:tab/>
            </w:r>
            <w:r w:rsidRPr="00D825EE">
              <w:rPr>
                <w:rStyle w:val="Hyperlink"/>
                <w:lang w:val="pt-BR"/>
              </w:rPr>
              <w:t>Sơ đồ Tuần tự (Sequence Diagram)</w:t>
            </w:r>
            <w:r>
              <w:rPr>
                <w:webHidden/>
              </w:rPr>
              <w:tab/>
            </w:r>
            <w:r>
              <w:rPr>
                <w:webHidden/>
              </w:rPr>
              <w:fldChar w:fldCharType="begin"/>
            </w:r>
            <w:r>
              <w:rPr>
                <w:webHidden/>
              </w:rPr>
              <w:instrText xml:space="preserve"> PAGEREF _Toc217987578 \h </w:instrText>
            </w:r>
            <w:r>
              <w:rPr>
                <w:webHidden/>
              </w:rPr>
            </w:r>
            <w:r>
              <w:rPr>
                <w:webHidden/>
              </w:rPr>
              <w:fldChar w:fldCharType="separate"/>
            </w:r>
            <w:r>
              <w:rPr>
                <w:webHidden/>
              </w:rPr>
              <w:t>31</w:t>
            </w:r>
            <w:r>
              <w:rPr>
                <w:webHidden/>
              </w:rPr>
              <w:fldChar w:fldCharType="end"/>
            </w:r>
          </w:hyperlink>
        </w:p>
        <w:p w14:paraId="68962215" w14:textId="516C10C6" w:rsidR="000E6391" w:rsidRDefault="000E6391">
          <w:pPr>
            <w:pStyle w:val="TOC3"/>
            <w:rPr>
              <w:rFonts w:asciiTheme="minorHAnsi" w:eastAsiaTheme="minorEastAsia" w:hAnsiTheme="minorHAnsi"/>
              <w:i w:val="0"/>
              <w:sz w:val="24"/>
              <w:szCs w:val="24"/>
              <w:lang w:val="vi-VN" w:eastAsia="zh-CN"/>
            </w:rPr>
          </w:pPr>
          <w:hyperlink w:anchor="_Toc217987579" w:history="1">
            <w:r w:rsidRPr="00D825EE">
              <w:rPr>
                <w:rStyle w:val="Hyperlink"/>
              </w:rPr>
              <w:t>2.3.4.</w:t>
            </w:r>
            <w:r>
              <w:rPr>
                <w:rFonts w:asciiTheme="minorHAnsi" w:eastAsiaTheme="minorEastAsia" w:hAnsiTheme="minorHAnsi"/>
                <w:i w:val="0"/>
                <w:sz w:val="24"/>
                <w:szCs w:val="24"/>
                <w:lang w:val="vi-VN" w:eastAsia="zh-CN"/>
              </w:rPr>
              <w:tab/>
            </w:r>
            <w:r w:rsidRPr="00D825EE">
              <w:rPr>
                <w:rStyle w:val="Hyperlink"/>
              </w:rPr>
              <w:t>Builder</w:t>
            </w:r>
            <w:r>
              <w:rPr>
                <w:webHidden/>
              </w:rPr>
              <w:tab/>
            </w:r>
            <w:r>
              <w:rPr>
                <w:webHidden/>
              </w:rPr>
              <w:fldChar w:fldCharType="begin"/>
            </w:r>
            <w:r>
              <w:rPr>
                <w:webHidden/>
              </w:rPr>
              <w:instrText xml:space="preserve"> PAGEREF _Toc217987579 \h </w:instrText>
            </w:r>
            <w:r>
              <w:rPr>
                <w:webHidden/>
              </w:rPr>
            </w:r>
            <w:r>
              <w:rPr>
                <w:webHidden/>
              </w:rPr>
              <w:fldChar w:fldCharType="separate"/>
            </w:r>
            <w:r>
              <w:rPr>
                <w:webHidden/>
              </w:rPr>
              <w:t>33</w:t>
            </w:r>
            <w:r>
              <w:rPr>
                <w:webHidden/>
              </w:rPr>
              <w:fldChar w:fldCharType="end"/>
            </w:r>
          </w:hyperlink>
        </w:p>
        <w:p w14:paraId="62A66BF9" w14:textId="708D0685" w:rsidR="000E6391" w:rsidRDefault="000E6391">
          <w:pPr>
            <w:pStyle w:val="TOC3"/>
            <w:rPr>
              <w:rFonts w:asciiTheme="minorHAnsi" w:eastAsiaTheme="minorEastAsia" w:hAnsiTheme="minorHAnsi"/>
              <w:i w:val="0"/>
              <w:sz w:val="24"/>
              <w:szCs w:val="24"/>
              <w:lang w:val="vi-VN" w:eastAsia="zh-CN"/>
            </w:rPr>
          </w:pPr>
          <w:hyperlink w:anchor="_Toc217987580" w:history="1">
            <w:r w:rsidRPr="00D825EE">
              <w:rPr>
                <w:rStyle w:val="Hyperlink"/>
              </w:rPr>
              <w:t>2.3.5.</w:t>
            </w:r>
            <w:r>
              <w:rPr>
                <w:rFonts w:asciiTheme="minorHAnsi" w:eastAsiaTheme="minorEastAsia" w:hAnsiTheme="minorHAnsi"/>
                <w:i w:val="0"/>
                <w:sz w:val="24"/>
                <w:szCs w:val="24"/>
                <w:lang w:val="vi-VN" w:eastAsia="zh-CN"/>
              </w:rPr>
              <w:tab/>
            </w:r>
            <w:r w:rsidRPr="00D825EE">
              <w:rPr>
                <w:rStyle w:val="Hyperlink"/>
              </w:rPr>
              <w:t>Singleton</w:t>
            </w:r>
            <w:r>
              <w:rPr>
                <w:webHidden/>
              </w:rPr>
              <w:tab/>
            </w:r>
            <w:r>
              <w:rPr>
                <w:webHidden/>
              </w:rPr>
              <w:fldChar w:fldCharType="begin"/>
            </w:r>
            <w:r>
              <w:rPr>
                <w:webHidden/>
              </w:rPr>
              <w:instrText xml:space="preserve"> PAGEREF _Toc217987580 \h </w:instrText>
            </w:r>
            <w:r>
              <w:rPr>
                <w:webHidden/>
              </w:rPr>
            </w:r>
            <w:r>
              <w:rPr>
                <w:webHidden/>
              </w:rPr>
              <w:fldChar w:fldCharType="separate"/>
            </w:r>
            <w:r>
              <w:rPr>
                <w:webHidden/>
              </w:rPr>
              <w:t>33</w:t>
            </w:r>
            <w:r>
              <w:rPr>
                <w:webHidden/>
              </w:rPr>
              <w:fldChar w:fldCharType="end"/>
            </w:r>
          </w:hyperlink>
        </w:p>
        <w:p w14:paraId="25892253" w14:textId="4B62BC60" w:rsidR="000E6391" w:rsidRDefault="000E6391">
          <w:pPr>
            <w:pStyle w:val="TOC3"/>
            <w:rPr>
              <w:rFonts w:asciiTheme="minorHAnsi" w:eastAsiaTheme="minorEastAsia" w:hAnsiTheme="minorHAnsi"/>
              <w:i w:val="0"/>
              <w:sz w:val="24"/>
              <w:szCs w:val="24"/>
              <w:lang w:val="vi-VN" w:eastAsia="zh-CN"/>
            </w:rPr>
          </w:pPr>
          <w:hyperlink w:anchor="_Toc217987581" w:history="1">
            <w:r w:rsidRPr="00D825EE">
              <w:rPr>
                <w:rStyle w:val="Hyperlink"/>
                <w:lang w:val="vi-VN"/>
              </w:rPr>
              <w:t>2.3.6.</w:t>
            </w:r>
            <w:r>
              <w:rPr>
                <w:rFonts w:asciiTheme="minorHAnsi" w:eastAsiaTheme="minorEastAsia" w:hAnsiTheme="minorHAnsi"/>
                <w:i w:val="0"/>
                <w:sz w:val="24"/>
                <w:szCs w:val="24"/>
                <w:lang w:val="vi-VN" w:eastAsia="zh-CN"/>
              </w:rPr>
              <w:tab/>
            </w:r>
            <w:r w:rsidRPr="00D825EE">
              <w:rPr>
                <w:rStyle w:val="Hyperlink"/>
                <w:lang w:val="vi-VN"/>
              </w:rPr>
              <w:t>Facade Pattern</w:t>
            </w:r>
            <w:r>
              <w:rPr>
                <w:webHidden/>
              </w:rPr>
              <w:tab/>
            </w:r>
            <w:r>
              <w:rPr>
                <w:webHidden/>
              </w:rPr>
              <w:fldChar w:fldCharType="begin"/>
            </w:r>
            <w:r>
              <w:rPr>
                <w:webHidden/>
              </w:rPr>
              <w:instrText xml:space="preserve"> PAGEREF _Toc217987581 \h </w:instrText>
            </w:r>
            <w:r>
              <w:rPr>
                <w:webHidden/>
              </w:rPr>
            </w:r>
            <w:r>
              <w:rPr>
                <w:webHidden/>
              </w:rPr>
              <w:fldChar w:fldCharType="separate"/>
            </w:r>
            <w:r>
              <w:rPr>
                <w:webHidden/>
              </w:rPr>
              <w:t>35</w:t>
            </w:r>
            <w:r>
              <w:rPr>
                <w:webHidden/>
              </w:rPr>
              <w:fldChar w:fldCharType="end"/>
            </w:r>
          </w:hyperlink>
        </w:p>
        <w:p w14:paraId="18F68F17" w14:textId="5AB38A37" w:rsidR="000E6391" w:rsidRDefault="000E6391">
          <w:pPr>
            <w:pStyle w:val="TOC3"/>
            <w:rPr>
              <w:rFonts w:asciiTheme="minorHAnsi" w:eastAsiaTheme="minorEastAsia" w:hAnsiTheme="minorHAnsi"/>
              <w:i w:val="0"/>
              <w:sz w:val="24"/>
              <w:szCs w:val="24"/>
              <w:lang w:val="vi-VN" w:eastAsia="zh-CN"/>
            </w:rPr>
          </w:pPr>
          <w:hyperlink w:anchor="_Toc217987582" w:history="1">
            <w:r w:rsidRPr="00D825EE">
              <w:rPr>
                <w:rStyle w:val="Hyperlink"/>
                <w:lang w:val="vi-VN"/>
              </w:rPr>
              <w:t>2.3.7.</w:t>
            </w:r>
            <w:r>
              <w:rPr>
                <w:rFonts w:asciiTheme="minorHAnsi" w:eastAsiaTheme="minorEastAsia" w:hAnsiTheme="minorHAnsi"/>
                <w:i w:val="0"/>
                <w:sz w:val="24"/>
                <w:szCs w:val="24"/>
                <w:lang w:val="vi-VN" w:eastAsia="zh-CN"/>
              </w:rPr>
              <w:tab/>
            </w:r>
            <w:r w:rsidRPr="00D825EE">
              <w:rPr>
                <w:rStyle w:val="Hyperlink"/>
                <w:lang w:val="vi-VN"/>
              </w:rPr>
              <w:t>Factory Method Pattern (Mẫu Nhà Máy)</w:t>
            </w:r>
            <w:r>
              <w:rPr>
                <w:webHidden/>
              </w:rPr>
              <w:tab/>
            </w:r>
            <w:r>
              <w:rPr>
                <w:webHidden/>
              </w:rPr>
              <w:fldChar w:fldCharType="begin"/>
            </w:r>
            <w:r>
              <w:rPr>
                <w:webHidden/>
              </w:rPr>
              <w:instrText xml:space="preserve"> PAGEREF _Toc217987582 \h </w:instrText>
            </w:r>
            <w:r>
              <w:rPr>
                <w:webHidden/>
              </w:rPr>
            </w:r>
            <w:r>
              <w:rPr>
                <w:webHidden/>
              </w:rPr>
              <w:fldChar w:fldCharType="separate"/>
            </w:r>
            <w:r>
              <w:rPr>
                <w:webHidden/>
              </w:rPr>
              <w:t>36</w:t>
            </w:r>
            <w:r>
              <w:rPr>
                <w:webHidden/>
              </w:rPr>
              <w:fldChar w:fldCharType="end"/>
            </w:r>
          </w:hyperlink>
        </w:p>
        <w:p w14:paraId="45DC1D07" w14:textId="519C8AF9" w:rsidR="000E6391" w:rsidRDefault="000E6391">
          <w:pPr>
            <w:pStyle w:val="TOC3"/>
            <w:rPr>
              <w:rFonts w:asciiTheme="minorHAnsi" w:eastAsiaTheme="minorEastAsia" w:hAnsiTheme="minorHAnsi"/>
              <w:i w:val="0"/>
              <w:sz w:val="24"/>
              <w:szCs w:val="24"/>
              <w:lang w:val="vi-VN" w:eastAsia="zh-CN"/>
            </w:rPr>
          </w:pPr>
          <w:hyperlink w:anchor="_Toc217987583" w:history="1">
            <w:r w:rsidRPr="00D825EE">
              <w:rPr>
                <w:rStyle w:val="Hyperlink"/>
                <w:lang w:val="vi-VN"/>
              </w:rPr>
              <w:t>2.3.8.</w:t>
            </w:r>
            <w:r>
              <w:rPr>
                <w:rFonts w:asciiTheme="minorHAnsi" w:eastAsiaTheme="minorEastAsia" w:hAnsiTheme="minorHAnsi"/>
                <w:i w:val="0"/>
                <w:sz w:val="24"/>
                <w:szCs w:val="24"/>
                <w:lang w:val="vi-VN" w:eastAsia="zh-CN"/>
              </w:rPr>
              <w:tab/>
            </w:r>
            <w:r w:rsidRPr="00D825EE">
              <w:rPr>
                <w:rStyle w:val="Hyperlink"/>
                <w:lang w:val="vi-VN"/>
              </w:rPr>
              <w:t>Repository Pattern</w:t>
            </w:r>
            <w:r>
              <w:rPr>
                <w:webHidden/>
              </w:rPr>
              <w:tab/>
            </w:r>
            <w:r>
              <w:rPr>
                <w:webHidden/>
              </w:rPr>
              <w:fldChar w:fldCharType="begin"/>
            </w:r>
            <w:r>
              <w:rPr>
                <w:webHidden/>
              </w:rPr>
              <w:instrText xml:space="preserve"> PAGEREF _Toc217987583 \h </w:instrText>
            </w:r>
            <w:r>
              <w:rPr>
                <w:webHidden/>
              </w:rPr>
            </w:r>
            <w:r>
              <w:rPr>
                <w:webHidden/>
              </w:rPr>
              <w:fldChar w:fldCharType="separate"/>
            </w:r>
            <w:r>
              <w:rPr>
                <w:webHidden/>
              </w:rPr>
              <w:t>37</w:t>
            </w:r>
            <w:r>
              <w:rPr>
                <w:webHidden/>
              </w:rPr>
              <w:fldChar w:fldCharType="end"/>
            </w:r>
          </w:hyperlink>
        </w:p>
        <w:p w14:paraId="28526DCF" w14:textId="09385E38" w:rsidR="000E6391" w:rsidRDefault="000E6391">
          <w:pPr>
            <w:pStyle w:val="TOC2"/>
            <w:rPr>
              <w:rFonts w:asciiTheme="minorHAnsi" w:eastAsiaTheme="minorEastAsia" w:hAnsiTheme="minorHAnsi"/>
              <w:b w:val="0"/>
              <w:sz w:val="24"/>
              <w:szCs w:val="24"/>
              <w:lang w:val="vi-VN" w:eastAsia="zh-CN"/>
            </w:rPr>
          </w:pPr>
          <w:hyperlink w:anchor="_Toc217987584" w:history="1">
            <w:r w:rsidRPr="00D825EE">
              <w:rPr>
                <w:rStyle w:val="Hyperlink"/>
              </w:rPr>
              <w:t>2.4.</w:t>
            </w:r>
            <w:r>
              <w:rPr>
                <w:rFonts w:asciiTheme="minorHAnsi" w:eastAsiaTheme="minorEastAsia" w:hAnsiTheme="minorHAnsi"/>
                <w:b w:val="0"/>
                <w:sz w:val="24"/>
                <w:szCs w:val="24"/>
                <w:lang w:val="vi-VN" w:eastAsia="zh-CN"/>
              </w:rPr>
              <w:tab/>
            </w:r>
            <w:r w:rsidRPr="00D825EE">
              <w:rPr>
                <w:rStyle w:val="Hyperlink"/>
              </w:rPr>
              <w:t>Cách chạy chương trình</w:t>
            </w:r>
            <w:r>
              <w:rPr>
                <w:webHidden/>
              </w:rPr>
              <w:tab/>
            </w:r>
            <w:r>
              <w:rPr>
                <w:webHidden/>
              </w:rPr>
              <w:fldChar w:fldCharType="begin"/>
            </w:r>
            <w:r>
              <w:rPr>
                <w:webHidden/>
              </w:rPr>
              <w:instrText xml:space="preserve"> PAGEREF _Toc217987584 \h </w:instrText>
            </w:r>
            <w:r>
              <w:rPr>
                <w:webHidden/>
              </w:rPr>
            </w:r>
            <w:r>
              <w:rPr>
                <w:webHidden/>
              </w:rPr>
              <w:fldChar w:fldCharType="separate"/>
            </w:r>
            <w:r>
              <w:rPr>
                <w:webHidden/>
              </w:rPr>
              <w:t>38</w:t>
            </w:r>
            <w:r>
              <w:rPr>
                <w:webHidden/>
              </w:rPr>
              <w:fldChar w:fldCharType="end"/>
            </w:r>
          </w:hyperlink>
        </w:p>
        <w:p w14:paraId="7D4B76FC" w14:textId="0E60848D" w:rsidR="000E6391" w:rsidRDefault="000E6391">
          <w:pPr>
            <w:pStyle w:val="TOC3"/>
            <w:rPr>
              <w:rFonts w:asciiTheme="minorHAnsi" w:eastAsiaTheme="minorEastAsia" w:hAnsiTheme="minorHAnsi"/>
              <w:i w:val="0"/>
              <w:sz w:val="24"/>
              <w:szCs w:val="24"/>
              <w:lang w:val="vi-VN" w:eastAsia="zh-CN"/>
            </w:rPr>
          </w:pPr>
          <w:hyperlink w:anchor="_Toc217987585" w:history="1">
            <w:r w:rsidRPr="00D825EE">
              <w:rPr>
                <w:rStyle w:val="Hyperlink"/>
              </w:rPr>
              <w:t>2.4.1.</w:t>
            </w:r>
            <w:r>
              <w:rPr>
                <w:rFonts w:asciiTheme="minorHAnsi" w:eastAsiaTheme="minorEastAsia" w:hAnsiTheme="minorHAnsi"/>
                <w:i w:val="0"/>
                <w:sz w:val="24"/>
                <w:szCs w:val="24"/>
                <w:lang w:val="vi-VN" w:eastAsia="zh-CN"/>
              </w:rPr>
              <w:tab/>
            </w:r>
            <w:r w:rsidRPr="00D825EE">
              <w:rPr>
                <w:rStyle w:val="Hyperlink"/>
              </w:rPr>
              <w:t>Tạo cơ sở dữ liệu</w:t>
            </w:r>
            <w:r>
              <w:rPr>
                <w:webHidden/>
              </w:rPr>
              <w:tab/>
            </w:r>
            <w:r>
              <w:rPr>
                <w:webHidden/>
              </w:rPr>
              <w:fldChar w:fldCharType="begin"/>
            </w:r>
            <w:r>
              <w:rPr>
                <w:webHidden/>
              </w:rPr>
              <w:instrText xml:space="preserve"> PAGEREF _Toc217987585 \h </w:instrText>
            </w:r>
            <w:r>
              <w:rPr>
                <w:webHidden/>
              </w:rPr>
            </w:r>
            <w:r>
              <w:rPr>
                <w:webHidden/>
              </w:rPr>
              <w:fldChar w:fldCharType="separate"/>
            </w:r>
            <w:r>
              <w:rPr>
                <w:webHidden/>
              </w:rPr>
              <w:t>38</w:t>
            </w:r>
            <w:r>
              <w:rPr>
                <w:webHidden/>
              </w:rPr>
              <w:fldChar w:fldCharType="end"/>
            </w:r>
          </w:hyperlink>
        </w:p>
        <w:p w14:paraId="5320AB1D" w14:textId="0694E521" w:rsidR="000E6391" w:rsidRDefault="000E6391">
          <w:pPr>
            <w:pStyle w:val="TOC3"/>
            <w:rPr>
              <w:rFonts w:asciiTheme="minorHAnsi" w:eastAsiaTheme="minorEastAsia" w:hAnsiTheme="minorHAnsi"/>
              <w:i w:val="0"/>
              <w:sz w:val="24"/>
              <w:szCs w:val="24"/>
              <w:lang w:val="vi-VN" w:eastAsia="zh-CN"/>
            </w:rPr>
          </w:pPr>
          <w:hyperlink w:anchor="_Toc217987586" w:history="1">
            <w:r w:rsidRPr="00D825EE">
              <w:rPr>
                <w:rStyle w:val="Hyperlink"/>
              </w:rPr>
              <w:t>2.4.2.</w:t>
            </w:r>
            <w:r>
              <w:rPr>
                <w:rFonts w:asciiTheme="minorHAnsi" w:eastAsiaTheme="minorEastAsia" w:hAnsiTheme="minorHAnsi"/>
                <w:i w:val="0"/>
                <w:sz w:val="24"/>
                <w:szCs w:val="24"/>
                <w:lang w:val="vi-VN" w:eastAsia="zh-CN"/>
              </w:rPr>
              <w:tab/>
            </w:r>
            <w:r w:rsidRPr="00D825EE">
              <w:rPr>
                <w:rStyle w:val="Hyperlink"/>
              </w:rPr>
              <w:t>Chạy chương trình</w:t>
            </w:r>
            <w:r>
              <w:rPr>
                <w:webHidden/>
              </w:rPr>
              <w:tab/>
            </w:r>
            <w:r>
              <w:rPr>
                <w:webHidden/>
              </w:rPr>
              <w:fldChar w:fldCharType="begin"/>
            </w:r>
            <w:r>
              <w:rPr>
                <w:webHidden/>
              </w:rPr>
              <w:instrText xml:space="preserve"> PAGEREF _Toc217987586 \h </w:instrText>
            </w:r>
            <w:r>
              <w:rPr>
                <w:webHidden/>
              </w:rPr>
            </w:r>
            <w:r>
              <w:rPr>
                <w:webHidden/>
              </w:rPr>
              <w:fldChar w:fldCharType="separate"/>
            </w:r>
            <w:r>
              <w:rPr>
                <w:webHidden/>
              </w:rPr>
              <w:t>39</w:t>
            </w:r>
            <w:r>
              <w:rPr>
                <w:webHidden/>
              </w:rPr>
              <w:fldChar w:fldCharType="end"/>
            </w:r>
          </w:hyperlink>
        </w:p>
        <w:p w14:paraId="27516442" w14:textId="02AADD26" w:rsidR="000E6391" w:rsidRDefault="000E6391">
          <w:pPr>
            <w:pStyle w:val="TOC1"/>
            <w:rPr>
              <w:rFonts w:asciiTheme="minorHAnsi" w:eastAsiaTheme="minorEastAsia" w:hAnsiTheme="minorHAnsi"/>
              <w:b w:val="0"/>
              <w:sz w:val="24"/>
              <w:szCs w:val="24"/>
              <w:lang w:val="vi-VN" w:eastAsia="zh-CN"/>
            </w:rPr>
          </w:pPr>
          <w:hyperlink w:anchor="_Toc217987587" w:history="1">
            <w:r w:rsidRPr="00D825EE">
              <w:rPr>
                <w:rStyle w:val="Hyperlink"/>
              </w:rPr>
              <w:t>CHƯƠNG 3.</w:t>
            </w:r>
            <w:r>
              <w:rPr>
                <w:rFonts w:asciiTheme="minorHAnsi" w:eastAsiaTheme="minorEastAsia" w:hAnsiTheme="minorHAnsi"/>
                <w:b w:val="0"/>
                <w:sz w:val="24"/>
                <w:szCs w:val="24"/>
                <w:lang w:val="vi-VN" w:eastAsia="zh-CN"/>
              </w:rPr>
              <w:tab/>
            </w:r>
            <w:r w:rsidRPr="00D825EE">
              <w:rPr>
                <w:rStyle w:val="Hyperlink"/>
              </w:rPr>
              <w:t>tìm hiểu thêm</w:t>
            </w:r>
            <w:r>
              <w:rPr>
                <w:webHidden/>
              </w:rPr>
              <w:tab/>
            </w:r>
            <w:r>
              <w:rPr>
                <w:webHidden/>
              </w:rPr>
              <w:fldChar w:fldCharType="begin"/>
            </w:r>
            <w:r>
              <w:rPr>
                <w:webHidden/>
              </w:rPr>
              <w:instrText xml:space="preserve"> PAGEREF _Toc217987587 \h </w:instrText>
            </w:r>
            <w:r>
              <w:rPr>
                <w:webHidden/>
              </w:rPr>
            </w:r>
            <w:r>
              <w:rPr>
                <w:webHidden/>
              </w:rPr>
              <w:fldChar w:fldCharType="separate"/>
            </w:r>
            <w:r>
              <w:rPr>
                <w:webHidden/>
              </w:rPr>
              <w:t>42</w:t>
            </w:r>
            <w:r>
              <w:rPr>
                <w:webHidden/>
              </w:rPr>
              <w:fldChar w:fldCharType="end"/>
            </w:r>
          </w:hyperlink>
        </w:p>
        <w:p w14:paraId="788000F4" w14:textId="49743018" w:rsidR="000E6391" w:rsidRDefault="000E6391">
          <w:pPr>
            <w:pStyle w:val="TOC2"/>
            <w:rPr>
              <w:rFonts w:asciiTheme="minorHAnsi" w:eastAsiaTheme="minorEastAsia" w:hAnsiTheme="minorHAnsi"/>
              <w:b w:val="0"/>
              <w:sz w:val="24"/>
              <w:szCs w:val="24"/>
              <w:lang w:val="vi-VN" w:eastAsia="zh-CN"/>
            </w:rPr>
          </w:pPr>
          <w:hyperlink w:anchor="_Toc217987588" w:history="1">
            <w:r w:rsidRPr="00D825EE">
              <w:rPr>
                <w:rStyle w:val="Hyperlink"/>
              </w:rPr>
              <w:t>3.1.</w:t>
            </w:r>
            <w:r>
              <w:rPr>
                <w:rFonts w:asciiTheme="minorHAnsi" w:eastAsiaTheme="minorEastAsia" w:hAnsiTheme="minorHAnsi"/>
                <w:b w:val="0"/>
                <w:sz w:val="24"/>
                <w:szCs w:val="24"/>
                <w:lang w:val="vi-VN" w:eastAsia="zh-CN"/>
              </w:rPr>
              <w:tab/>
            </w:r>
            <w:r w:rsidRPr="00D825EE">
              <w:rPr>
                <w:rStyle w:val="Hyperlink"/>
              </w:rPr>
              <w:t>Template Method</w:t>
            </w:r>
            <w:r>
              <w:rPr>
                <w:webHidden/>
              </w:rPr>
              <w:tab/>
            </w:r>
            <w:r>
              <w:rPr>
                <w:webHidden/>
              </w:rPr>
              <w:fldChar w:fldCharType="begin"/>
            </w:r>
            <w:r>
              <w:rPr>
                <w:webHidden/>
              </w:rPr>
              <w:instrText xml:space="preserve"> PAGEREF _Toc217987588 \h </w:instrText>
            </w:r>
            <w:r>
              <w:rPr>
                <w:webHidden/>
              </w:rPr>
            </w:r>
            <w:r>
              <w:rPr>
                <w:webHidden/>
              </w:rPr>
              <w:fldChar w:fldCharType="separate"/>
            </w:r>
            <w:r>
              <w:rPr>
                <w:webHidden/>
              </w:rPr>
              <w:t>42</w:t>
            </w:r>
            <w:r>
              <w:rPr>
                <w:webHidden/>
              </w:rPr>
              <w:fldChar w:fldCharType="end"/>
            </w:r>
          </w:hyperlink>
        </w:p>
        <w:p w14:paraId="61B18DB2" w14:textId="231EEBBB" w:rsidR="000E6391" w:rsidRDefault="000E6391">
          <w:pPr>
            <w:pStyle w:val="TOC3"/>
            <w:rPr>
              <w:rFonts w:asciiTheme="minorHAnsi" w:eastAsiaTheme="minorEastAsia" w:hAnsiTheme="minorHAnsi"/>
              <w:i w:val="0"/>
              <w:sz w:val="24"/>
              <w:szCs w:val="24"/>
              <w:lang w:val="vi-VN" w:eastAsia="zh-CN"/>
            </w:rPr>
          </w:pPr>
          <w:hyperlink w:anchor="_Toc217987589" w:history="1">
            <w:r w:rsidRPr="00D825EE">
              <w:rPr>
                <w:rStyle w:val="Hyperlink"/>
              </w:rPr>
              <w:t>3.1.1.</w:t>
            </w:r>
            <w:r>
              <w:rPr>
                <w:rFonts w:asciiTheme="minorHAnsi" w:eastAsiaTheme="minorEastAsia" w:hAnsiTheme="minorHAnsi"/>
                <w:i w:val="0"/>
                <w:sz w:val="24"/>
                <w:szCs w:val="24"/>
                <w:lang w:val="vi-VN" w:eastAsia="zh-CN"/>
              </w:rPr>
              <w:tab/>
            </w:r>
            <w:r w:rsidRPr="00D825EE">
              <w:rPr>
                <w:rStyle w:val="Hyperlink"/>
              </w:rPr>
              <w:t>Giới thiệu chung</w:t>
            </w:r>
            <w:r>
              <w:rPr>
                <w:webHidden/>
              </w:rPr>
              <w:tab/>
            </w:r>
            <w:r>
              <w:rPr>
                <w:webHidden/>
              </w:rPr>
              <w:fldChar w:fldCharType="begin"/>
            </w:r>
            <w:r>
              <w:rPr>
                <w:webHidden/>
              </w:rPr>
              <w:instrText xml:space="preserve"> PAGEREF _Toc217987589 \h </w:instrText>
            </w:r>
            <w:r>
              <w:rPr>
                <w:webHidden/>
              </w:rPr>
            </w:r>
            <w:r>
              <w:rPr>
                <w:webHidden/>
              </w:rPr>
              <w:fldChar w:fldCharType="separate"/>
            </w:r>
            <w:r>
              <w:rPr>
                <w:webHidden/>
              </w:rPr>
              <w:t>42</w:t>
            </w:r>
            <w:r>
              <w:rPr>
                <w:webHidden/>
              </w:rPr>
              <w:fldChar w:fldCharType="end"/>
            </w:r>
          </w:hyperlink>
        </w:p>
        <w:p w14:paraId="7395C5A5" w14:textId="404B8402" w:rsidR="000E6391" w:rsidRDefault="000E6391">
          <w:pPr>
            <w:pStyle w:val="TOC3"/>
            <w:rPr>
              <w:rFonts w:asciiTheme="minorHAnsi" w:eastAsiaTheme="minorEastAsia" w:hAnsiTheme="minorHAnsi"/>
              <w:i w:val="0"/>
              <w:sz w:val="24"/>
              <w:szCs w:val="24"/>
              <w:lang w:val="vi-VN" w:eastAsia="zh-CN"/>
            </w:rPr>
          </w:pPr>
          <w:hyperlink w:anchor="_Toc217987590" w:history="1">
            <w:r w:rsidRPr="00D825EE">
              <w:rPr>
                <w:rStyle w:val="Hyperlink"/>
                <w:lang w:val="vi-VN"/>
              </w:rPr>
              <w:t>3.1.2.</w:t>
            </w:r>
            <w:r>
              <w:rPr>
                <w:rFonts w:asciiTheme="minorHAnsi" w:eastAsiaTheme="minorEastAsia" w:hAnsiTheme="minorHAnsi"/>
                <w:i w:val="0"/>
                <w:sz w:val="24"/>
                <w:szCs w:val="24"/>
                <w:lang w:val="vi-VN" w:eastAsia="zh-CN"/>
              </w:rPr>
              <w:tab/>
            </w:r>
            <w:r w:rsidRPr="00D825EE">
              <w:rPr>
                <w:rStyle w:val="Hyperlink"/>
                <w:lang w:val="vi-VN"/>
              </w:rPr>
              <w:t>Ý nghĩa và Động cơ sử dụng</w:t>
            </w:r>
            <w:r>
              <w:rPr>
                <w:webHidden/>
              </w:rPr>
              <w:tab/>
            </w:r>
            <w:r>
              <w:rPr>
                <w:webHidden/>
              </w:rPr>
              <w:fldChar w:fldCharType="begin"/>
            </w:r>
            <w:r>
              <w:rPr>
                <w:webHidden/>
              </w:rPr>
              <w:instrText xml:space="preserve"> PAGEREF _Toc217987590 \h </w:instrText>
            </w:r>
            <w:r>
              <w:rPr>
                <w:webHidden/>
              </w:rPr>
            </w:r>
            <w:r>
              <w:rPr>
                <w:webHidden/>
              </w:rPr>
              <w:fldChar w:fldCharType="separate"/>
            </w:r>
            <w:r>
              <w:rPr>
                <w:webHidden/>
              </w:rPr>
              <w:t>42</w:t>
            </w:r>
            <w:r>
              <w:rPr>
                <w:webHidden/>
              </w:rPr>
              <w:fldChar w:fldCharType="end"/>
            </w:r>
          </w:hyperlink>
        </w:p>
        <w:p w14:paraId="53CC3EEE" w14:textId="1755207E" w:rsidR="000E6391" w:rsidRDefault="000E6391">
          <w:pPr>
            <w:pStyle w:val="TOC3"/>
            <w:rPr>
              <w:rFonts w:asciiTheme="minorHAnsi" w:eastAsiaTheme="minorEastAsia" w:hAnsiTheme="minorHAnsi"/>
              <w:i w:val="0"/>
              <w:sz w:val="24"/>
              <w:szCs w:val="24"/>
              <w:lang w:val="vi-VN" w:eastAsia="zh-CN"/>
            </w:rPr>
          </w:pPr>
          <w:hyperlink w:anchor="_Toc217987591" w:history="1">
            <w:r w:rsidRPr="00D825EE">
              <w:rPr>
                <w:rStyle w:val="Hyperlink"/>
              </w:rPr>
              <w:t>3.1.3.</w:t>
            </w:r>
            <w:r>
              <w:rPr>
                <w:rFonts w:asciiTheme="minorHAnsi" w:eastAsiaTheme="minorEastAsia" w:hAnsiTheme="minorHAnsi"/>
                <w:i w:val="0"/>
                <w:sz w:val="24"/>
                <w:szCs w:val="24"/>
                <w:lang w:val="vi-VN" w:eastAsia="zh-CN"/>
              </w:rPr>
              <w:tab/>
            </w:r>
            <w:r w:rsidRPr="00D825EE">
              <w:rPr>
                <w:rStyle w:val="Hyperlink"/>
              </w:rPr>
              <w:t>Kiến trúc và Thành phần</w:t>
            </w:r>
            <w:r>
              <w:rPr>
                <w:webHidden/>
              </w:rPr>
              <w:tab/>
            </w:r>
            <w:r>
              <w:rPr>
                <w:webHidden/>
              </w:rPr>
              <w:fldChar w:fldCharType="begin"/>
            </w:r>
            <w:r>
              <w:rPr>
                <w:webHidden/>
              </w:rPr>
              <w:instrText xml:space="preserve"> PAGEREF _Toc217987591 \h </w:instrText>
            </w:r>
            <w:r>
              <w:rPr>
                <w:webHidden/>
              </w:rPr>
            </w:r>
            <w:r>
              <w:rPr>
                <w:webHidden/>
              </w:rPr>
              <w:fldChar w:fldCharType="separate"/>
            </w:r>
            <w:r>
              <w:rPr>
                <w:webHidden/>
              </w:rPr>
              <w:t>42</w:t>
            </w:r>
            <w:r>
              <w:rPr>
                <w:webHidden/>
              </w:rPr>
              <w:fldChar w:fldCharType="end"/>
            </w:r>
          </w:hyperlink>
        </w:p>
        <w:p w14:paraId="5D971131" w14:textId="322352E7" w:rsidR="000E6391" w:rsidRDefault="000E6391">
          <w:pPr>
            <w:pStyle w:val="TOC3"/>
            <w:rPr>
              <w:rFonts w:asciiTheme="minorHAnsi" w:eastAsiaTheme="minorEastAsia" w:hAnsiTheme="minorHAnsi"/>
              <w:i w:val="0"/>
              <w:sz w:val="24"/>
              <w:szCs w:val="24"/>
              <w:lang w:val="vi-VN" w:eastAsia="zh-CN"/>
            </w:rPr>
          </w:pPr>
          <w:hyperlink w:anchor="_Toc217987592" w:history="1">
            <w:r w:rsidRPr="00D825EE">
              <w:rPr>
                <w:rStyle w:val="Hyperlink"/>
              </w:rPr>
              <w:t>3.1.4.</w:t>
            </w:r>
            <w:r>
              <w:rPr>
                <w:rFonts w:asciiTheme="minorHAnsi" w:eastAsiaTheme="minorEastAsia" w:hAnsiTheme="minorHAnsi"/>
                <w:i w:val="0"/>
                <w:sz w:val="24"/>
                <w:szCs w:val="24"/>
                <w:lang w:val="vi-VN" w:eastAsia="zh-CN"/>
              </w:rPr>
              <w:tab/>
            </w:r>
            <w:r w:rsidRPr="00D825EE">
              <w:rPr>
                <w:rStyle w:val="Hyperlink"/>
              </w:rPr>
              <w:t>Đặc điểm của Template Method Pattern</w:t>
            </w:r>
            <w:r>
              <w:rPr>
                <w:webHidden/>
              </w:rPr>
              <w:tab/>
            </w:r>
            <w:r>
              <w:rPr>
                <w:webHidden/>
              </w:rPr>
              <w:fldChar w:fldCharType="begin"/>
            </w:r>
            <w:r>
              <w:rPr>
                <w:webHidden/>
              </w:rPr>
              <w:instrText xml:space="preserve"> PAGEREF _Toc217987592 \h </w:instrText>
            </w:r>
            <w:r>
              <w:rPr>
                <w:webHidden/>
              </w:rPr>
            </w:r>
            <w:r>
              <w:rPr>
                <w:webHidden/>
              </w:rPr>
              <w:fldChar w:fldCharType="separate"/>
            </w:r>
            <w:r>
              <w:rPr>
                <w:webHidden/>
              </w:rPr>
              <w:t>43</w:t>
            </w:r>
            <w:r>
              <w:rPr>
                <w:webHidden/>
              </w:rPr>
              <w:fldChar w:fldCharType="end"/>
            </w:r>
          </w:hyperlink>
        </w:p>
        <w:p w14:paraId="077B71C0" w14:textId="259409F2" w:rsidR="000E6391" w:rsidRDefault="000E6391">
          <w:pPr>
            <w:pStyle w:val="TOC3"/>
            <w:rPr>
              <w:rFonts w:asciiTheme="minorHAnsi" w:eastAsiaTheme="minorEastAsia" w:hAnsiTheme="minorHAnsi"/>
              <w:i w:val="0"/>
              <w:sz w:val="24"/>
              <w:szCs w:val="24"/>
              <w:lang w:val="vi-VN" w:eastAsia="zh-CN"/>
            </w:rPr>
          </w:pPr>
          <w:hyperlink w:anchor="_Toc217987593" w:history="1">
            <w:r w:rsidRPr="00D825EE">
              <w:rPr>
                <w:rStyle w:val="Hyperlink"/>
              </w:rPr>
              <w:t>3.1.5.</w:t>
            </w:r>
            <w:r>
              <w:rPr>
                <w:rFonts w:asciiTheme="minorHAnsi" w:eastAsiaTheme="minorEastAsia" w:hAnsiTheme="minorHAnsi"/>
                <w:i w:val="0"/>
                <w:sz w:val="24"/>
                <w:szCs w:val="24"/>
                <w:lang w:val="vi-VN" w:eastAsia="zh-CN"/>
              </w:rPr>
              <w:tab/>
            </w:r>
            <w:r w:rsidRPr="00D825EE">
              <w:rPr>
                <w:rStyle w:val="Hyperlink"/>
              </w:rPr>
              <w:t>Ưu điểm và Nhược điểm</w:t>
            </w:r>
            <w:r>
              <w:rPr>
                <w:webHidden/>
              </w:rPr>
              <w:tab/>
            </w:r>
            <w:r>
              <w:rPr>
                <w:webHidden/>
              </w:rPr>
              <w:fldChar w:fldCharType="begin"/>
            </w:r>
            <w:r>
              <w:rPr>
                <w:webHidden/>
              </w:rPr>
              <w:instrText xml:space="preserve"> PAGEREF _Toc217987593 \h </w:instrText>
            </w:r>
            <w:r>
              <w:rPr>
                <w:webHidden/>
              </w:rPr>
            </w:r>
            <w:r>
              <w:rPr>
                <w:webHidden/>
              </w:rPr>
              <w:fldChar w:fldCharType="separate"/>
            </w:r>
            <w:r>
              <w:rPr>
                <w:webHidden/>
              </w:rPr>
              <w:t>43</w:t>
            </w:r>
            <w:r>
              <w:rPr>
                <w:webHidden/>
              </w:rPr>
              <w:fldChar w:fldCharType="end"/>
            </w:r>
          </w:hyperlink>
        </w:p>
        <w:p w14:paraId="25C78A46" w14:textId="451EC69A" w:rsidR="000E6391" w:rsidRDefault="000E6391">
          <w:pPr>
            <w:pStyle w:val="TOC3"/>
            <w:rPr>
              <w:rFonts w:asciiTheme="minorHAnsi" w:eastAsiaTheme="minorEastAsia" w:hAnsiTheme="minorHAnsi"/>
              <w:i w:val="0"/>
              <w:sz w:val="24"/>
              <w:szCs w:val="24"/>
              <w:lang w:val="vi-VN" w:eastAsia="zh-CN"/>
            </w:rPr>
          </w:pPr>
          <w:hyperlink w:anchor="_Toc217987594" w:history="1">
            <w:r w:rsidRPr="00D825EE">
              <w:rPr>
                <w:rStyle w:val="Hyperlink"/>
              </w:rPr>
              <w:t>3.1.6.</w:t>
            </w:r>
            <w:r>
              <w:rPr>
                <w:rFonts w:asciiTheme="minorHAnsi" w:eastAsiaTheme="minorEastAsia" w:hAnsiTheme="minorHAnsi"/>
                <w:i w:val="0"/>
                <w:sz w:val="24"/>
                <w:szCs w:val="24"/>
                <w:lang w:val="vi-VN" w:eastAsia="zh-CN"/>
              </w:rPr>
              <w:tab/>
            </w:r>
            <w:r w:rsidRPr="00D825EE">
              <w:rPr>
                <w:rStyle w:val="Hyperlink"/>
              </w:rPr>
              <w:t>Khi nào nên sử dụng Template Method Pattern</w:t>
            </w:r>
            <w:r>
              <w:rPr>
                <w:webHidden/>
              </w:rPr>
              <w:tab/>
            </w:r>
            <w:r>
              <w:rPr>
                <w:webHidden/>
              </w:rPr>
              <w:fldChar w:fldCharType="begin"/>
            </w:r>
            <w:r>
              <w:rPr>
                <w:webHidden/>
              </w:rPr>
              <w:instrText xml:space="preserve"> PAGEREF _Toc217987594 \h </w:instrText>
            </w:r>
            <w:r>
              <w:rPr>
                <w:webHidden/>
              </w:rPr>
            </w:r>
            <w:r>
              <w:rPr>
                <w:webHidden/>
              </w:rPr>
              <w:fldChar w:fldCharType="separate"/>
            </w:r>
            <w:r>
              <w:rPr>
                <w:webHidden/>
              </w:rPr>
              <w:t>44</w:t>
            </w:r>
            <w:r>
              <w:rPr>
                <w:webHidden/>
              </w:rPr>
              <w:fldChar w:fldCharType="end"/>
            </w:r>
          </w:hyperlink>
        </w:p>
        <w:p w14:paraId="731069C1" w14:textId="030587F9" w:rsidR="000E6391" w:rsidRDefault="000E6391">
          <w:pPr>
            <w:pStyle w:val="TOC3"/>
            <w:rPr>
              <w:rFonts w:asciiTheme="minorHAnsi" w:eastAsiaTheme="minorEastAsia" w:hAnsiTheme="minorHAnsi"/>
              <w:i w:val="0"/>
              <w:sz w:val="24"/>
              <w:szCs w:val="24"/>
              <w:lang w:val="vi-VN" w:eastAsia="zh-CN"/>
            </w:rPr>
          </w:pPr>
          <w:hyperlink w:anchor="_Toc217987595" w:history="1">
            <w:r w:rsidRPr="00D825EE">
              <w:rPr>
                <w:rStyle w:val="Hyperlink"/>
                <w:lang w:val="vi-VN"/>
              </w:rPr>
              <w:t>3.1.7.</w:t>
            </w:r>
            <w:r>
              <w:rPr>
                <w:rFonts w:asciiTheme="minorHAnsi" w:eastAsiaTheme="minorEastAsia" w:hAnsiTheme="minorHAnsi"/>
                <w:i w:val="0"/>
                <w:sz w:val="24"/>
                <w:szCs w:val="24"/>
                <w:lang w:val="vi-VN" w:eastAsia="zh-CN"/>
              </w:rPr>
              <w:tab/>
            </w:r>
            <w:r w:rsidRPr="00D825EE">
              <w:rPr>
                <w:rStyle w:val="Hyperlink"/>
                <w:lang w:val="vi-VN"/>
              </w:rPr>
              <w:t>Ví dụ về quy trình pha chế đồ uống (Trà, Cà phê) bằng python.</w:t>
            </w:r>
            <w:r>
              <w:rPr>
                <w:webHidden/>
              </w:rPr>
              <w:tab/>
            </w:r>
            <w:r>
              <w:rPr>
                <w:webHidden/>
              </w:rPr>
              <w:fldChar w:fldCharType="begin"/>
            </w:r>
            <w:r>
              <w:rPr>
                <w:webHidden/>
              </w:rPr>
              <w:instrText xml:space="preserve"> PAGEREF _Toc217987595 \h </w:instrText>
            </w:r>
            <w:r>
              <w:rPr>
                <w:webHidden/>
              </w:rPr>
            </w:r>
            <w:r>
              <w:rPr>
                <w:webHidden/>
              </w:rPr>
              <w:fldChar w:fldCharType="separate"/>
            </w:r>
            <w:r>
              <w:rPr>
                <w:webHidden/>
              </w:rPr>
              <w:t>44</w:t>
            </w:r>
            <w:r>
              <w:rPr>
                <w:webHidden/>
              </w:rPr>
              <w:fldChar w:fldCharType="end"/>
            </w:r>
          </w:hyperlink>
        </w:p>
        <w:p w14:paraId="57B61882" w14:textId="1506818E" w:rsidR="000E6391" w:rsidRDefault="000E6391">
          <w:pPr>
            <w:pStyle w:val="TOC3"/>
            <w:rPr>
              <w:rFonts w:asciiTheme="minorHAnsi" w:eastAsiaTheme="minorEastAsia" w:hAnsiTheme="minorHAnsi"/>
              <w:i w:val="0"/>
              <w:sz w:val="24"/>
              <w:szCs w:val="24"/>
              <w:lang w:val="vi-VN" w:eastAsia="zh-CN"/>
            </w:rPr>
          </w:pPr>
          <w:hyperlink w:anchor="_Toc217987596" w:history="1">
            <w:r w:rsidRPr="00D825EE">
              <w:rPr>
                <w:rStyle w:val="Hyperlink"/>
              </w:rPr>
              <w:t>3.1.8.</w:t>
            </w:r>
            <w:r>
              <w:rPr>
                <w:rFonts w:asciiTheme="minorHAnsi" w:eastAsiaTheme="minorEastAsia" w:hAnsiTheme="minorHAnsi"/>
                <w:i w:val="0"/>
                <w:sz w:val="24"/>
                <w:szCs w:val="24"/>
                <w:lang w:val="vi-VN" w:eastAsia="zh-CN"/>
              </w:rPr>
              <w:tab/>
            </w:r>
            <w:r w:rsidRPr="00D825EE">
              <w:rPr>
                <w:rStyle w:val="Hyperlink"/>
              </w:rPr>
              <w:t>Ví dụ về quy trình pha chế đồ uống (Trà, Cà phê) bằng Java.</w:t>
            </w:r>
            <w:r>
              <w:rPr>
                <w:webHidden/>
              </w:rPr>
              <w:tab/>
            </w:r>
            <w:r>
              <w:rPr>
                <w:webHidden/>
              </w:rPr>
              <w:fldChar w:fldCharType="begin"/>
            </w:r>
            <w:r>
              <w:rPr>
                <w:webHidden/>
              </w:rPr>
              <w:instrText xml:space="preserve"> PAGEREF _Toc217987596 \h </w:instrText>
            </w:r>
            <w:r>
              <w:rPr>
                <w:webHidden/>
              </w:rPr>
            </w:r>
            <w:r>
              <w:rPr>
                <w:webHidden/>
              </w:rPr>
              <w:fldChar w:fldCharType="separate"/>
            </w:r>
            <w:r>
              <w:rPr>
                <w:webHidden/>
              </w:rPr>
              <w:t>46</w:t>
            </w:r>
            <w:r>
              <w:rPr>
                <w:webHidden/>
              </w:rPr>
              <w:fldChar w:fldCharType="end"/>
            </w:r>
          </w:hyperlink>
        </w:p>
        <w:p w14:paraId="5F7F34E2" w14:textId="7FD715C1" w:rsidR="005760CA" w:rsidRDefault="005760CA" w:rsidP="00D67714">
          <w:pPr>
            <w:pStyle w:val="TOC3"/>
          </w:pPr>
          <w:r>
            <w:rPr>
              <w:b/>
              <w:bCs/>
            </w:rPr>
            <w:fldChar w:fldCharType="end"/>
          </w:r>
        </w:p>
      </w:sdtContent>
    </w:sdt>
    <w:p w14:paraId="4604858A" w14:textId="77777777" w:rsidR="004C3227" w:rsidRDefault="004C3227">
      <w:pPr>
        <w:spacing w:before="0" w:after="160" w:line="278" w:lineRule="auto"/>
        <w:jc w:val="left"/>
        <w:rPr>
          <w:b/>
          <w:bCs/>
          <w:sz w:val="28"/>
          <w:szCs w:val="28"/>
        </w:rPr>
      </w:pPr>
      <w:r>
        <w:rPr>
          <w:b/>
          <w:bCs/>
          <w:sz w:val="28"/>
          <w:szCs w:val="28"/>
        </w:rPr>
        <w:br w:type="page"/>
      </w:r>
    </w:p>
    <w:p w14:paraId="476D5B6E" w14:textId="39A455FB" w:rsidR="00D45051" w:rsidRDefault="00D67714" w:rsidP="00D45051">
      <w:pPr>
        <w:tabs>
          <w:tab w:val="left" w:pos="851"/>
          <w:tab w:val="left" w:pos="5387"/>
        </w:tabs>
        <w:spacing w:before="0" w:after="360"/>
        <w:jc w:val="center"/>
        <w:rPr>
          <w:b/>
          <w:bCs/>
          <w:sz w:val="28"/>
          <w:szCs w:val="28"/>
        </w:rPr>
      </w:pPr>
      <w:r w:rsidRPr="00D67714">
        <w:rPr>
          <w:b/>
          <w:bCs/>
          <w:sz w:val="28"/>
          <w:szCs w:val="28"/>
        </w:rPr>
        <w:lastRenderedPageBreak/>
        <w:t>DANH</w:t>
      </w:r>
      <w:r w:rsidRPr="00D67714">
        <w:rPr>
          <w:b/>
          <w:bCs/>
          <w:sz w:val="28"/>
          <w:szCs w:val="28"/>
          <w:lang w:val="vi-VN"/>
        </w:rPr>
        <w:t xml:space="preserve"> MỤC </w:t>
      </w:r>
      <w:r>
        <w:rPr>
          <w:b/>
          <w:bCs/>
          <w:sz w:val="28"/>
          <w:szCs w:val="28"/>
          <w:lang w:val="vi-VN"/>
        </w:rPr>
        <w:t>HÌN</w:t>
      </w:r>
      <w:r w:rsidR="00D45051">
        <w:rPr>
          <w:b/>
          <w:bCs/>
          <w:sz w:val="28"/>
          <w:szCs w:val="28"/>
        </w:rPr>
        <w:t>H</w:t>
      </w:r>
    </w:p>
    <w:p w14:paraId="7F77C2F4" w14:textId="1310E4FF" w:rsidR="001A1150" w:rsidRDefault="00D45051">
      <w:pPr>
        <w:pStyle w:val="TableofFigures"/>
        <w:tabs>
          <w:tab w:val="right" w:leader="dot" w:pos="9628"/>
        </w:tabs>
        <w:rPr>
          <w:rFonts w:asciiTheme="minorHAnsi" w:eastAsiaTheme="minorEastAsia" w:hAnsiTheme="minorHAnsi"/>
          <w:noProof/>
          <w:sz w:val="24"/>
          <w:szCs w:val="24"/>
          <w:lang w:val="vi-VN" w:eastAsia="zh-CN"/>
        </w:rPr>
      </w:pPr>
      <w:r>
        <w:rPr>
          <w:b/>
          <w:bCs/>
          <w:sz w:val="28"/>
          <w:szCs w:val="28"/>
        </w:rPr>
        <w:fldChar w:fldCharType="begin"/>
      </w:r>
      <w:r>
        <w:rPr>
          <w:b/>
          <w:bCs/>
          <w:sz w:val="28"/>
          <w:szCs w:val="28"/>
        </w:rPr>
        <w:instrText xml:space="preserve"> TOC \h \z \c "Ảnh" </w:instrText>
      </w:r>
      <w:r>
        <w:rPr>
          <w:b/>
          <w:bCs/>
          <w:sz w:val="28"/>
          <w:szCs w:val="28"/>
        </w:rPr>
        <w:fldChar w:fldCharType="separate"/>
      </w:r>
      <w:hyperlink w:anchor="_Toc217987409" w:history="1">
        <w:r w:rsidR="001A1150" w:rsidRPr="00820AEE">
          <w:rPr>
            <w:rStyle w:val="Hyperlink"/>
            <w:noProof/>
          </w:rPr>
          <w:t>Ảnh 1.1 Minh họa Singleton pattern</w:t>
        </w:r>
        <w:r w:rsidR="001A1150">
          <w:rPr>
            <w:noProof/>
            <w:webHidden/>
          </w:rPr>
          <w:tab/>
        </w:r>
        <w:r w:rsidR="001A1150">
          <w:rPr>
            <w:noProof/>
            <w:webHidden/>
          </w:rPr>
          <w:fldChar w:fldCharType="begin"/>
        </w:r>
        <w:r w:rsidR="001A1150">
          <w:rPr>
            <w:noProof/>
            <w:webHidden/>
          </w:rPr>
          <w:instrText xml:space="preserve"> PAGEREF _Toc217987409 \h </w:instrText>
        </w:r>
        <w:r w:rsidR="001A1150">
          <w:rPr>
            <w:noProof/>
            <w:webHidden/>
          </w:rPr>
        </w:r>
        <w:r w:rsidR="001A1150">
          <w:rPr>
            <w:noProof/>
            <w:webHidden/>
          </w:rPr>
          <w:fldChar w:fldCharType="separate"/>
        </w:r>
        <w:r w:rsidR="001A1150">
          <w:rPr>
            <w:noProof/>
            <w:webHidden/>
          </w:rPr>
          <w:t>3</w:t>
        </w:r>
        <w:r w:rsidR="001A1150">
          <w:rPr>
            <w:noProof/>
            <w:webHidden/>
          </w:rPr>
          <w:fldChar w:fldCharType="end"/>
        </w:r>
      </w:hyperlink>
    </w:p>
    <w:p w14:paraId="307F0FF0" w14:textId="18814919"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0" w:history="1">
        <w:r w:rsidRPr="00820AEE">
          <w:rPr>
            <w:rStyle w:val="Hyperlink"/>
            <w:noProof/>
          </w:rPr>
          <w:t>Ảnh 1.2 Minh họa Builder pattern</w:t>
        </w:r>
        <w:r>
          <w:rPr>
            <w:noProof/>
            <w:webHidden/>
          </w:rPr>
          <w:tab/>
        </w:r>
        <w:r>
          <w:rPr>
            <w:noProof/>
            <w:webHidden/>
          </w:rPr>
          <w:fldChar w:fldCharType="begin"/>
        </w:r>
        <w:r>
          <w:rPr>
            <w:noProof/>
            <w:webHidden/>
          </w:rPr>
          <w:instrText xml:space="preserve"> PAGEREF _Toc217987410 \h </w:instrText>
        </w:r>
        <w:r>
          <w:rPr>
            <w:noProof/>
            <w:webHidden/>
          </w:rPr>
        </w:r>
        <w:r>
          <w:rPr>
            <w:noProof/>
            <w:webHidden/>
          </w:rPr>
          <w:fldChar w:fldCharType="separate"/>
        </w:r>
        <w:r>
          <w:rPr>
            <w:noProof/>
            <w:webHidden/>
          </w:rPr>
          <w:t>4</w:t>
        </w:r>
        <w:r>
          <w:rPr>
            <w:noProof/>
            <w:webHidden/>
          </w:rPr>
          <w:fldChar w:fldCharType="end"/>
        </w:r>
      </w:hyperlink>
    </w:p>
    <w:p w14:paraId="1593496D" w14:textId="08E4D55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1" w:history="1">
        <w:r w:rsidRPr="00820AEE">
          <w:rPr>
            <w:rStyle w:val="Hyperlink"/>
            <w:noProof/>
          </w:rPr>
          <w:t>Ảnh 1.3 Minh họa Factory pattern</w:t>
        </w:r>
        <w:r>
          <w:rPr>
            <w:noProof/>
            <w:webHidden/>
          </w:rPr>
          <w:tab/>
        </w:r>
        <w:r>
          <w:rPr>
            <w:noProof/>
            <w:webHidden/>
          </w:rPr>
          <w:fldChar w:fldCharType="begin"/>
        </w:r>
        <w:r>
          <w:rPr>
            <w:noProof/>
            <w:webHidden/>
          </w:rPr>
          <w:instrText xml:space="preserve"> PAGEREF _Toc217987411 \h </w:instrText>
        </w:r>
        <w:r>
          <w:rPr>
            <w:noProof/>
            <w:webHidden/>
          </w:rPr>
        </w:r>
        <w:r>
          <w:rPr>
            <w:noProof/>
            <w:webHidden/>
          </w:rPr>
          <w:fldChar w:fldCharType="separate"/>
        </w:r>
        <w:r>
          <w:rPr>
            <w:noProof/>
            <w:webHidden/>
          </w:rPr>
          <w:t>5</w:t>
        </w:r>
        <w:r>
          <w:rPr>
            <w:noProof/>
            <w:webHidden/>
          </w:rPr>
          <w:fldChar w:fldCharType="end"/>
        </w:r>
      </w:hyperlink>
    </w:p>
    <w:p w14:paraId="4E7488E7" w14:textId="0400A1B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2" w:history="1">
        <w:r w:rsidRPr="00820AEE">
          <w:rPr>
            <w:rStyle w:val="Hyperlink"/>
            <w:noProof/>
          </w:rPr>
          <w:t>Ảnh 1.4 Minh họa Facade Pattern</w:t>
        </w:r>
        <w:r>
          <w:rPr>
            <w:noProof/>
            <w:webHidden/>
          </w:rPr>
          <w:tab/>
        </w:r>
        <w:r>
          <w:rPr>
            <w:noProof/>
            <w:webHidden/>
          </w:rPr>
          <w:fldChar w:fldCharType="begin"/>
        </w:r>
        <w:r>
          <w:rPr>
            <w:noProof/>
            <w:webHidden/>
          </w:rPr>
          <w:instrText xml:space="preserve"> PAGEREF _Toc217987412 \h </w:instrText>
        </w:r>
        <w:r>
          <w:rPr>
            <w:noProof/>
            <w:webHidden/>
          </w:rPr>
        </w:r>
        <w:r>
          <w:rPr>
            <w:noProof/>
            <w:webHidden/>
          </w:rPr>
          <w:fldChar w:fldCharType="separate"/>
        </w:r>
        <w:r>
          <w:rPr>
            <w:noProof/>
            <w:webHidden/>
          </w:rPr>
          <w:t>5</w:t>
        </w:r>
        <w:r>
          <w:rPr>
            <w:noProof/>
            <w:webHidden/>
          </w:rPr>
          <w:fldChar w:fldCharType="end"/>
        </w:r>
      </w:hyperlink>
    </w:p>
    <w:p w14:paraId="67B4E97F" w14:textId="2139DF8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3" w:history="1">
        <w:r w:rsidRPr="00820AEE">
          <w:rPr>
            <w:rStyle w:val="Hyperlink"/>
            <w:noProof/>
          </w:rPr>
          <w:t>Ảnh 2.1 file pom.xml</w:t>
        </w:r>
        <w:r>
          <w:rPr>
            <w:noProof/>
            <w:webHidden/>
          </w:rPr>
          <w:tab/>
        </w:r>
        <w:r>
          <w:rPr>
            <w:noProof/>
            <w:webHidden/>
          </w:rPr>
          <w:fldChar w:fldCharType="begin"/>
        </w:r>
        <w:r>
          <w:rPr>
            <w:noProof/>
            <w:webHidden/>
          </w:rPr>
          <w:instrText xml:space="preserve"> PAGEREF _Toc217987413 \h </w:instrText>
        </w:r>
        <w:r>
          <w:rPr>
            <w:noProof/>
            <w:webHidden/>
          </w:rPr>
        </w:r>
        <w:r>
          <w:rPr>
            <w:noProof/>
            <w:webHidden/>
          </w:rPr>
          <w:fldChar w:fldCharType="separate"/>
        </w:r>
        <w:r>
          <w:rPr>
            <w:noProof/>
            <w:webHidden/>
          </w:rPr>
          <w:t>6</w:t>
        </w:r>
        <w:r>
          <w:rPr>
            <w:noProof/>
            <w:webHidden/>
          </w:rPr>
          <w:fldChar w:fldCharType="end"/>
        </w:r>
      </w:hyperlink>
    </w:p>
    <w:p w14:paraId="226E9657" w14:textId="398D4EF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4" w:history="1">
        <w:r w:rsidRPr="00820AEE">
          <w:rPr>
            <w:rStyle w:val="Hyperlink"/>
            <w:noProof/>
          </w:rPr>
          <w:t>Ảnh 2.2 Đồ bộ hóa dự án</w:t>
        </w:r>
        <w:r>
          <w:rPr>
            <w:noProof/>
            <w:webHidden/>
          </w:rPr>
          <w:tab/>
        </w:r>
        <w:r>
          <w:rPr>
            <w:noProof/>
            <w:webHidden/>
          </w:rPr>
          <w:fldChar w:fldCharType="begin"/>
        </w:r>
        <w:r>
          <w:rPr>
            <w:noProof/>
            <w:webHidden/>
          </w:rPr>
          <w:instrText xml:space="preserve"> PAGEREF _Toc217987414 \h </w:instrText>
        </w:r>
        <w:r>
          <w:rPr>
            <w:noProof/>
            <w:webHidden/>
          </w:rPr>
        </w:r>
        <w:r>
          <w:rPr>
            <w:noProof/>
            <w:webHidden/>
          </w:rPr>
          <w:fldChar w:fldCharType="separate"/>
        </w:r>
        <w:r>
          <w:rPr>
            <w:noProof/>
            <w:webHidden/>
          </w:rPr>
          <w:t>7</w:t>
        </w:r>
        <w:r>
          <w:rPr>
            <w:noProof/>
            <w:webHidden/>
          </w:rPr>
          <w:fldChar w:fldCharType="end"/>
        </w:r>
      </w:hyperlink>
    </w:p>
    <w:p w14:paraId="078A3BFC" w14:textId="3315DCF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5" w:history="1">
        <w:r w:rsidRPr="00820AEE">
          <w:rPr>
            <w:rStyle w:val="Hyperlink"/>
            <w:noProof/>
          </w:rPr>
          <w:t>Ảnh 2.3 Cấu trúc dự án</w:t>
        </w:r>
        <w:r>
          <w:rPr>
            <w:noProof/>
            <w:webHidden/>
          </w:rPr>
          <w:tab/>
        </w:r>
        <w:r>
          <w:rPr>
            <w:noProof/>
            <w:webHidden/>
          </w:rPr>
          <w:fldChar w:fldCharType="begin"/>
        </w:r>
        <w:r>
          <w:rPr>
            <w:noProof/>
            <w:webHidden/>
          </w:rPr>
          <w:instrText xml:space="preserve"> PAGEREF _Toc217987415 \h </w:instrText>
        </w:r>
        <w:r>
          <w:rPr>
            <w:noProof/>
            <w:webHidden/>
          </w:rPr>
        </w:r>
        <w:r>
          <w:rPr>
            <w:noProof/>
            <w:webHidden/>
          </w:rPr>
          <w:fldChar w:fldCharType="separate"/>
        </w:r>
        <w:r>
          <w:rPr>
            <w:noProof/>
            <w:webHidden/>
          </w:rPr>
          <w:t>8</w:t>
        </w:r>
        <w:r>
          <w:rPr>
            <w:noProof/>
            <w:webHidden/>
          </w:rPr>
          <w:fldChar w:fldCharType="end"/>
        </w:r>
      </w:hyperlink>
    </w:p>
    <w:p w14:paraId="5D2BE4BF" w14:textId="6E636DE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6" w:history="1">
        <w:r w:rsidRPr="00820AEE">
          <w:rPr>
            <w:rStyle w:val="Hyperlink"/>
            <w:noProof/>
          </w:rPr>
          <w:t>Ảnh 2.4 import dữ liệu</w:t>
        </w:r>
        <w:r>
          <w:rPr>
            <w:noProof/>
            <w:webHidden/>
          </w:rPr>
          <w:tab/>
        </w:r>
        <w:r>
          <w:rPr>
            <w:noProof/>
            <w:webHidden/>
          </w:rPr>
          <w:fldChar w:fldCharType="begin"/>
        </w:r>
        <w:r>
          <w:rPr>
            <w:noProof/>
            <w:webHidden/>
          </w:rPr>
          <w:instrText xml:space="preserve"> PAGEREF _Toc217987416 \h </w:instrText>
        </w:r>
        <w:r>
          <w:rPr>
            <w:noProof/>
            <w:webHidden/>
          </w:rPr>
        </w:r>
        <w:r>
          <w:rPr>
            <w:noProof/>
            <w:webHidden/>
          </w:rPr>
          <w:fldChar w:fldCharType="separate"/>
        </w:r>
        <w:r>
          <w:rPr>
            <w:noProof/>
            <w:webHidden/>
          </w:rPr>
          <w:t>9</w:t>
        </w:r>
        <w:r>
          <w:rPr>
            <w:noProof/>
            <w:webHidden/>
          </w:rPr>
          <w:fldChar w:fldCharType="end"/>
        </w:r>
      </w:hyperlink>
    </w:p>
    <w:p w14:paraId="77F3680C" w14:textId="6638495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7" w:history="1">
        <w:r w:rsidRPr="00820AEE">
          <w:rPr>
            <w:rStyle w:val="Hyperlink"/>
            <w:noProof/>
          </w:rPr>
          <w:t>Ảnh 2.5 xây dự bố cục của trang web</w:t>
        </w:r>
        <w:r>
          <w:rPr>
            <w:noProof/>
            <w:webHidden/>
          </w:rPr>
          <w:tab/>
        </w:r>
        <w:r>
          <w:rPr>
            <w:noProof/>
            <w:webHidden/>
          </w:rPr>
          <w:fldChar w:fldCharType="begin"/>
        </w:r>
        <w:r>
          <w:rPr>
            <w:noProof/>
            <w:webHidden/>
          </w:rPr>
          <w:instrText xml:space="preserve"> PAGEREF _Toc217987417 \h </w:instrText>
        </w:r>
        <w:r>
          <w:rPr>
            <w:noProof/>
            <w:webHidden/>
          </w:rPr>
        </w:r>
        <w:r>
          <w:rPr>
            <w:noProof/>
            <w:webHidden/>
          </w:rPr>
          <w:fldChar w:fldCharType="separate"/>
        </w:r>
        <w:r>
          <w:rPr>
            <w:noProof/>
            <w:webHidden/>
          </w:rPr>
          <w:t>9</w:t>
        </w:r>
        <w:r>
          <w:rPr>
            <w:noProof/>
            <w:webHidden/>
          </w:rPr>
          <w:fldChar w:fldCharType="end"/>
        </w:r>
      </w:hyperlink>
    </w:p>
    <w:p w14:paraId="4FEB8D71" w14:textId="74BA43B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8" w:history="1">
        <w:r w:rsidRPr="00820AEE">
          <w:rPr>
            <w:rStyle w:val="Hyperlink"/>
            <w:noProof/>
          </w:rPr>
          <w:t>Ảnh 2.6 khởi tạo trang web và import dữ liệu</w:t>
        </w:r>
        <w:r>
          <w:rPr>
            <w:noProof/>
            <w:webHidden/>
          </w:rPr>
          <w:tab/>
        </w:r>
        <w:r>
          <w:rPr>
            <w:noProof/>
            <w:webHidden/>
          </w:rPr>
          <w:fldChar w:fldCharType="begin"/>
        </w:r>
        <w:r>
          <w:rPr>
            <w:noProof/>
            <w:webHidden/>
          </w:rPr>
          <w:instrText xml:space="preserve"> PAGEREF _Toc217987418 \h </w:instrText>
        </w:r>
        <w:r>
          <w:rPr>
            <w:noProof/>
            <w:webHidden/>
          </w:rPr>
        </w:r>
        <w:r>
          <w:rPr>
            <w:noProof/>
            <w:webHidden/>
          </w:rPr>
          <w:fldChar w:fldCharType="separate"/>
        </w:r>
        <w:r>
          <w:rPr>
            <w:noProof/>
            <w:webHidden/>
          </w:rPr>
          <w:t>10</w:t>
        </w:r>
        <w:r>
          <w:rPr>
            <w:noProof/>
            <w:webHidden/>
          </w:rPr>
          <w:fldChar w:fldCharType="end"/>
        </w:r>
      </w:hyperlink>
    </w:p>
    <w:p w14:paraId="1A9E1646" w14:textId="30771FD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19" w:history="1">
        <w:r w:rsidRPr="00820AEE">
          <w:rPr>
            <w:rStyle w:val="Hyperlink"/>
            <w:noProof/>
          </w:rPr>
          <w:t>Ảnh 2.7 cấu trúc js</w:t>
        </w:r>
        <w:r>
          <w:rPr>
            <w:noProof/>
            <w:webHidden/>
          </w:rPr>
          <w:tab/>
        </w:r>
        <w:r>
          <w:rPr>
            <w:noProof/>
            <w:webHidden/>
          </w:rPr>
          <w:fldChar w:fldCharType="begin"/>
        </w:r>
        <w:r>
          <w:rPr>
            <w:noProof/>
            <w:webHidden/>
          </w:rPr>
          <w:instrText xml:space="preserve"> PAGEREF _Toc217987419 \h </w:instrText>
        </w:r>
        <w:r>
          <w:rPr>
            <w:noProof/>
            <w:webHidden/>
          </w:rPr>
        </w:r>
        <w:r>
          <w:rPr>
            <w:noProof/>
            <w:webHidden/>
          </w:rPr>
          <w:fldChar w:fldCharType="separate"/>
        </w:r>
        <w:r>
          <w:rPr>
            <w:noProof/>
            <w:webHidden/>
          </w:rPr>
          <w:t>11</w:t>
        </w:r>
        <w:r>
          <w:rPr>
            <w:noProof/>
            <w:webHidden/>
          </w:rPr>
          <w:fldChar w:fldCharType="end"/>
        </w:r>
      </w:hyperlink>
    </w:p>
    <w:p w14:paraId="3DC93653" w14:textId="26C060D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0" w:history="1">
        <w:r w:rsidRPr="00820AEE">
          <w:rPr>
            <w:rStyle w:val="Hyperlink"/>
            <w:noProof/>
          </w:rPr>
          <w:t>Ảnh 2.8 Ẩn menu</w:t>
        </w:r>
        <w:r>
          <w:rPr>
            <w:noProof/>
            <w:webHidden/>
          </w:rPr>
          <w:tab/>
        </w:r>
        <w:r>
          <w:rPr>
            <w:noProof/>
            <w:webHidden/>
          </w:rPr>
          <w:fldChar w:fldCharType="begin"/>
        </w:r>
        <w:r>
          <w:rPr>
            <w:noProof/>
            <w:webHidden/>
          </w:rPr>
          <w:instrText xml:space="preserve"> PAGEREF _Toc217987420 \h </w:instrText>
        </w:r>
        <w:r>
          <w:rPr>
            <w:noProof/>
            <w:webHidden/>
          </w:rPr>
        </w:r>
        <w:r>
          <w:rPr>
            <w:noProof/>
            <w:webHidden/>
          </w:rPr>
          <w:fldChar w:fldCharType="separate"/>
        </w:r>
        <w:r>
          <w:rPr>
            <w:noProof/>
            <w:webHidden/>
          </w:rPr>
          <w:t>11</w:t>
        </w:r>
        <w:r>
          <w:rPr>
            <w:noProof/>
            <w:webHidden/>
          </w:rPr>
          <w:fldChar w:fldCharType="end"/>
        </w:r>
      </w:hyperlink>
    </w:p>
    <w:p w14:paraId="6B35DF26" w14:textId="6A958CA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1" w:history="1">
        <w:r w:rsidRPr="00820AEE">
          <w:rPr>
            <w:rStyle w:val="Hyperlink"/>
            <w:noProof/>
          </w:rPr>
          <w:t>Ảnh 2.9 Gọi trang trang khác</w:t>
        </w:r>
        <w:r>
          <w:rPr>
            <w:noProof/>
            <w:webHidden/>
          </w:rPr>
          <w:tab/>
        </w:r>
        <w:r>
          <w:rPr>
            <w:noProof/>
            <w:webHidden/>
          </w:rPr>
          <w:fldChar w:fldCharType="begin"/>
        </w:r>
        <w:r>
          <w:rPr>
            <w:noProof/>
            <w:webHidden/>
          </w:rPr>
          <w:instrText xml:space="preserve"> PAGEREF _Toc217987421 \h </w:instrText>
        </w:r>
        <w:r>
          <w:rPr>
            <w:noProof/>
            <w:webHidden/>
          </w:rPr>
        </w:r>
        <w:r>
          <w:rPr>
            <w:noProof/>
            <w:webHidden/>
          </w:rPr>
          <w:fldChar w:fldCharType="separate"/>
        </w:r>
        <w:r>
          <w:rPr>
            <w:noProof/>
            <w:webHidden/>
          </w:rPr>
          <w:t>12</w:t>
        </w:r>
        <w:r>
          <w:rPr>
            <w:noProof/>
            <w:webHidden/>
          </w:rPr>
          <w:fldChar w:fldCharType="end"/>
        </w:r>
      </w:hyperlink>
    </w:p>
    <w:p w14:paraId="0CBE9C36" w14:textId="4023E84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2" w:history="1">
        <w:r w:rsidRPr="00820AEE">
          <w:rPr>
            <w:rStyle w:val="Hyperlink"/>
            <w:noProof/>
          </w:rPr>
          <w:t>Ảnh 2.10 Trang chủ</w:t>
        </w:r>
        <w:r>
          <w:rPr>
            <w:noProof/>
            <w:webHidden/>
          </w:rPr>
          <w:tab/>
        </w:r>
        <w:r>
          <w:rPr>
            <w:noProof/>
            <w:webHidden/>
          </w:rPr>
          <w:fldChar w:fldCharType="begin"/>
        </w:r>
        <w:r>
          <w:rPr>
            <w:noProof/>
            <w:webHidden/>
          </w:rPr>
          <w:instrText xml:space="preserve"> PAGEREF _Toc217987422 \h </w:instrText>
        </w:r>
        <w:r>
          <w:rPr>
            <w:noProof/>
            <w:webHidden/>
          </w:rPr>
        </w:r>
        <w:r>
          <w:rPr>
            <w:noProof/>
            <w:webHidden/>
          </w:rPr>
          <w:fldChar w:fldCharType="separate"/>
        </w:r>
        <w:r>
          <w:rPr>
            <w:noProof/>
            <w:webHidden/>
          </w:rPr>
          <w:t>13</w:t>
        </w:r>
        <w:r>
          <w:rPr>
            <w:noProof/>
            <w:webHidden/>
          </w:rPr>
          <w:fldChar w:fldCharType="end"/>
        </w:r>
      </w:hyperlink>
    </w:p>
    <w:p w14:paraId="077B6A36" w14:textId="50D4F9F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3" w:history="1">
        <w:r w:rsidRPr="00820AEE">
          <w:rPr>
            <w:rStyle w:val="Hyperlink"/>
            <w:noProof/>
          </w:rPr>
          <w:t>Ảnh 2.11 khởi tạo banner</w:t>
        </w:r>
        <w:r>
          <w:rPr>
            <w:noProof/>
            <w:webHidden/>
          </w:rPr>
          <w:tab/>
        </w:r>
        <w:r>
          <w:rPr>
            <w:noProof/>
            <w:webHidden/>
          </w:rPr>
          <w:fldChar w:fldCharType="begin"/>
        </w:r>
        <w:r>
          <w:rPr>
            <w:noProof/>
            <w:webHidden/>
          </w:rPr>
          <w:instrText xml:space="preserve"> PAGEREF _Toc217987423 \h </w:instrText>
        </w:r>
        <w:r>
          <w:rPr>
            <w:noProof/>
            <w:webHidden/>
          </w:rPr>
        </w:r>
        <w:r>
          <w:rPr>
            <w:noProof/>
            <w:webHidden/>
          </w:rPr>
          <w:fldChar w:fldCharType="separate"/>
        </w:r>
        <w:r>
          <w:rPr>
            <w:noProof/>
            <w:webHidden/>
          </w:rPr>
          <w:t>13</w:t>
        </w:r>
        <w:r>
          <w:rPr>
            <w:noProof/>
            <w:webHidden/>
          </w:rPr>
          <w:fldChar w:fldCharType="end"/>
        </w:r>
      </w:hyperlink>
    </w:p>
    <w:p w14:paraId="24A63BA3" w14:textId="38CD3ED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4" w:history="1">
        <w:r w:rsidRPr="00820AEE">
          <w:rPr>
            <w:rStyle w:val="Hyperlink"/>
            <w:noProof/>
          </w:rPr>
          <w:t>Ảnh 2.12 danh mục sản phẩm nổi bật</w:t>
        </w:r>
        <w:r>
          <w:rPr>
            <w:noProof/>
            <w:webHidden/>
          </w:rPr>
          <w:tab/>
        </w:r>
        <w:r>
          <w:rPr>
            <w:noProof/>
            <w:webHidden/>
          </w:rPr>
          <w:fldChar w:fldCharType="begin"/>
        </w:r>
        <w:r>
          <w:rPr>
            <w:noProof/>
            <w:webHidden/>
          </w:rPr>
          <w:instrText xml:space="preserve"> PAGEREF _Toc217987424 \h </w:instrText>
        </w:r>
        <w:r>
          <w:rPr>
            <w:noProof/>
            <w:webHidden/>
          </w:rPr>
        </w:r>
        <w:r>
          <w:rPr>
            <w:noProof/>
            <w:webHidden/>
          </w:rPr>
          <w:fldChar w:fldCharType="separate"/>
        </w:r>
        <w:r>
          <w:rPr>
            <w:noProof/>
            <w:webHidden/>
          </w:rPr>
          <w:t>14</w:t>
        </w:r>
        <w:r>
          <w:rPr>
            <w:noProof/>
            <w:webHidden/>
          </w:rPr>
          <w:fldChar w:fldCharType="end"/>
        </w:r>
      </w:hyperlink>
    </w:p>
    <w:p w14:paraId="184AA187" w14:textId="71E408E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5" w:history="1">
        <w:r w:rsidRPr="00820AEE">
          <w:rPr>
            <w:rStyle w:val="Hyperlink"/>
            <w:noProof/>
          </w:rPr>
          <w:t>Ảnh 2.13 Trước khi đăng nhập</w:t>
        </w:r>
        <w:r>
          <w:rPr>
            <w:noProof/>
            <w:webHidden/>
          </w:rPr>
          <w:tab/>
        </w:r>
        <w:r>
          <w:rPr>
            <w:noProof/>
            <w:webHidden/>
          </w:rPr>
          <w:fldChar w:fldCharType="begin"/>
        </w:r>
        <w:r>
          <w:rPr>
            <w:noProof/>
            <w:webHidden/>
          </w:rPr>
          <w:instrText xml:space="preserve"> PAGEREF _Toc217987425 \h </w:instrText>
        </w:r>
        <w:r>
          <w:rPr>
            <w:noProof/>
            <w:webHidden/>
          </w:rPr>
        </w:r>
        <w:r>
          <w:rPr>
            <w:noProof/>
            <w:webHidden/>
          </w:rPr>
          <w:fldChar w:fldCharType="separate"/>
        </w:r>
        <w:r>
          <w:rPr>
            <w:noProof/>
            <w:webHidden/>
          </w:rPr>
          <w:t>14</w:t>
        </w:r>
        <w:r>
          <w:rPr>
            <w:noProof/>
            <w:webHidden/>
          </w:rPr>
          <w:fldChar w:fldCharType="end"/>
        </w:r>
      </w:hyperlink>
    </w:p>
    <w:p w14:paraId="02236C32" w14:textId="4D22A9C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6" w:history="1">
        <w:r w:rsidRPr="00820AEE">
          <w:rPr>
            <w:rStyle w:val="Hyperlink"/>
            <w:noProof/>
          </w:rPr>
          <w:t>Ảnh 2.14 Sau khi đăng nhập</w:t>
        </w:r>
        <w:r>
          <w:rPr>
            <w:noProof/>
            <w:webHidden/>
          </w:rPr>
          <w:tab/>
        </w:r>
        <w:r>
          <w:rPr>
            <w:noProof/>
            <w:webHidden/>
          </w:rPr>
          <w:fldChar w:fldCharType="begin"/>
        </w:r>
        <w:r>
          <w:rPr>
            <w:noProof/>
            <w:webHidden/>
          </w:rPr>
          <w:instrText xml:space="preserve"> PAGEREF _Toc217987426 \h </w:instrText>
        </w:r>
        <w:r>
          <w:rPr>
            <w:noProof/>
            <w:webHidden/>
          </w:rPr>
        </w:r>
        <w:r>
          <w:rPr>
            <w:noProof/>
            <w:webHidden/>
          </w:rPr>
          <w:fldChar w:fldCharType="separate"/>
        </w:r>
        <w:r>
          <w:rPr>
            <w:noProof/>
            <w:webHidden/>
          </w:rPr>
          <w:t>14</w:t>
        </w:r>
        <w:r>
          <w:rPr>
            <w:noProof/>
            <w:webHidden/>
          </w:rPr>
          <w:fldChar w:fldCharType="end"/>
        </w:r>
      </w:hyperlink>
    </w:p>
    <w:p w14:paraId="23FA7DD4" w14:textId="280600C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7" w:history="1">
        <w:r w:rsidRPr="00820AEE">
          <w:rPr>
            <w:rStyle w:val="Hyperlink"/>
            <w:noProof/>
          </w:rPr>
          <w:t>Ảnh 2.15 Trang products</w:t>
        </w:r>
        <w:r>
          <w:rPr>
            <w:noProof/>
            <w:webHidden/>
          </w:rPr>
          <w:tab/>
        </w:r>
        <w:r>
          <w:rPr>
            <w:noProof/>
            <w:webHidden/>
          </w:rPr>
          <w:fldChar w:fldCharType="begin"/>
        </w:r>
        <w:r>
          <w:rPr>
            <w:noProof/>
            <w:webHidden/>
          </w:rPr>
          <w:instrText xml:space="preserve"> PAGEREF _Toc217987427 \h </w:instrText>
        </w:r>
        <w:r>
          <w:rPr>
            <w:noProof/>
            <w:webHidden/>
          </w:rPr>
        </w:r>
        <w:r>
          <w:rPr>
            <w:noProof/>
            <w:webHidden/>
          </w:rPr>
          <w:fldChar w:fldCharType="separate"/>
        </w:r>
        <w:r>
          <w:rPr>
            <w:noProof/>
            <w:webHidden/>
          </w:rPr>
          <w:t>15</w:t>
        </w:r>
        <w:r>
          <w:rPr>
            <w:noProof/>
            <w:webHidden/>
          </w:rPr>
          <w:fldChar w:fldCharType="end"/>
        </w:r>
      </w:hyperlink>
    </w:p>
    <w:p w14:paraId="5BB9E251" w14:textId="1FF1B7B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8" w:history="1">
        <w:r w:rsidRPr="00820AEE">
          <w:rPr>
            <w:rStyle w:val="Hyperlink"/>
            <w:noProof/>
          </w:rPr>
          <w:t>Ảnh 2.16 Chức năng tìm kiếm</w:t>
        </w:r>
        <w:r>
          <w:rPr>
            <w:noProof/>
            <w:webHidden/>
          </w:rPr>
          <w:tab/>
        </w:r>
        <w:r>
          <w:rPr>
            <w:noProof/>
            <w:webHidden/>
          </w:rPr>
          <w:fldChar w:fldCharType="begin"/>
        </w:r>
        <w:r>
          <w:rPr>
            <w:noProof/>
            <w:webHidden/>
          </w:rPr>
          <w:instrText xml:space="preserve"> PAGEREF _Toc217987428 \h </w:instrText>
        </w:r>
        <w:r>
          <w:rPr>
            <w:noProof/>
            <w:webHidden/>
          </w:rPr>
        </w:r>
        <w:r>
          <w:rPr>
            <w:noProof/>
            <w:webHidden/>
          </w:rPr>
          <w:fldChar w:fldCharType="separate"/>
        </w:r>
        <w:r>
          <w:rPr>
            <w:noProof/>
            <w:webHidden/>
          </w:rPr>
          <w:t>15</w:t>
        </w:r>
        <w:r>
          <w:rPr>
            <w:noProof/>
            <w:webHidden/>
          </w:rPr>
          <w:fldChar w:fldCharType="end"/>
        </w:r>
      </w:hyperlink>
    </w:p>
    <w:p w14:paraId="052C2608" w14:textId="7061C60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29" w:history="1">
        <w:r w:rsidRPr="00820AEE">
          <w:rPr>
            <w:rStyle w:val="Hyperlink"/>
            <w:noProof/>
          </w:rPr>
          <w:t>Ảnh 2.17 Hàm sắp xếp</w:t>
        </w:r>
        <w:r>
          <w:rPr>
            <w:noProof/>
            <w:webHidden/>
          </w:rPr>
          <w:tab/>
        </w:r>
        <w:r>
          <w:rPr>
            <w:noProof/>
            <w:webHidden/>
          </w:rPr>
          <w:fldChar w:fldCharType="begin"/>
        </w:r>
        <w:r>
          <w:rPr>
            <w:noProof/>
            <w:webHidden/>
          </w:rPr>
          <w:instrText xml:space="preserve"> PAGEREF _Toc217987429 \h </w:instrText>
        </w:r>
        <w:r>
          <w:rPr>
            <w:noProof/>
            <w:webHidden/>
          </w:rPr>
        </w:r>
        <w:r>
          <w:rPr>
            <w:noProof/>
            <w:webHidden/>
          </w:rPr>
          <w:fldChar w:fldCharType="separate"/>
        </w:r>
        <w:r>
          <w:rPr>
            <w:noProof/>
            <w:webHidden/>
          </w:rPr>
          <w:t>16</w:t>
        </w:r>
        <w:r>
          <w:rPr>
            <w:noProof/>
            <w:webHidden/>
          </w:rPr>
          <w:fldChar w:fldCharType="end"/>
        </w:r>
      </w:hyperlink>
    </w:p>
    <w:p w14:paraId="09BBA3E7" w14:textId="2CD88DB9"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0" w:history="1">
        <w:r w:rsidRPr="00820AEE">
          <w:rPr>
            <w:rStyle w:val="Hyperlink"/>
            <w:noProof/>
          </w:rPr>
          <w:t>Ảnh 2.18 Thông tin sản phẩm</w:t>
        </w:r>
        <w:r>
          <w:rPr>
            <w:noProof/>
            <w:webHidden/>
          </w:rPr>
          <w:tab/>
        </w:r>
        <w:r>
          <w:rPr>
            <w:noProof/>
            <w:webHidden/>
          </w:rPr>
          <w:fldChar w:fldCharType="begin"/>
        </w:r>
        <w:r>
          <w:rPr>
            <w:noProof/>
            <w:webHidden/>
          </w:rPr>
          <w:instrText xml:space="preserve"> PAGEREF _Toc217987430 \h </w:instrText>
        </w:r>
        <w:r>
          <w:rPr>
            <w:noProof/>
            <w:webHidden/>
          </w:rPr>
        </w:r>
        <w:r>
          <w:rPr>
            <w:noProof/>
            <w:webHidden/>
          </w:rPr>
          <w:fldChar w:fldCharType="separate"/>
        </w:r>
        <w:r>
          <w:rPr>
            <w:noProof/>
            <w:webHidden/>
          </w:rPr>
          <w:t>16</w:t>
        </w:r>
        <w:r>
          <w:rPr>
            <w:noProof/>
            <w:webHidden/>
          </w:rPr>
          <w:fldChar w:fldCharType="end"/>
        </w:r>
      </w:hyperlink>
    </w:p>
    <w:p w14:paraId="7E8B81B9" w14:textId="4384EAA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1" w:history="1">
        <w:r w:rsidRPr="00820AEE">
          <w:rPr>
            <w:rStyle w:val="Hyperlink"/>
            <w:noProof/>
          </w:rPr>
          <w:t>Ảnh 2.19 Hàm mua ngay</w:t>
        </w:r>
        <w:r>
          <w:rPr>
            <w:noProof/>
            <w:webHidden/>
          </w:rPr>
          <w:tab/>
        </w:r>
        <w:r>
          <w:rPr>
            <w:noProof/>
            <w:webHidden/>
          </w:rPr>
          <w:fldChar w:fldCharType="begin"/>
        </w:r>
        <w:r>
          <w:rPr>
            <w:noProof/>
            <w:webHidden/>
          </w:rPr>
          <w:instrText xml:space="preserve"> PAGEREF _Toc217987431 \h </w:instrText>
        </w:r>
        <w:r>
          <w:rPr>
            <w:noProof/>
            <w:webHidden/>
          </w:rPr>
        </w:r>
        <w:r>
          <w:rPr>
            <w:noProof/>
            <w:webHidden/>
          </w:rPr>
          <w:fldChar w:fldCharType="separate"/>
        </w:r>
        <w:r>
          <w:rPr>
            <w:noProof/>
            <w:webHidden/>
          </w:rPr>
          <w:t>17</w:t>
        </w:r>
        <w:r>
          <w:rPr>
            <w:noProof/>
            <w:webHidden/>
          </w:rPr>
          <w:fldChar w:fldCharType="end"/>
        </w:r>
      </w:hyperlink>
    </w:p>
    <w:p w14:paraId="48FC87DF" w14:textId="592DCB9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2" w:history="1">
        <w:r w:rsidRPr="00820AEE">
          <w:rPr>
            <w:rStyle w:val="Hyperlink"/>
            <w:noProof/>
          </w:rPr>
          <w:t>Ảnh 2.20 Giỏ hàng</w:t>
        </w:r>
        <w:r>
          <w:rPr>
            <w:noProof/>
            <w:webHidden/>
          </w:rPr>
          <w:tab/>
        </w:r>
        <w:r>
          <w:rPr>
            <w:noProof/>
            <w:webHidden/>
          </w:rPr>
          <w:fldChar w:fldCharType="begin"/>
        </w:r>
        <w:r>
          <w:rPr>
            <w:noProof/>
            <w:webHidden/>
          </w:rPr>
          <w:instrText xml:space="preserve"> PAGEREF _Toc217987432 \h </w:instrText>
        </w:r>
        <w:r>
          <w:rPr>
            <w:noProof/>
            <w:webHidden/>
          </w:rPr>
        </w:r>
        <w:r>
          <w:rPr>
            <w:noProof/>
            <w:webHidden/>
          </w:rPr>
          <w:fldChar w:fldCharType="separate"/>
        </w:r>
        <w:r>
          <w:rPr>
            <w:noProof/>
            <w:webHidden/>
          </w:rPr>
          <w:t>17</w:t>
        </w:r>
        <w:r>
          <w:rPr>
            <w:noProof/>
            <w:webHidden/>
          </w:rPr>
          <w:fldChar w:fldCharType="end"/>
        </w:r>
      </w:hyperlink>
    </w:p>
    <w:p w14:paraId="1AF564FC" w14:textId="0A94674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3" w:history="1">
        <w:r w:rsidRPr="00820AEE">
          <w:rPr>
            <w:rStyle w:val="Hyperlink"/>
            <w:noProof/>
          </w:rPr>
          <w:t>Ảnh 2.21 Trang giỏ hàng</w:t>
        </w:r>
        <w:r>
          <w:rPr>
            <w:noProof/>
            <w:webHidden/>
          </w:rPr>
          <w:tab/>
        </w:r>
        <w:r>
          <w:rPr>
            <w:noProof/>
            <w:webHidden/>
          </w:rPr>
          <w:fldChar w:fldCharType="begin"/>
        </w:r>
        <w:r>
          <w:rPr>
            <w:noProof/>
            <w:webHidden/>
          </w:rPr>
          <w:instrText xml:space="preserve"> PAGEREF _Toc217987433 \h </w:instrText>
        </w:r>
        <w:r>
          <w:rPr>
            <w:noProof/>
            <w:webHidden/>
          </w:rPr>
        </w:r>
        <w:r>
          <w:rPr>
            <w:noProof/>
            <w:webHidden/>
          </w:rPr>
          <w:fldChar w:fldCharType="separate"/>
        </w:r>
        <w:r>
          <w:rPr>
            <w:noProof/>
            <w:webHidden/>
          </w:rPr>
          <w:t>18</w:t>
        </w:r>
        <w:r>
          <w:rPr>
            <w:noProof/>
            <w:webHidden/>
          </w:rPr>
          <w:fldChar w:fldCharType="end"/>
        </w:r>
      </w:hyperlink>
    </w:p>
    <w:p w14:paraId="532FCB65" w14:textId="3CC7A34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4" w:history="1">
        <w:r w:rsidRPr="00820AEE">
          <w:rPr>
            <w:rStyle w:val="Hyperlink"/>
            <w:noProof/>
          </w:rPr>
          <w:t>Ảnh 2.22 Trang thanh toán</w:t>
        </w:r>
        <w:r>
          <w:rPr>
            <w:noProof/>
            <w:webHidden/>
          </w:rPr>
          <w:tab/>
        </w:r>
        <w:r>
          <w:rPr>
            <w:noProof/>
            <w:webHidden/>
          </w:rPr>
          <w:fldChar w:fldCharType="begin"/>
        </w:r>
        <w:r>
          <w:rPr>
            <w:noProof/>
            <w:webHidden/>
          </w:rPr>
          <w:instrText xml:space="preserve"> PAGEREF _Toc217987434 \h </w:instrText>
        </w:r>
        <w:r>
          <w:rPr>
            <w:noProof/>
            <w:webHidden/>
          </w:rPr>
        </w:r>
        <w:r>
          <w:rPr>
            <w:noProof/>
            <w:webHidden/>
          </w:rPr>
          <w:fldChar w:fldCharType="separate"/>
        </w:r>
        <w:r>
          <w:rPr>
            <w:noProof/>
            <w:webHidden/>
          </w:rPr>
          <w:t>18</w:t>
        </w:r>
        <w:r>
          <w:rPr>
            <w:noProof/>
            <w:webHidden/>
          </w:rPr>
          <w:fldChar w:fldCharType="end"/>
        </w:r>
      </w:hyperlink>
    </w:p>
    <w:p w14:paraId="6B9AD634" w14:textId="4E95C3C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5" w:history="1">
        <w:r w:rsidRPr="00820AEE">
          <w:rPr>
            <w:rStyle w:val="Hyperlink"/>
            <w:noProof/>
          </w:rPr>
          <w:t>Ảnh 2.23 Đăng nhập</w:t>
        </w:r>
        <w:r>
          <w:rPr>
            <w:noProof/>
            <w:webHidden/>
          </w:rPr>
          <w:tab/>
        </w:r>
        <w:r>
          <w:rPr>
            <w:noProof/>
            <w:webHidden/>
          </w:rPr>
          <w:fldChar w:fldCharType="begin"/>
        </w:r>
        <w:r>
          <w:rPr>
            <w:noProof/>
            <w:webHidden/>
          </w:rPr>
          <w:instrText xml:space="preserve"> PAGEREF _Toc217987435 \h </w:instrText>
        </w:r>
        <w:r>
          <w:rPr>
            <w:noProof/>
            <w:webHidden/>
          </w:rPr>
        </w:r>
        <w:r>
          <w:rPr>
            <w:noProof/>
            <w:webHidden/>
          </w:rPr>
          <w:fldChar w:fldCharType="separate"/>
        </w:r>
        <w:r>
          <w:rPr>
            <w:noProof/>
            <w:webHidden/>
          </w:rPr>
          <w:t>19</w:t>
        </w:r>
        <w:r>
          <w:rPr>
            <w:noProof/>
            <w:webHidden/>
          </w:rPr>
          <w:fldChar w:fldCharType="end"/>
        </w:r>
      </w:hyperlink>
    </w:p>
    <w:p w14:paraId="2E18740A" w14:textId="15CC05C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6" w:history="1">
        <w:r w:rsidRPr="00820AEE">
          <w:rPr>
            <w:rStyle w:val="Hyperlink"/>
            <w:noProof/>
          </w:rPr>
          <w:t>Ảnh 2.24 Hàm đăng ký</w:t>
        </w:r>
        <w:r>
          <w:rPr>
            <w:noProof/>
            <w:webHidden/>
          </w:rPr>
          <w:tab/>
        </w:r>
        <w:r>
          <w:rPr>
            <w:noProof/>
            <w:webHidden/>
          </w:rPr>
          <w:fldChar w:fldCharType="begin"/>
        </w:r>
        <w:r>
          <w:rPr>
            <w:noProof/>
            <w:webHidden/>
          </w:rPr>
          <w:instrText xml:space="preserve"> PAGEREF _Toc217987436 \h </w:instrText>
        </w:r>
        <w:r>
          <w:rPr>
            <w:noProof/>
            <w:webHidden/>
          </w:rPr>
        </w:r>
        <w:r>
          <w:rPr>
            <w:noProof/>
            <w:webHidden/>
          </w:rPr>
          <w:fldChar w:fldCharType="separate"/>
        </w:r>
        <w:r>
          <w:rPr>
            <w:noProof/>
            <w:webHidden/>
          </w:rPr>
          <w:t>20</w:t>
        </w:r>
        <w:r>
          <w:rPr>
            <w:noProof/>
            <w:webHidden/>
          </w:rPr>
          <w:fldChar w:fldCharType="end"/>
        </w:r>
      </w:hyperlink>
    </w:p>
    <w:p w14:paraId="7B2873E1" w14:textId="5CC3D82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7" w:history="1">
        <w:r w:rsidRPr="00820AEE">
          <w:rPr>
            <w:rStyle w:val="Hyperlink"/>
            <w:noProof/>
          </w:rPr>
          <w:t>Ảnh 2.25 Hàm thêm sản phẩm</w:t>
        </w:r>
        <w:r>
          <w:rPr>
            <w:noProof/>
            <w:webHidden/>
          </w:rPr>
          <w:tab/>
        </w:r>
        <w:r>
          <w:rPr>
            <w:noProof/>
            <w:webHidden/>
          </w:rPr>
          <w:fldChar w:fldCharType="begin"/>
        </w:r>
        <w:r>
          <w:rPr>
            <w:noProof/>
            <w:webHidden/>
          </w:rPr>
          <w:instrText xml:space="preserve"> PAGEREF _Toc217987437 \h </w:instrText>
        </w:r>
        <w:r>
          <w:rPr>
            <w:noProof/>
            <w:webHidden/>
          </w:rPr>
        </w:r>
        <w:r>
          <w:rPr>
            <w:noProof/>
            <w:webHidden/>
          </w:rPr>
          <w:fldChar w:fldCharType="separate"/>
        </w:r>
        <w:r>
          <w:rPr>
            <w:noProof/>
            <w:webHidden/>
          </w:rPr>
          <w:t>20</w:t>
        </w:r>
        <w:r>
          <w:rPr>
            <w:noProof/>
            <w:webHidden/>
          </w:rPr>
          <w:fldChar w:fldCharType="end"/>
        </w:r>
      </w:hyperlink>
    </w:p>
    <w:p w14:paraId="59F26D2E" w14:textId="2C6606A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8" w:history="1">
        <w:r w:rsidRPr="00820AEE">
          <w:rPr>
            <w:rStyle w:val="Hyperlink"/>
            <w:noProof/>
          </w:rPr>
          <w:t>Ảnh 2.26 Hàm xóa sản phẩm</w:t>
        </w:r>
        <w:r>
          <w:rPr>
            <w:noProof/>
            <w:webHidden/>
          </w:rPr>
          <w:tab/>
        </w:r>
        <w:r>
          <w:rPr>
            <w:noProof/>
            <w:webHidden/>
          </w:rPr>
          <w:fldChar w:fldCharType="begin"/>
        </w:r>
        <w:r>
          <w:rPr>
            <w:noProof/>
            <w:webHidden/>
          </w:rPr>
          <w:instrText xml:space="preserve"> PAGEREF _Toc217987438 \h </w:instrText>
        </w:r>
        <w:r>
          <w:rPr>
            <w:noProof/>
            <w:webHidden/>
          </w:rPr>
        </w:r>
        <w:r>
          <w:rPr>
            <w:noProof/>
            <w:webHidden/>
          </w:rPr>
          <w:fldChar w:fldCharType="separate"/>
        </w:r>
        <w:r>
          <w:rPr>
            <w:noProof/>
            <w:webHidden/>
          </w:rPr>
          <w:t>21</w:t>
        </w:r>
        <w:r>
          <w:rPr>
            <w:noProof/>
            <w:webHidden/>
          </w:rPr>
          <w:fldChar w:fldCharType="end"/>
        </w:r>
      </w:hyperlink>
    </w:p>
    <w:p w14:paraId="44537406" w14:textId="2051CBF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39" w:history="1">
        <w:r w:rsidRPr="00820AEE">
          <w:rPr>
            <w:rStyle w:val="Hyperlink"/>
            <w:noProof/>
          </w:rPr>
          <w:t>Ảnh 2.27 Class thanh toán</w:t>
        </w:r>
        <w:r>
          <w:rPr>
            <w:noProof/>
            <w:webHidden/>
          </w:rPr>
          <w:tab/>
        </w:r>
        <w:r>
          <w:rPr>
            <w:noProof/>
            <w:webHidden/>
          </w:rPr>
          <w:fldChar w:fldCharType="begin"/>
        </w:r>
        <w:r>
          <w:rPr>
            <w:noProof/>
            <w:webHidden/>
          </w:rPr>
          <w:instrText xml:space="preserve"> PAGEREF _Toc217987439 \h </w:instrText>
        </w:r>
        <w:r>
          <w:rPr>
            <w:noProof/>
            <w:webHidden/>
          </w:rPr>
        </w:r>
        <w:r>
          <w:rPr>
            <w:noProof/>
            <w:webHidden/>
          </w:rPr>
          <w:fldChar w:fldCharType="separate"/>
        </w:r>
        <w:r>
          <w:rPr>
            <w:noProof/>
            <w:webHidden/>
          </w:rPr>
          <w:t>21</w:t>
        </w:r>
        <w:r>
          <w:rPr>
            <w:noProof/>
            <w:webHidden/>
          </w:rPr>
          <w:fldChar w:fldCharType="end"/>
        </w:r>
      </w:hyperlink>
    </w:p>
    <w:p w14:paraId="5096DCC0" w14:textId="2BE05E0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0" w:history="1">
        <w:r w:rsidRPr="00820AEE">
          <w:rPr>
            <w:rStyle w:val="Hyperlink"/>
            <w:noProof/>
          </w:rPr>
          <w:t>Ảnh 2.28 Class đơn hàng</w:t>
        </w:r>
        <w:r>
          <w:rPr>
            <w:noProof/>
            <w:webHidden/>
          </w:rPr>
          <w:tab/>
        </w:r>
        <w:r>
          <w:rPr>
            <w:noProof/>
            <w:webHidden/>
          </w:rPr>
          <w:fldChar w:fldCharType="begin"/>
        </w:r>
        <w:r>
          <w:rPr>
            <w:noProof/>
            <w:webHidden/>
          </w:rPr>
          <w:instrText xml:space="preserve"> PAGEREF _Toc217987440 \h </w:instrText>
        </w:r>
        <w:r>
          <w:rPr>
            <w:noProof/>
            <w:webHidden/>
          </w:rPr>
        </w:r>
        <w:r>
          <w:rPr>
            <w:noProof/>
            <w:webHidden/>
          </w:rPr>
          <w:fldChar w:fldCharType="separate"/>
        </w:r>
        <w:r>
          <w:rPr>
            <w:noProof/>
            <w:webHidden/>
          </w:rPr>
          <w:t>22</w:t>
        </w:r>
        <w:r>
          <w:rPr>
            <w:noProof/>
            <w:webHidden/>
          </w:rPr>
          <w:fldChar w:fldCharType="end"/>
        </w:r>
      </w:hyperlink>
    </w:p>
    <w:p w14:paraId="469F9208" w14:textId="2835289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1" w:history="1">
        <w:r w:rsidRPr="00820AEE">
          <w:rPr>
            <w:rStyle w:val="Hyperlink"/>
            <w:noProof/>
          </w:rPr>
          <w:t>Ảnh 2.29 Truyền, nhân dữ liệu hóa đơn</w:t>
        </w:r>
        <w:r>
          <w:rPr>
            <w:noProof/>
            <w:webHidden/>
          </w:rPr>
          <w:tab/>
        </w:r>
        <w:r>
          <w:rPr>
            <w:noProof/>
            <w:webHidden/>
          </w:rPr>
          <w:fldChar w:fldCharType="begin"/>
        </w:r>
        <w:r>
          <w:rPr>
            <w:noProof/>
            <w:webHidden/>
          </w:rPr>
          <w:instrText xml:space="preserve"> PAGEREF _Toc217987441 \h </w:instrText>
        </w:r>
        <w:r>
          <w:rPr>
            <w:noProof/>
            <w:webHidden/>
          </w:rPr>
        </w:r>
        <w:r>
          <w:rPr>
            <w:noProof/>
            <w:webHidden/>
          </w:rPr>
          <w:fldChar w:fldCharType="separate"/>
        </w:r>
        <w:r>
          <w:rPr>
            <w:noProof/>
            <w:webHidden/>
          </w:rPr>
          <w:t>22</w:t>
        </w:r>
        <w:r>
          <w:rPr>
            <w:noProof/>
            <w:webHidden/>
          </w:rPr>
          <w:fldChar w:fldCharType="end"/>
        </w:r>
      </w:hyperlink>
    </w:p>
    <w:p w14:paraId="72B22667" w14:textId="4B978AC4"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2" w:history="1">
        <w:r w:rsidRPr="00820AEE">
          <w:rPr>
            <w:rStyle w:val="Hyperlink"/>
            <w:noProof/>
          </w:rPr>
          <w:t>Ảnh 2.30 Đăng nhập</w:t>
        </w:r>
        <w:r>
          <w:rPr>
            <w:noProof/>
            <w:webHidden/>
          </w:rPr>
          <w:tab/>
        </w:r>
        <w:r>
          <w:rPr>
            <w:noProof/>
            <w:webHidden/>
          </w:rPr>
          <w:fldChar w:fldCharType="begin"/>
        </w:r>
        <w:r>
          <w:rPr>
            <w:noProof/>
            <w:webHidden/>
          </w:rPr>
          <w:instrText xml:space="preserve"> PAGEREF _Toc217987442 \h </w:instrText>
        </w:r>
        <w:r>
          <w:rPr>
            <w:noProof/>
            <w:webHidden/>
          </w:rPr>
        </w:r>
        <w:r>
          <w:rPr>
            <w:noProof/>
            <w:webHidden/>
          </w:rPr>
          <w:fldChar w:fldCharType="separate"/>
        </w:r>
        <w:r>
          <w:rPr>
            <w:noProof/>
            <w:webHidden/>
          </w:rPr>
          <w:t>23</w:t>
        </w:r>
        <w:r>
          <w:rPr>
            <w:noProof/>
            <w:webHidden/>
          </w:rPr>
          <w:fldChar w:fldCharType="end"/>
        </w:r>
      </w:hyperlink>
    </w:p>
    <w:p w14:paraId="37783408" w14:textId="6E5C8ACE"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3" w:history="1">
        <w:r w:rsidRPr="00820AEE">
          <w:rPr>
            <w:rStyle w:val="Hyperlink"/>
            <w:noProof/>
          </w:rPr>
          <w:t>Ảnh 2.31 Đăng ký</w:t>
        </w:r>
        <w:r>
          <w:rPr>
            <w:noProof/>
            <w:webHidden/>
          </w:rPr>
          <w:tab/>
        </w:r>
        <w:r>
          <w:rPr>
            <w:noProof/>
            <w:webHidden/>
          </w:rPr>
          <w:fldChar w:fldCharType="begin"/>
        </w:r>
        <w:r>
          <w:rPr>
            <w:noProof/>
            <w:webHidden/>
          </w:rPr>
          <w:instrText xml:space="preserve"> PAGEREF _Toc217987443 \h </w:instrText>
        </w:r>
        <w:r>
          <w:rPr>
            <w:noProof/>
            <w:webHidden/>
          </w:rPr>
        </w:r>
        <w:r>
          <w:rPr>
            <w:noProof/>
            <w:webHidden/>
          </w:rPr>
          <w:fldChar w:fldCharType="separate"/>
        </w:r>
        <w:r>
          <w:rPr>
            <w:noProof/>
            <w:webHidden/>
          </w:rPr>
          <w:t>23</w:t>
        </w:r>
        <w:r>
          <w:rPr>
            <w:noProof/>
            <w:webHidden/>
          </w:rPr>
          <w:fldChar w:fldCharType="end"/>
        </w:r>
      </w:hyperlink>
    </w:p>
    <w:p w14:paraId="1970DF11" w14:textId="685594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4" w:history="1">
        <w:r w:rsidRPr="00820AEE">
          <w:rPr>
            <w:rStyle w:val="Hyperlink"/>
            <w:noProof/>
          </w:rPr>
          <w:t>Ảnh 2.32 Bảng giỏ hàng</w:t>
        </w:r>
        <w:r>
          <w:rPr>
            <w:noProof/>
            <w:webHidden/>
          </w:rPr>
          <w:tab/>
        </w:r>
        <w:r>
          <w:rPr>
            <w:noProof/>
            <w:webHidden/>
          </w:rPr>
          <w:fldChar w:fldCharType="begin"/>
        </w:r>
        <w:r>
          <w:rPr>
            <w:noProof/>
            <w:webHidden/>
          </w:rPr>
          <w:instrText xml:space="preserve"> PAGEREF _Toc217987444 \h </w:instrText>
        </w:r>
        <w:r>
          <w:rPr>
            <w:noProof/>
            <w:webHidden/>
          </w:rPr>
        </w:r>
        <w:r>
          <w:rPr>
            <w:noProof/>
            <w:webHidden/>
          </w:rPr>
          <w:fldChar w:fldCharType="separate"/>
        </w:r>
        <w:r>
          <w:rPr>
            <w:noProof/>
            <w:webHidden/>
          </w:rPr>
          <w:t>24</w:t>
        </w:r>
        <w:r>
          <w:rPr>
            <w:noProof/>
            <w:webHidden/>
          </w:rPr>
          <w:fldChar w:fldCharType="end"/>
        </w:r>
      </w:hyperlink>
    </w:p>
    <w:p w14:paraId="1A2A3F95" w14:textId="2B3E3EF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5" w:history="1">
        <w:r w:rsidRPr="00820AEE">
          <w:rPr>
            <w:rStyle w:val="Hyperlink"/>
            <w:noProof/>
          </w:rPr>
          <w:t>Ảnh 2.33 Hóa đơn</w:t>
        </w:r>
        <w:r>
          <w:rPr>
            <w:noProof/>
            <w:webHidden/>
          </w:rPr>
          <w:tab/>
        </w:r>
        <w:r>
          <w:rPr>
            <w:noProof/>
            <w:webHidden/>
          </w:rPr>
          <w:fldChar w:fldCharType="begin"/>
        </w:r>
        <w:r>
          <w:rPr>
            <w:noProof/>
            <w:webHidden/>
          </w:rPr>
          <w:instrText xml:space="preserve"> PAGEREF _Toc217987445 \h </w:instrText>
        </w:r>
        <w:r>
          <w:rPr>
            <w:noProof/>
            <w:webHidden/>
          </w:rPr>
        </w:r>
        <w:r>
          <w:rPr>
            <w:noProof/>
            <w:webHidden/>
          </w:rPr>
          <w:fldChar w:fldCharType="separate"/>
        </w:r>
        <w:r>
          <w:rPr>
            <w:noProof/>
            <w:webHidden/>
          </w:rPr>
          <w:t>25</w:t>
        </w:r>
        <w:r>
          <w:rPr>
            <w:noProof/>
            <w:webHidden/>
          </w:rPr>
          <w:fldChar w:fldCharType="end"/>
        </w:r>
      </w:hyperlink>
    </w:p>
    <w:p w14:paraId="61D5F7A4" w14:textId="6D369457"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6" w:history="1">
        <w:r w:rsidRPr="00820AEE">
          <w:rPr>
            <w:rStyle w:val="Hyperlink"/>
            <w:noProof/>
          </w:rPr>
          <w:t>Ảnh 2.34 Hóa đơn chi tiết</w:t>
        </w:r>
        <w:r>
          <w:rPr>
            <w:noProof/>
            <w:webHidden/>
          </w:rPr>
          <w:tab/>
        </w:r>
        <w:r>
          <w:rPr>
            <w:noProof/>
            <w:webHidden/>
          </w:rPr>
          <w:fldChar w:fldCharType="begin"/>
        </w:r>
        <w:r>
          <w:rPr>
            <w:noProof/>
            <w:webHidden/>
          </w:rPr>
          <w:instrText xml:space="preserve"> PAGEREF _Toc217987446 \h </w:instrText>
        </w:r>
        <w:r>
          <w:rPr>
            <w:noProof/>
            <w:webHidden/>
          </w:rPr>
        </w:r>
        <w:r>
          <w:rPr>
            <w:noProof/>
            <w:webHidden/>
          </w:rPr>
          <w:fldChar w:fldCharType="separate"/>
        </w:r>
        <w:r>
          <w:rPr>
            <w:noProof/>
            <w:webHidden/>
          </w:rPr>
          <w:t>26</w:t>
        </w:r>
        <w:r>
          <w:rPr>
            <w:noProof/>
            <w:webHidden/>
          </w:rPr>
          <w:fldChar w:fldCharType="end"/>
        </w:r>
      </w:hyperlink>
    </w:p>
    <w:p w14:paraId="688A377A" w14:textId="437AC4F8"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7" w:history="1">
        <w:r w:rsidRPr="00820AEE">
          <w:rPr>
            <w:rStyle w:val="Hyperlink"/>
            <w:noProof/>
          </w:rPr>
          <w:t>Ảnh 2.35 Sản phẩm</w:t>
        </w:r>
        <w:r>
          <w:rPr>
            <w:noProof/>
            <w:webHidden/>
          </w:rPr>
          <w:tab/>
        </w:r>
        <w:r>
          <w:rPr>
            <w:noProof/>
            <w:webHidden/>
          </w:rPr>
          <w:fldChar w:fldCharType="begin"/>
        </w:r>
        <w:r>
          <w:rPr>
            <w:noProof/>
            <w:webHidden/>
          </w:rPr>
          <w:instrText xml:space="preserve"> PAGEREF _Toc217987447 \h </w:instrText>
        </w:r>
        <w:r>
          <w:rPr>
            <w:noProof/>
            <w:webHidden/>
          </w:rPr>
        </w:r>
        <w:r>
          <w:rPr>
            <w:noProof/>
            <w:webHidden/>
          </w:rPr>
          <w:fldChar w:fldCharType="separate"/>
        </w:r>
        <w:r>
          <w:rPr>
            <w:noProof/>
            <w:webHidden/>
          </w:rPr>
          <w:t>27</w:t>
        </w:r>
        <w:r>
          <w:rPr>
            <w:noProof/>
            <w:webHidden/>
          </w:rPr>
          <w:fldChar w:fldCharType="end"/>
        </w:r>
      </w:hyperlink>
    </w:p>
    <w:p w14:paraId="197F288D" w14:textId="441EEF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8" w:history="1">
        <w:r w:rsidRPr="00820AEE">
          <w:rPr>
            <w:rStyle w:val="Hyperlink"/>
            <w:noProof/>
          </w:rPr>
          <w:t>Ảnh 2.36 khách hàng</w:t>
        </w:r>
        <w:r>
          <w:rPr>
            <w:noProof/>
            <w:webHidden/>
          </w:rPr>
          <w:tab/>
        </w:r>
        <w:r>
          <w:rPr>
            <w:noProof/>
            <w:webHidden/>
          </w:rPr>
          <w:fldChar w:fldCharType="begin"/>
        </w:r>
        <w:r>
          <w:rPr>
            <w:noProof/>
            <w:webHidden/>
          </w:rPr>
          <w:instrText xml:space="preserve"> PAGEREF _Toc217987448 \h </w:instrText>
        </w:r>
        <w:r>
          <w:rPr>
            <w:noProof/>
            <w:webHidden/>
          </w:rPr>
        </w:r>
        <w:r>
          <w:rPr>
            <w:noProof/>
            <w:webHidden/>
          </w:rPr>
          <w:fldChar w:fldCharType="separate"/>
        </w:r>
        <w:r>
          <w:rPr>
            <w:noProof/>
            <w:webHidden/>
          </w:rPr>
          <w:t>28</w:t>
        </w:r>
        <w:r>
          <w:rPr>
            <w:noProof/>
            <w:webHidden/>
          </w:rPr>
          <w:fldChar w:fldCharType="end"/>
        </w:r>
      </w:hyperlink>
    </w:p>
    <w:p w14:paraId="3E436BE9" w14:textId="46CB315F"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49" w:history="1">
        <w:r w:rsidRPr="00820AEE">
          <w:rPr>
            <w:rStyle w:val="Hyperlink"/>
            <w:noProof/>
          </w:rPr>
          <w:t>Ảnh 2.37. Sơ đồ tác nhân</w:t>
        </w:r>
        <w:r>
          <w:rPr>
            <w:noProof/>
            <w:webHidden/>
          </w:rPr>
          <w:tab/>
        </w:r>
        <w:r>
          <w:rPr>
            <w:noProof/>
            <w:webHidden/>
          </w:rPr>
          <w:fldChar w:fldCharType="begin"/>
        </w:r>
        <w:r>
          <w:rPr>
            <w:noProof/>
            <w:webHidden/>
          </w:rPr>
          <w:instrText xml:space="preserve"> PAGEREF _Toc217987449 \h </w:instrText>
        </w:r>
        <w:r>
          <w:rPr>
            <w:noProof/>
            <w:webHidden/>
          </w:rPr>
        </w:r>
        <w:r>
          <w:rPr>
            <w:noProof/>
            <w:webHidden/>
          </w:rPr>
          <w:fldChar w:fldCharType="separate"/>
        </w:r>
        <w:r>
          <w:rPr>
            <w:noProof/>
            <w:webHidden/>
          </w:rPr>
          <w:t>29</w:t>
        </w:r>
        <w:r>
          <w:rPr>
            <w:noProof/>
            <w:webHidden/>
          </w:rPr>
          <w:fldChar w:fldCharType="end"/>
        </w:r>
      </w:hyperlink>
    </w:p>
    <w:p w14:paraId="3B8F9672" w14:textId="1EC99DF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0" w:history="1">
        <w:r w:rsidRPr="00820AEE">
          <w:rPr>
            <w:rStyle w:val="Hyperlink"/>
            <w:noProof/>
          </w:rPr>
          <w:t>Ảnh 2.38 Class Diagram</w:t>
        </w:r>
        <w:r>
          <w:rPr>
            <w:noProof/>
            <w:webHidden/>
          </w:rPr>
          <w:tab/>
        </w:r>
        <w:r>
          <w:rPr>
            <w:noProof/>
            <w:webHidden/>
          </w:rPr>
          <w:fldChar w:fldCharType="begin"/>
        </w:r>
        <w:r>
          <w:rPr>
            <w:noProof/>
            <w:webHidden/>
          </w:rPr>
          <w:instrText xml:space="preserve"> PAGEREF _Toc217987450 \h </w:instrText>
        </w:r>
        <w:r>
          <w:rPr>
            <w:noProof/>
            <w:webHidden/>
          </w:rPr>
        </w:r>
        <w:r>
          <w:rPr>
            <w:noProof/>
            <w:webHidden/>
          </w:rPr>
          <w:fldChar w:fldCharType="separate"/>
        </w:r>
        <w:r>
          <w:rPr>
            <w:noProof/>
            <w:webHidden/>
          </w:rPr>
          <w:t>31</w:t>
        </w:r>
        <w:r>
          <w:rPr>
            <w:noProof/>
            <w:webHidden/>
          </w:rPr>
          <w:fldChar w:fldCharType="end"/>
        </w:r>
      </w:hyperlink>
    </w:p>
    <w:p w14:paraId="0E8B743A" w14:textId="654F75D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1" w:history="1">
        <w:r w:rsidRPr="00820AEE">
          <w:rPr>
            <w:rStyle w:val="Hyperlink"/>
            <w:noProof/>
          </w:rPr>
          <w:t>Ảnh 2.39 Sequence Diagram</w:t>
        </w:r>
        <w:r>
          <w:rPr>
            <w:noProof/>
            <w:webHidden/>
          </w:rPr>
          <w:tab/>
        </w:r>
        <w:r>
          <w:rPr>
            <w:noProof/>
            <w:webHidden/>
          </w:rPr>
          <w:fldChar w:fldCharType="begin"/>
        </w:r>
        <w:r>
          <w:rPr>
            <w:noProof/>
            <w:webHidden/>
          </w:rPr>
          <w:instrText xml:space="preserve"> PAGEREF _Toc217987451 \h </w:instrText>
        </w:r>
        <w:r>
          <w:rPr>
            <w:noProof/>
            <w:webHidden/>
          </w:rPr>
        </w:r>
        <w:r>
          <w:rPr>
            <w:noProof/>
            <w:webHidden/>
          </w:rPr>
          <w:fldChar w:fldCharType="separate"/>
        </w:r>
        <w:r>
          <w:rPr>
            <w:noProof/>
            <w:webHidden/>
          </w:rPr>
          <w:t>32</w:t>
        </w:r>
        <w:r>
          <w:rPr>
            <w:noProof/>
            <w:webHidden/>
          </w:rPr>
          <w:fldChar w:fldCharType="end"/>
        </w:r>
      </w:hyperlink>
    </w:p>
    <w:p w14:paraId="16F67C43" w14:textId="1FC7DF1A"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2" w:history="1">
        <w:r w:rsidRPr="00820AEE">
          <w:rPr>
            <w:rStyle w:val="Hyperlink"/>
            <w:noProof/>
          </w:rPr>
          <w:t>Ảnh 2.40 Minh Họa Order Builder</w:t>
        </w:r>
        <w:r>
          <w:rPr>
            <w:noProof/>
            <w:webHidden/>
          </w:rPr>
          <w:tab/>
        </w:r>
        <w:r>
          <w:rPr>
            <w:noProof/>
            <w:webHidden/>
          </w:rPr>
          <w:fldChar w:fldCharType="begin"/>
        </w:r>
        <w:r>
          <w:rPr>
            <w:noProof/>
            <w:webHidden/>
          </w:rPr>
          <w:instrText xml:space="preserve"> PAGEREF _Toc217987452 \h </w:instrText>
        </w:r>
        <w:r>
          <w:rPr>
            <w:noProof/>
            <w:webHidden/>
          </w:rPr>
        </w:r>
        <w:r>
          <w:rPr>
            <w:noProof/>
            <w:webHidden/>
          </w:rPr>
          <w:fldChar w:fldCharType="separate"/>
        </w:r>
        <w:r>
          <w:rPr>
            <w:noProof/>
            <w:webHidden/>
          </w:rPr>
          <w:t>33</w:t>
        </w:r>
        <w:r>
          <w:rPr>
            <w:noProof/>
            <w:webHidden/>
          </w:rPr>
          <w:fldChar w:fldCharType="end"/>
        </w:r>
      </w:hyperlink>
    </w:p>
    <w:p w14:paraId="0909C9BF" w14:textId="508E426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3" w:history="1">
        <w:r w:rsidRPr="00820AEE">
          <w:rPr>
            <w:rStyle w:val="Hyperlink"/>
            <w:noProof/>
          </w:rPr>
          <w:t>Ảnh 2.41 Singleton CartService</w:t>
        </w:r>
        <w:r>
          <w:rPr>
            <w:noProof/>
            <w:webHidden/>
          </w:rPr>
          <w:tab/>
        </w:r>
        <w:r>
          <w:rPr>
            <w:noProof/>
            <w:webHidden/>
          </w:rPr>
          <w:fldChar w:fldCharType="begin"/>
        </w:r>
        <w:r>
          <w:rPr>
            <w:noProof/>
            <w:webHidden/>
          </w:rPr>
          <w:instrText xml:space="preserve"> PAGEREF _Toc217987453 \h </w:instrText>
        </w:r>
        <w:r>
          <w:rPr>
            <w:noProof/>
            <w:webHidden/>
          </w:rPr>
        </w:r>
        <w:r>
          <w:rPr>
            <w:noProof/>
            <w:webHidden/>
          </w:rPr>
          <w:fldChar w:fldCharType="separate"/>
        </w:r>
        <w:r>
          <w:rPr>
            <w:noProof/>
            <w:webHidden/>
          </w:rPr>
          <w:t>34</w:t>
        </w:r>
        <w:r>
          <w:rPr>
            <w:noProof/>
            <w:webHidden/>
          </w:rPr>
          <w:fldChar w:fldCharType="end"/>
        </w:r>
      </w:hyperlink>
    </w:p>
    <w:p w14:paraId="578D48BA" w14:textId="26B4054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4" w:history="1">
        <w:r w:rsidRPr="00820AEE">
          <w:rPr>
            <w:rStyle w:val="Hyperlink"/>
            <w:noProof/>
          </w:rPr>
          <w:t>Ảnh 2.42 Kiểm tra khách hàng và giỏ hàng</w:t>
        </w:r>
        <w:r>
          <w:rPr>
            <w:noProof/>
            <w:webHidden/>
          </w:rPr>
          <w:tab/>
        </w:r>
        <w:r>
          <w:rPr>
            <w:noProof/>
            <w:webHidden/>
          </w:rPr>
          <w:fldChar w:fldCharType="begin"/>
        </w:r>
        <w:r>
          <w:rPr>
            <w:noProof/>
            <w:webHidden/>
          </w:rPr>
          <w:instrText xml:space="preserve"> PAGEREF _Toc217987454 \h </w:instrText>
        </w:r>
        <w:r>
          <w:rPr>
            <w:noProof/>
            <w:webHidden/>
          </w:rPr>
        </w:r>
        <w:r>
          <w:rPr>
            <w:noProof/>
            <w:webHidden/>
          </w:rPr>
          <w:fldChar w:fldCharType="separate"/>
        </w:r>
        <w:r>
          <w:rPr>
            <w:noProof/>
            <w:webHidden/>
          </w:rPr>
          <w:t>35</w:t>
        </w:r>
        <w:r>
          <w:rPr>
            <w:noProof/>
            <w:webHidden/>
          </w:rPr>
          <w:fldChar w:fldCharType="end"/>
        </w:r>
      </w:hyperlink>
    </w:p>
    <w:p w14:paraId="622BE514" w14:textId="0C7CE315"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5" w:history="1">
        <w:r w:rsidRPr="00820AEE">
          <w:rPr>
            <w:rStyle w:val="Hyperlink"/>
            <w:noProof/>
          </w:rPr>
          <w:t>Ảnh 2.43 Thanh toán, kiểm tra và cập nhật kho hàng</w:t>
        </w:r>
        <w:r>
          <w:rPr>
            <w:noProof/>
            <w:webHidden/>
          </w:rPr>
          <w:tab/>
        </w:r>
        <w:r>
          <w:rPr>
            <w:noProof/>
            <w:webHidden/>
          </w:rPr>
          <w:fldChar w:fldCharType="begin"/>
        </w:r>
        <w:r>
          <w:rPr>
            <w:noProof/>
            <w:webHidden/>
          </w:rPr>
          <w:instrText xml:space="preserve"> PAGEREF _Toc217987455 \h </w:instrText>
        </w:r>
        <w:r>
          <w:rPr>
            <w:noProof/>
            <w:webHidden/>
          </w:rPr>
        </w:r>
        <w:r>
          <w:rPr>
            <w:noProof/>
            <w:webHidden/>
          </w:rPr>
          <w:fldChar w:fldCharType="separate"/>
        </w:r>
        <w:r>
          <w:rPr>
            <w:noProof/>
            <w:webHidden/>
          </w:rPr>
          <w:t>36</w:t>
        </w:r>
        <w:r>
          <w:rPr>
            <w:noProof/>
            <w:webHidden/>
          </w:rPr>
          <w:fldChar w:fldCharType="end"/>
        </w:r>
      </w:hyperlink>
    </w:p>
    <w:p w14:paraId="4900247B" w14:textId="27C23816"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6" w:history="1">
        <w:r w:rsidRPr="00820AEE">
          <w:rPr>
            <w:rStyle w:val="Hyperlink"/>
            <w:noProof/>
          </w:rPr>
          <w:t>Ảnh 2.44 Xây dựng phương thức thanh toán</w:t>
        </w:r>
        <w:r>
          <w:rPr>
            <w:noProof/>
            <w:webHidden/>
          </w:rPr>
          <w:tab/>
        </w:r>
        <w:r>
          <w:rPr>
            <w:noProof/>
            <w:webHidden/>
          </w:rPr>
          <w:fldChar w:fldCharType="begin"/>
        </w:r>
        <w:r>
          <w:rPr>
            <w:noProof/>
            <w:webHidden/>
          </w:rPr>
          <w:instrText xml:space="preserve"> PAGEREF _Toc217987456 \h </w:instrText>
        </w:r>
        <w:r>
          <w:rPr>
            <w:noProof/>
            <w:webHidden/>
          </w:rPr>
        </w:r>
        <w:r>
          <w:rPr>
            <w:noProof/>
            <w:webHidden/>
          </w:rPr>
          <w:fldChar w:fldCharType="separate"/>
        </w:r>
        <w:r>
          <w:rPr>
            <w:noProof/>
            <w:webHidden/>
          </w:rPr>
          <w:t>37</w:t>
        </w:r>
        <w:r>
          <w:rPr>
            <w:noProof/>
            <w:webHidden/>
          </w:rPr>
          <w:fldChar w:fldCharType="end"/>
        </w:r>
      </w:hyperlink>
    </w:p>
    <w:p w14:paraId="258451F6" w14:textId="37333380"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7" w:history="1">
        <w:r w:rsidRPr="00820AEE">
          <w:rPr>
            <w:rStyle w:val="Hyperlink"/>
            <w:noProof/>
          </w:rPr>
          <w:t>Ảnh 2.45 Cơ sở dữ liệu</w:t>
        </w:r>
        <w:r>
          <w:rPr>
            <w:noProof/>
            <w:webHidden/>
          </w:rPr>
          <w:tab/>
        </w:r>
        <w:r>
          <w:rPr>
            <w:noProof/>
            <w:webHidden/>
          </w:rPr>
          <w:fldChar w:fldCharType="begin"/>
        </w:r>
        <w:r>
          <w:rPr>
            <w:noProof/>
            <w:webHidden/>
          </w:rPr>
          <w:instrText xml:space="preserve"> PAGEREF _Toc217987457 \h </w:instrText>
        </w:r>
        <w:r>
          <w:rPr>
            <w:noProof/>
            <w:webHidden/>
          </w:rPr>
        </w:r>
        <w:r>
          <w:rPr>
            <w:noProof/>
            <w:webHidden/>
          </w:rPr>
          <w:fldChar w:fldCharType="separate"/>
        </w:r>
        <w:r>
          <w:rPr>
            <w:noProof/>
            <w:webHidden/>
          </w:rPr>
          <w:t>38</w:t>
        </w:r>
        <w:r>
          <w:rPr>
            <w:noProof/>
            <w:webHidden/>
          </w:rPr>
          <w:fldChar w:fldCharType="end"/>
        </w:r>
      </w:hyperlink>
    </w:p>
    <w:p w14:paraId="60490496" w14:textId="68B283A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8" w:history="1">
        <w:r w:rsidRPr="00820AEE">
          <w:rPr>
            <w:rStyle w:val="Hyperlink"/>
            <w:noProof/>
          </w:rPr>
          <w:t>Ảnh 2.46 Thư mục chạy dự án</w:t>
        </w:r>
        <w:r>
          <w:rPr>
            <w:noProof/>
            <w:webHidden/>
          </w:rPr>
          <w:tab/>
        </w:r>
        <w:r>
          <w:rPr>
            <w:noProof/>
            <w:webHidden/>
          </w:rPr>
          <w:fldChar w:fldCharType="begin"/>
        </w:r>
        <w:r>
          <w:rPr>
            <w:noProof/>
            <w:webHidden/>
          </w:rPr>
          <w:instrText xml:space="preserve"> PAGEREF _Toc217987458 \h </w:instrText>
        </w:r>
        <w:r>
          <w:rPr>
            <w:noProof/>
            <w:webHidden/>
          </w:rPr>
        </w:r>
        <w:r>
          <w:rPr>
            <w:noProof/>
            <w:webHidden/>
          </w:rPr>
          <w:fldChar w:fldCharType="separate"/>
        </w:r>
        <w:r>
          <w:rPr>
            <w:noProof/>
            <w:webHidden/>
          </w:rPr>
          <w:t>39</w:t>
        </w:r>
        <w:r>
          <w:rPr>
            <w:noProof/>
            <w:webHidden/>
          </w:rPr>
          <w:fldChar w:fldCharType="end"/>
        </w:r>
      </w:hyperlink>
    </w:p>
    <w:p w14:paraId="6C41CD80" w14:textId="70C9B0EC"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59" w:history="1">
        <w:r w:rsidRPr="00820AEE">
          <w:rPr>
            <w:rStyle w:val="Hyperlink"/>
            <w:noProof/>
          </w:rPr>
          <w:t>Ảnh 2.47 Chạy dự án</w:t>
        </w:r>
        <w:r>
          <w:rPr>
            <w:noProof/>
            <w:webHidden/>
          </w:rPr>
          <w:tab/>
        </w:r>
        <w:r>
          <w:rPr>
            <w:noProof/>
            <w:webHidden/>
          </w:rPr>
          <w:fldChar w:fldCharType="begin"/>
        </w:r>
        <w:r>
          <w:rPr>
            <w:noProof/>
            <w:webHidden/>
          </w:rPr>
          <w:instrText xml:space="preserve"> PAGEREF _Toc217987459 \h </w:instrText>
        </w:r>
        <w:r>
          <w:rPr>
            <w:noProof/>
            <w:webHidden/>
          </w:rPr>
        </w:r>
        <w:r>
          <w:rPr>
            <w:noProof/>
            <w:webHidden/>
          </w:rPr>
          <w:fldChar w:fldCharType="separate"/>
        </w:r>
        <w:r>
          <w:rPr>
            <w:noProof/>
            <w:webHidden/>
          </w:rPr>
          <w:t>39</w:t>
        </w:r>
        <w:r>
          <w:rPr>
            <w:noProof/>
            <w:webHidden/>
          </w:rPr>
          <w:fldChar w:fldCharType="end"/>
        </w:r>
      </w:hyperlink>
    </w:p>
    <w:p w14:paraId="33758DA1" w14:textId="6F76FAF3"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0" w:history="1">
        <w:r w:rsidRPr="00820AEE">
          <w:rPr>
            <w:rStyle w:val="Hyperlink"/>
            <w:noProof/>
          </w:rPr>
          <w:t>Ảnh 2.48 Sau khi chạy thành công</w:t>
        </w:r>
        <w:r>
          <w:rPr>
            <w:noProof/>
            <w:webHidden/>
          </w:rPr>
          <w:tab/>
        </w:r>
        <w:r>
          <w:rPr>
            <w:noProof/>
            <w:webHidden/>
          </w:rPr>
          <w:fldChar w:fldCharType="begin"/>
        </w:r>
        <w:r>
          <w:rPr>
            <w:noProof/>
            <w:webHidden/>
          </w:rPr>
          <w:instrText xml:space="preserve"> PAGEREF _Toc217987460 \h </w:instrText>
        </w:r>
        <w:r>
          <w:rPr>
            <w:noProof/>
            <w:webHidden/>
          </w:rPr>
        </w:r>
        <w:r>
          <w:rPr>
            <w:noProof/>
            <w:webHidden/>
          </w:rPr>
          <w:fldChar w:fldCharType="separate"/>
        </w:r>
        <w:r>
          <w:rPr>
            <w:noProof/>
            <w:webHidden/>
          </w:rPr>
          <w:t>39</w:t>
        </w:r>
        <w:r>
          <w:rPr>
            <w:noProof/>
            <w:webHidden/>
          </w:rPr>
          <w:fldChar w:fldCharType="end"/>
        </w:r>
      </w:hyperlink>
    </w:p>
    <w:p w14:paraId="3FC72325" w14:textId="2F2A9621"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1" w:history="1">
        <w:r w:rsidRPr="00820AEE">
          <w:rPr>
            <w:rStyle w:val="Hyperlink"/>
            <w:noProof/>
          </w:rPr>
          <w:t>Ảnh 3.1 Kết quả</w:t>
        </w:r>
        <w:r>
          <w:rPr>
            <w:noProof/>
            <w:webHidden/>
          </w:rPr>
          <w:tab/>
        </w:r>
        <w:r>
          <w:rPr>
            <w:noProof/>
            <w:webHidden/>
          </w:rPr>
          <w:fldChar w:fldCharType="begin"/>
        </w:r>
        <w:r>
          <w:rPr>
            <w:noProof/>
            <w:webHidden/>
          </w:rPr>
          <w:instrText xml:space="preserve"> PAGEREF _Toc217987461 \h </w:instrText>
        </w:r>
        <w:r>
          <w:rPr>
            <w:noProof/>
            <w:webHidden/>
          </w:rPr>
        </w:r>
        <w:r>
          <w:rPr>
            <w:noProof/>
            <w:webHidden/>
          </w:rPr>
          <w:fldChar w:fldCharType="separate"/>
        </w:r>
        <w:r>
          <w:rPr>
            <w:noProof/>
            <w:webHidden/>
          </w:rPr>
          <w:t>46</w:t>
        </w:r>
        <w:r>
          <w:rPr>
            <w:noProof/>
            <w:webHidden/>
          </w:rPr>
          <w:fldChar w:fldCharType="end"/>
        </w:r>
      </w:hyperlink>
    </w:p>
    <w:p w14:paraId="559C0B1F" w14:textId="76245082" w:rsidR="001A1150" w:rsidRDefault="001A1150">
      <w:pPr>
        <w:pStyle w:val="TableofFigures"/>
        <w:tabs>
          <w:tab w:val="right" w:leader="dot" w:pos="9628"/>
        </w:tabs>
        <w:rPr>
          <w:rFonts w:asciiTheme="minorHAnsi" w:eastAsiaTheme="minorEastAsia" w:hAnsiTheme="minorHAnsi"/>
          <w:noProof/>
          <w:sz w:val="24"/>
          <w:szCs w:val="24"/>
          <w:lang w:val="vi-VN" w:eastAsia="zh-CN"/>
        </w:rPr>
      </w:pPr>
      <w:hyperlink w:anchor="_Toc217987462" w:history="1">
        <w:r w:rsidRPr="00820AEE">
          <w:rPr>
            <w:rStyle w:val="Hyperlink"/>
            <w:noProof/>
          </w:rPr>
          <w:t>Ảnh 3.2 kết quả pha chế</w:t>
        </w:r>
        <w:r>
          <w:rPr>
            <w:noProof/>
            <w:webHidden/>
          </w:rPr>
          <w:tab/>
        </w:r>
        <w:r>
          <w:rPr>
            <w:noProof/>
            <w:webHidden/>
          </w:rPr>
          <w:fldChar w:fldCharType="begin"/>
        </w:r>
        <w:r>
          <w:rPr>
            <w:noProof/>
            <w:webHidden/>
          </w:rPr>
          <w:instrText xml:space="preserve"> PAGEREF _Toc217987462 \h </w:instrText>
        </w:r>
        <w:r>
          <w:rPr>
            <w:noProof/>
            <w:webHidden/>
          </w:rPr>
        </w:r>
        <w:r>
          <w:rPr>
            <w:noProof/>
            <w:webHidden/>
          </w:rPr>
          <w:fldChar w:fldCharType="separate"/>
        </w:r>
        <w:r>
          <w:rPr>
            <w:noProof/>
            <w:webHidden/>
          </w:rPr>
          <w:t>48</w:t>
        </w:r>
        <w:r>
          <w:rPr>
            <w:noProof/>
            <w:webHidden/>
          </w:rPr>
          <w:fldChar w:fldCharType="end"/>
        </w:r>
      </w:hyperlink>
    </w:p>
    <w:p w14:paraId="78C95BE0" w14:textId="5E638571" w:rsidR="00D45051" w:rsidRPr="00D45051" w:rsidRDefault="00D45051" w:rsidP="00D45051">
      <w:pPr>
        <w:tabs>
          <w:tab w:val="left" w:pos="851"/>
          <w:tab w:val="left" w:pos="5387"/>
        </w:tabs>
        <w:spacing w:before="0" w:after="360"/>
        <w:jc w:val="center"/>
        <w:rPr>
          <w:b/>
          <w:bCs/>
          <w:sz w:val="28"/>
          <w:szCs w:val="28"/>
        </w:rPr>
      </w:pPr>
      <w:r>
        <w:rPr>
          <w:b/>
          <w:bCs/>
          <w:sz w:val="28"/>
          <w:szCs w:val="28"/>
        </w:rPr>
        <w:fldChar w:fldCharType="end"/>
      </w:r>
    </w:p>
    <w:p w14:paraId="0E1AE171" w14:textId="5AD3B3CE" w:rsidR="00D67714" w:rsidRPr="00D45051" w:rsidRDefault="00D67714" w:rsidP="009C1CE3">
      <w:pPr>
        <w:tabs>
          <w:tab w:val="left" w:pos="851"/>
          <w:tab w:val="left" w:pos="5387"/>
        </w:tabs>
        <w:spacing w:before="0" w:after="360"/>
        <w:jc w:val="center"/>
        <w:rPr>
          <w:b/>
          <w:sz w:val="28"/>
          <w:szCs w:val="28"/>
        </w:rPr>
      </w:pPr>
    </w:p>
    <w:p w14:paraId="50BC3680" w14:textId="77777777" w:rsidR="00D67714" w:rsidRDefault="00D67714">
      <w:pPr>
        <w:spacing w:before="0" w:after="160" w:line="278" w:lineRule="auto"/>
        <w:jc w:val="left"/>
        <w:rPr>
          <w:b/>
          <w:bCs/>
          <w:sz w:val="28"/>
          <w:szCs w:val="28"/>
          <w:lang w:val="vi-VN"/>
        </w:rPr>
      </w:pPr>
      <w:r>
        <w:rPr>
          <w:b/>
          <w:bCs/>
          <w:sz w:val="28"/>
          <w:szCs w:val="28"/>
          <w:lang w:val="vi-VN"/>
        </w:rPr>
        <w:br w:type="page"/>
      </w:r>
    </w:p>
    <w:p w14:paraId="3DFD399E" w14:textId="77777777" w:rsidR="00031A3B" w:rsidRDefault="00D67714" w:rsidP="00031A3B">
      <w:pPr>
        <w:tabs>
          <w:tab w:val="left" w:pos="851"/>
          <w:tab w:val="left" w:pos="5387"/>
        </w:tabs>
        <w:spacing w:before="0" w:after="360"/>
        <w:jc w:val="center"/>
        <w:rPr>
          <w:b/>
          <w:bCs/>
          <w:sz w:val="28"/>
          <w:szCs w:val="28"/>
        </w:rPr>
      </w:pPr>
      <w:r>
        <w:rPr>
          <w:b/>
          <w:bCs/>
          <w:sz w:val="28"/>
          <w:szCs w:val="28"/>
          <w:lang w:val="vi-VN"/>
        </w:rPr>
        <w:lastRenderedPageBreak/>
        <w:t>DANH MỤC BẢNG</w:t>
      </w:r>
    </w:p>
    <w:p w14:paraId="33EE03AF" w14:textId="094C47E9" w:rsidR="0071412D" w:rsidRDefault="0071412D">
      <w:pPr>
        <w:pStyle w:val="TableofFigures"/>
        <w:tabs>
          <w:tab w:val="right" w:leader="dot" w:pos="9628"/>
        </w:tabs>
        <w:rPr>
          <w:rFonts w:asciiTheme="minorHAnsi" w:eastAsiaTheme="minorEastAsia" w:hAnsiTheme="minorHAnsi"/>
          <w:noProof/>
          <w:sz w:val="24"/>
          <w:szCs w:val="24"/>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217619530" w:history="1">
        <w:r w:rsidRPr="00682368">
          <w:rPr>
            <w:rStyle w:val="Hyperlink"/>
            <w:noProof/>
          </w:rPr>
          <w:t>Table 1</w:t>
        </w:r>
        <w:r>
          <w:rPr>
            <w:rStyle w:val="Hyperlink"/>
            <w:noProof/>
          </w:rPr>
          <w:t xml:space="preserve"> </w:t>
        </w:r>
        <w:r w:rsidRPr="00682368">
          <w:rPr>
            <w:rStyle w:val="Hyperlink"/>
            <w:noProof/>
          </w:rPr>
          <w:t>Cấu trúc dự án</w:t>
        </w:r>
        <w:r>
          <w:rPr>
            <w:noProof/>
            <w:webHidden/>
          </w:rPr>
          <w:tab/>
        </w:r>
        <w:r>
          <w:rPr>
            <w:noProof/>
            <w:webHidden/>
          </w:rPr>
          <w:fldChar w:fldCharType="begin"/>
        </w:r>
        <w:r>
          <w:rPr>
            <w:noProof/>
            <w:webHidden/>
          </w:rPr>
          <w:instrText xml:space="preserve"> PAGEREF _Toc217619530 \h </w:instrText>
        </w:r>
        <w:r>
          <w:rPr>
            <w:noProof/>
            <w:webHidden/>
          </w:rPr>
        </w:r>
        <w:r>
          <w:rPr>
            <w:noProof/>
            <w:webHidden/>
          </w:rPr>
          <w:fldChar w:fldCharType="separate"/>
        </w:r>
        <w:r>
          <w:rPr>
            <w:noProof/>
            <w:webHidden/>
          </w:rPr>
          <w:t>9</w:t>
        </w:r>
        <w:r>
          <w:rPr>
            <w:noProof/>
            <w:webHidden/>
          </w:rPr>
          <w:fldChar w:fldCharType="end"/>
        </w:r>
      </w:hyperlink>
    </w:p>
    <w:p w14:paraId="4D100D0A" w14:textId="4E6F7E40" w:rsidR="0071412D" w:rsidRDefault="0071412D">
      <w:pPr>
        <w:pStyle w:val="TableofFigures"/>
        <w:tabs>
          <w:tab w:val="right" w:leader="dot" w:pos="9628"/>
        </w:tabs>
        <w:rPr>
          <w:rFonts w:asciiTheme="minorHAnsi" w:eastAsiaTheme="minorEastAsia" w:hAnsiTheme="minorHAnsi"/>
          <w:noProof/>
          <w:sz w:val="24"/>
          <w:szCs w:val="24"/>
        </w:rPr>
      </w:pPr>
      <w:hyperlink w:anchor="_Toc217619531" w:history="1">
        <w:r w:rsidRPr="00682368">
          <w:rPr>
            <w:rStyle w:val="Hyperlink"/>
            <w:noProof/>
          </w:rPr>
          <w:t>Table 2</w:t>
        </w:r>
        <w:r>
          <w:rPr>
            <w:rStyle w:val="Hyperlink"/>
            <w:noProof/>
          </w:rPr>
          <w:t xml:space="preserve"> </w:t>
        </w:r>
        <w:r w:rsidRPr="00682368">
          <w:rPr>
            <w:rStyle w:val="Hyperlink"/>
            <w:noProof/>
          </w:rPr>
          <w:t>Đặc tả use case</w:t>
        </w:r>
        <w:r>
          <w:rPr>
            <w:noProof/>
            <w:webHidden/>
          </w:rPr>
          <w:tab/>
        </w:r>
        <w:r>
          <w:rPr>
            <w:noProof/>
            <w:webHidden/>
          </w:rPr>
          <w:fldChar w:fldCharType="begin"/>
        </w:r>
        <w:r>
          <w:rPr>
            <w:noProof/>
            <w:webHidden/>
          </w:rPr>
          <w:instrText xml:space="preserve"> PAGEREF _Toc217619531 \h </w:instrText>
        </w:r>
        <w:r>
          <w:rPr>
            <w:noProof/>
            <w:webHidden/>
          </w:rPr>
        </w:r>
        <w:r>
          <w:rPr>
            <w:noProof/>
            <w:webHidden/>
          </w:rPr>
          <w:fldChar w:fldCharType="separate"/>
        </w:r>
        <w:r>
          <w:rPr>
            <w:noProof/>
            <w:webHidden/>
          </w:rPr>
          <w:t>28</w:t>
        </w:r>
        <w:r>
          <w:rPr>
            <w:noProof/>
            <w:webHidden/>
          </w:rPr>
          <w:fldChar w:fldCharType="end"/>
        </w:r>
      </w:hyperlink>
    </w:p>
    <w:p w14:paraId="6BDDA44E" w14:textId="7BD128DF" w:rsidR="00031A3B" w:rsidRPr="00031A3B" w:rsidRDefault="0071412D" w:rsidP="00031A3B">
      <w:pPr>
        <w:tabs>
          <w:tab w:val="left" w:pos="851"/>
          <w:tab w:val="left" w:pos="5387"/>
        </w:tabs>
        <w:spacing w:before="0" w:after="360"/>
        <w:jc w:val="center"/>
        <w:rPr>
          <w:b/>
          <w:bCs/>
          <w:sz w:val="28"/>
          <w:szCs w:val="28"/>
        </w:rPr>
      </w:pPr>
      <w:r>
        <w:rPr>
          <w:b/>
          <w:bCs/>
          <w:sz w:val="28"/>
          <w:szCs w:val="28"/>
        </w:rPr>
        <w:fldChar w:fldCharType="end"/>
      </w:r>
    </w:p>
    <w:p w14:paraId="14567249" w14:textId="4E18FBE2" w:rsidR="00D67714" w:rsidRDefault="00D67714" w:rsidP="00FA1691">
      <w:pPr>
        <w:pStyle w:val="TableofFigures"/>
        <w:tabs>
          <w:tab w:val="right" w:leader="dot" w:pos="9628"/>
        </w:tabs>
        <w:jc w:val="left"/>
        <w:rPr>
          <w:b/>
          <w:bCs/>
          <w:sz w:val="28"/>
          <w:szCs w:val="28"/>
          <w:lang w:val="vi-VN"/>
        </w:rPr>
      </w:pPr>
      <w:r>
        <w:rPr>
          <w:b/>
          <w:bCs/>
          <w:sz w:val="28"/>
          <w:szCs w:val="28"/>
          <w:lang w:val="vi-VN"/>
        </w:rPr>
        <w:br/>
      </w:r>
    </w:p>
    <w:p w14:paraId="66E51A8A" w14:textId="38475EA1" w:rsidR="00D67714" w:rsidRPr="00D67714" w:rsidRDefault="00D67714" w:rsidP="00D67714">
      <w:pPr>
        <w:tabs>
          <w:tab w:val="center" w:pos="4819"/>
        </w:tabs>
        <w:rPr>
          <w:sz w:val="28"/>
          <w:szCs w:val="28"/>
          <w:lang w:val="vi-VN"/>
        </w:rPr>
        <w:sectPr w:rsidR="00D67714" w:rsidRPr="00D67714" w:rsidSect="00E10423">
          <w:pgSz w:w="11907" w:h="16840" w:code="9"/>
          <w:pgMar w:top="1134" w:right="851" w:bottom="1134" w:left="1134" w:header="567" w:footer="567" w:gutter="284"/>
          <w:pgBorders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r>
        <w:rPr>
          <w:sz w:val="28"/>
          <w:szCs w:val="28"/>
          <w:lang w:val="vi-VN"/>
        </w:rPr>
        <w:tab/>
      </w:r>
    </w:p>
    <w:p w14:paraId="75DF067E" w14:textId="4CD3E26B" w:rsidR="004C3227" w:rsidRPr="00D45051" w:rsidRDefault="00A72C25" w:rsidP="00D45051">
      <w:pPr>
        <w:jc w:val="center"/>
        <w:rPr>
          <w:b/>
          <w:sz w:val="36"/>
          <w:szCs w:val="36"/>
          <w:lang w:val="vi-VN"/>
        </w:rPr>
      </w:pPr>
      <w:r w:rsidRPr="00D45051">
        <w:rPr>
          <w:b/>
          <w:sz w:val="36"/>
          <w:szCs w:val="36"/>
          <w:lang w:val="vi-VN"/>
        </w:rPr>
        <w:lastRenderedPageBreak/>
        <w:t>Lời mở Đầu</w:t>
      </w:r>
    </w:p>
    <w:p w14:paraId="65BABCF7" w14:textId="414DC0EB" w:rsidR="005F6458" w:rsidRPr="00567817" w:rsidRDefault="005F6458" w:rsidP="005F6458">
      <w:pPr>
        <w:pStyle w:val="DoanVB"/>
        <w:rPr>
          <w:lang w:val="vi-VN"/>
        </w:rPr>
      </w:pPr>
      <w:r w:rsidRPr="00567817">
        <w:rPr>
          <w:lang w:val="vi-VN"/>
        </w:rPr>
        <w:t>T</w:t>
      </w:r>
      <w:r w:rsidRPr="005F6458">
        <w:rPr>
          <w:lang w:val="vi-VN"/>
        </w:rPr>
        <w:t>rong bối cảnh cuộc Cách mạng công nghiệp 4.0 đang diễn ra mạnh mẽ, thương mại điện tử đã và đang trở thành một xu hướng tất yếu, đóng vai trò quan trọng trong hoạt động kinh doanh của các doanh nghiệp. Việc xây dựng các website hoặc ứng dụng bán hàng không chỉ giúp doanh nghiệp mở rộng thị trường, tiếp cận khách hàng nhanh chóng mà còn góp phần tối ưu hóa quy trình quản lý, nâng cao hiệu quả kinh doanh và chất lượng dịch vụ khách hàng.</w:t>
      </w:r>
    </w:p>
    <w:p w14:paraId="1D123C29" w14:textId="47F04957" w:rsidR="00A72C25" w:rsidRPr="00567817" w:rsidRDefault="005F6458" w:rsidP="005F6458">
      <w:pPr>
        <w:pStyle w:val="DoanVB"/>
        <w:rPr>
          <w:lang w:val="vi-VN"/>
        </w:rPr>
      </w:pPr>
      <w:r w:rsidRPr="005F6458">
        <w:rPr>
          <w:lang w:val="vi-VN"/>
        </w:rPr>
        <w:t>Xuất phát từ yêu cầu thực tiễn đó, nhóm/chúng em thực hiện bài tập lớn với đề tài: “Xây dựng website/ứng dụng bán hàng”. Mục tiêu của bài tập là vận dụng các kiến thức đã học về phân tích – thiết kế hệ thống, lập trình hướng đối tượng và Design Pattern để xây dựng một ứng dụng bán hàng có cấu trúc rõ ràng, dễ mở rộng và dễ bảo trì.</w:t>
      </w:r>
    </w:p>
    <w:p w14:paraId="6BE405CC" w14:textId="287412F7" w:rsidR="005F6458" w:rsidRPr="00E42A63" w:rsidRDefault="005F6458" w:rsidP="005F6458">
      <w:pPr>
        <w:pStyle w:val="DoanVB"/>
        <w:rPr>
          <w:lang w:val="vi-VN"/>
        </w:rPr>
      </w:pPr>
      <w:r w:rsidRPr="00567817">
        <w:rPr>
          <w:lang w:val="vi-VN"/>
        </w:rPr>
        <w:t xml:space="preserve">Ứng dụng được thiết kế và cài đặt theo tư duy lập trình hướng đối tượng kết hợp với Design Pattern nhằm nâng cao tính linh hoạt và khả năng tái sử dụng của mã nguồn. </w:t>
      </w:r>
      <w:r w:rsidRPr="00E42A63">
        <w:rPr>
          <w:lang w:val="vi-VN"/>
        </w:rPr>
        <w:t>Trong đó, bài tập áp dụng ít nhất hai Design Pattern, bao gồm:</w:t>
      </w:r>
    </w:p>
    <w:p w14:paraId="391E3393" w14:textId="7DCC188A" w:rsidR="005F6458" w:rsidRPr="00E42A63" w:rsidRDefault="005F6458" w:rsidP="005F6458">
      <w:pPr>
        <w:pStyle w:val="StyleTru"/>
        <w:rPr>
          <w:lang w:val="vi-VN"/>
        </w:rPr>
      </w:pPr>
      <w:r w:rsidRPr="00E42A63">
        <w:rPr>
          <w:lang w:val="vi-VN"/>
        </w:rPr>
        <w:t>Singleton Pattern: đảm bảo chỉ tồn tại một thể hiện duy nhất của một số lớp quản lý quan trọng (ví dụ: quản lý kết nối cơ sở dữ liệu, cấu hình hệ thống).</w:t>
      </w:r>
    </w:p>
    <w:p w14:paraId="528B2677" w14:textId="19D656C1" w:rsidR="005F6458" w:rsidRPr="00E42A63" w:rsidRDefault="005F6458" w:rsidP="005F6458">
      <w:pPr>
        <w:pStyle w:val="StyleTru"/>
        <w:rPr>
          <w:lang w:val="vi-VN"/>
        </w:rPr>
      </w:pPr>
      <w:r w:rsidRPr="00E42A63">
        <w:rPr>
          <w:lang w:val="vi-VN"/>
        </w:rPr>
        <w:t>Builder Pattern: hỗ trợ việc xây dựng các đối tượng phức tạp (ví dụ: đơn hàng, sản phẩm) theo từng bước, giúp mã nguồn rõ ràng và dễ mở rộng.</w:t>
      </w:r>
    </w:p>
    <w:p w14:paraId="37170732" w14:textId="7CB6BB19" w:rsidR="005F6458" w:rsidRPr="00E42A63" w:rsidRDefault="005F6458" w:rsidP="005F6458">
      <w:pPr>
        <w:pStyle w:val="DoanVB"/>
        <w:rPr>
          <w:lang w:val="vi-VN"/>
        </w:rPr>
      </w:pPr>
      <w:r w:rsidRPr="00E42A63">
        <w:rPr>
          <w:lang w:val="vi-VN"/>
        </w:rPr>
        <w:t xml:space="preserve">Thông qua bài tập lớn này, nhóm/chúng em không chỉ củng cố kiến thức lý thuyết mà còn rèn luyện kỹ năng phân tích, thiết kế và xây dựng một hệ thống bán hàng hoàn chỉnh, tạo nền tảng cho việc phát triển các ứng dụng thực tế trong </w:t>
      </w:r>
      <w:r w:rsidRPr="00E42A63">
        <w:rPr>
          <w:lang w:val="vi-VN"/>
        </w:rPr>
        <w:br/>
        <w:t>tương lai.</w:t>
      </w:r>
    </w:p>
    <w:p w14:paraId="6A8E78B1" w14:textId="77777777" w:rsidR="00D45051" w:rsidRPr="00E42A63" w:rsidRDefault="00D45051">
      <w:pPr>
        <w:spacing w:before="0" w:after="160" w:line="278" w:lineRule="auto"/>
        <w:jc w:val="left"/>
        <w:rPr>
          <w:rFonts w:eastAsiaTheme="majorEastAsia" w:cstheme="majorBidi"/>
          <w:b/>
          <w:caps/>
          <w:szCs w:val="40"/>
          <w:lang w:val="vi-VN"/>
        </w:rPr>
      </w:pPr>
      <w:r w:rsidRPr="00E42A63">
        <w:rPr>
          <w:lang w:val="vi-VN"/>
        </w:rPr>
        <w:br w:type="page"/>
      </w:r>
    </w:p>
    <w:p w14:paraId="07CC5740" w14:textId="7F61EB58" w:rsidR="00EE10E4" w:rsidRDefault="0058397A">
      <w:pPr>
        <w:pStyle w:val="Heading1"/>
      </w:pPr>
      <w:bookmarkStart w:id="0" w:name="_Toc217987553"/>
      <w:r>
        <w:lastRenderedPageBreak/>
        <w:t>CƠ SỞ LÝ THUYẾT</w:t>
      </w:r>
      <w:bookmarkEnd w:id="0"/>
    </w:p>
    <w:p w14:paraId="64F7B2E0" w14:textId="57F41E82" w:rsidR="00313BC5" w:rsidRPr="00313BC5" w:rsidRDefault="00313BC5" w:rsidP="00313BC5">
      <w:pPr>
        <w:pStyle w:val="Heading2"/>
      </w:pPr>
      <w:r w:rsidRPr="00313BC5">
        <w:t xml:space="preserve"> </w:t>
      </w:r>
      <w:bookmarkStart w:id="1" w:name="_Toc217987554"/>
      <w:r w:rsidRPr="00313BC5">
        <w:t>Kiến trúc Hệ thống (Fullstack Architecture)</w:t>
      </w:r>
      <w:bookmarkEnd w:id="1"/>
    </w:p>
    <w:p w14:paraId="0D961930" w14:textId="77777777" w:rsidR="00313BC5" w:rsidRPr="00313BC5" w:rsidRDefault="00313BC5" w:rsidP="00313BC5">
      <w:pPr>
        <w:pStyle w:val="StyleTru"/>
      </w:pPr>
      <w:r w:rsidRPr="00313BC5">
        <w:t>Mô hình Client-Server: Ứng dụng được xây dựng theo mô hình tách biệt giữa Frontend (React) và Backend (Spring Boot). Hai phần giao tiếp với nhau thông qua giao thức HTTP và định dạng dữ liệu JSON.</w:t>
      </w:r>
    </w:p>
    <w:p w14:paraId="525109CC" w14:textId="77777777" w:rsidR="00313BC5" w:rsidRPr="00313BC5" w:rsidRDefault="00313BC5" w:rsidP="00313BC5">
      <w:pPr>
        <w:pStyle w:val="StyleTru"/>
      </w:pPr>
      <w:r w:rsidRPr="00313BC5">
        <w:t>Kiến trúc Phân tầng (Layered Architecture): Backend được tổ chức thành các tầng: Controller, Service, Repository và Entity giúp tách biệt mã nguồn và dễ dàng bảo trì.</w:t>
      </w:r>
    </w:p>
    <w:p w14:paraId="09F1BC44" w14:textId="707016E1" w:rsidR="00313BC5" w:rsidRPr="00313BC5" w:rsidRDefault="00313BC5" w:rsidP="00313BC5">
      <w:pPr>
        <w:pStyle w:val="Heading2"/>
      </w:pPr>
      <w:bookmarkStart w:id="2" w:name="_Toc217987555"/>
      <w:r w:rsidRPr="00313BC5">
        <w:t>Các Công nghệ Sử dụng</w:t>
      </w:r>
      <w:bookmarkEnd w:id="2"/>
    </w:p>
    <w:p w14:paraId="19D0386C" w14:textId="77777777" w:rsidR="00313BC5" w:rsidRPr="00313BC5" w:rsidRDefault="00313BC5" w:rsidP="00313BC5">
      <w:pPr>
        <w:pStyle w:val="StyleTru"/>
      </w:pPr>
      <w:r w:rsidRPr="00313BC5">
        <w:t>Spring Boot: Framework chính phía Backend, hỗ trợ quản lý cấu hình và khởi tạo ứng dụng nhanh chóng thông qua file Run.java và @SpringBootApplication.</w:t>
      </w:r>
    </w:p>
    <w:p w14:paraId="086FD6F8" w14:textId="77777777" w:rsidR="00313BC5" w:rsidRPr="00313BC5" w:rsidRDefault="00313BC5" w:rsidP="00313BC5">
      <w:pPr>
        <w:pStyle w:val="StyleTru"/>
      </w:pPr>
      <w:r w:rsidRPr="00313BC5">
        <w:t>ReactJS: Thư viện phía Frontend dùng để xây dựng giao diện người dùng dựa trên Component, giúp tăng tốc độ phản hồi của trang web.</w:t>
      </w:r>
    </w:p>
    <w:p w14:paraId="459692CE" w14:textId="77777777" w:rsidR="00567817" w:rsidRDefault="00313BC5" w:rsidP="00313BC5">
      <w:pPr>
        <w:pStyle w:val="StyleTru"/>
      </w:pPr>
      <w:r w:rsidRPr="00313BC5">
        <w:t>MySQL: Hệ quản trị cơ sở dữ liệu quan hệ dùng để lưu trữ dữ liệu sản phẩm, người dùng và đơn hàng.</w:t>
      </w:r>
    </w:p>
    <w:p w14:paraId="2DF6DF76" w14:textId="30C1747C" w:rsidR="00313BC5" w:rsidRPr="00313BC5" w:rsidRDefault="00567817" w:rsidP="00567817">
      <w:pPr>
        <w:spacing w:before="0" w:after="160" w:line="278" w:lineRule="auto"/>
        <w:jc w:val="left"/>
      </w:pPr>
      <w:r>
        <w:br w:type="page"/>
      </w:r>
    </w:p>
    <w:p w14:paraId="3C8AB0D8" w14:textId="459700A4" w:rsidR="00313BC5" w:rsidRPr="00313BC5" w:rsidRDefault="00313BC5" w:rsidP="00313BC5">
      <w:pPr>
        <w:pStyle w:val="Heading2"/>
      </w:pPr>
      <w:bookmarkStart w:id="3" w:name="_Toc217987556"/>
      <w:r w:rsidRPr="00313BC5">
        <w:lastRenderedPageBreak/>
        <w:t>Các Design Pattern Áp dụng</w:t>
      </w:r>
      <w:bookmarkEnd w:id="3"/>
    </w:p>
    <w:p w14:paraId="2FAF174D" w14:textId="036827C9" w:rsidR="00313BC5" w:rsidRDefault="00313BC5" w:rsidP="00313BC5">
      <w:pPr>
        <w:pStyle w:val="StyleTru"/>
      </w:pPr>
      <w:r w:rsidRPr="00313BC5">
        <w:t>Singleton Pattern</w:t>
      </w:r>
      <w:r w:rsidR="00C27CB0" w:rsidRPr="00313BC5">
        <w:t xml:space="preserve"> (Bắt buộc)</w:t>
      </w:r>
      <w:r w:rsidRPr="00313BC5">
        <w:t>: Được áp dụng mặc định bởi Spring Framework để quản lý các Bean như CartService, ProductService. Mỗi Service chỉ có một thực thể duy nhất hoạt động trong hệ thống.</w:t>
      </w:r>
    </w:p>
    <w:p w14:paraId="1168F0E3" w14:textId="77777777" w:rsidR="00567817" w:rsidRDefault="00EB1F9D" w:rsidP="001C4EBA">
      <w:pPr>
        <w:jc w:val="center"/>
      </w:pPr>
      <w:r>
        <w:rPr>
          <w:noProof/>
        </w:rPr>
        <w:drawing>
          <wp:inline distT="0" distB="0" distL="0" distR="0" wp14:anchorId="5F9A81B6" wp14:editId="2BDAB734">
            <wp:extent cx="4477109" cy="4762940"/>
            <wp:effectExtent l="0" t="0" r="0" b="0"/>
            <wp:docPr id="1206663325" name="Picture 4" descr="Singleton Design Pattern in Java - CodeSpe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ton Design Pattern in Java - CodeSpeed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226" cy="4766256"/>
                    </a:xfrm>
                    <a:prstGeom prst="rect">
                      <a:avLst/>
                    </a:prstGeom>
                    <a:noFill/>
                    <a:ln>
                      <a:noFill/>
                    </a:ln>
                  </pic:spPr>
                </pic:pic>
              </a:graphicData>
            </a:graphic>
          </wp:inline>
        </w:drawing>
      </w:r>
    </w:p>
    <w:p w14:paraId="18E25542" w14:textId="46A931C8" w:rsidR="00F4685B" w:rsidRDefault="00567817" w:rsidP="00567817">
      <w:pPr>
        <w:pStyle w:val="Caption"/>
      </w:pPr>
      <w:bookmarkStart w:id="4" w:name="_Toc217987409"/>
      <w:r>
        <w:t xml:space="preserve">Ảnh </w:t>
      </w:r>
      <w:fldSimple w:instr=" STYLEREF 1 \s ">
        <w:r w:rsidR="006C545B">
          <w:rPr>
            <w:noProof/>
          </w:rPr>
          <w:t>1</w:t>
        </w:r>
      </w:fldSimple>
      <w:r w:rsidR="006C545B">
        <w:t>.</w:t>
      </w:r>
      <w:fldSimple w:instr=" SEQ Ảnh \* ARABIC \s 1 ">
        <w:r w:rsidR="006C545B">
          <w:rPr>
            <w:noProof/>
          </w:rPr>
          <w:t>1</w:t>
        </w:r>
      </w:fldSimple>
      <w:r w:rsidRPr="00567817">
        <w:rPr>
          <w:noProof/>
        </w:rPr>
        <w:t xml:space="preserve"> </w:t>
      </w:r>
      <w:r w:rsidRPr="004A1F6F">
        <w:rPr>
          <w:noProof/>
        </w:rPr>
        <w:t>Minh họa Singleton pattern</w:t>
      </w:r>
      <w:bookmarkEnd w:id="4"/>
    </w:p>
    <w:p w14:paraId="6B1DADBA" w14:textId="521FE460" w:rsidR="00313BC5" w:rsidRPr="00313BC5" w:rsidRDefault="00313BC5" w:rsidP="00313BC5">
      <w:pPr>
        <w:pStyle w:val="StyleTru"/>
      </w:pPr>
      <w:r w:rsidRPr="00313BC5">
        <w:t>Builder Pattern (Bắt buộc): Được sử dụng để khởi tạo các đối tượng phức tạp như Order hoặc OrderDetail, giúp mã nguồn sạch hơn và tránh việc sử dụng quá nhiều Constructor.</w:t>
      </w:r>
      <w:r w:rsidR="00F4685B">
        <w:t xml:space="preserve"> </w:t>
      </w:r>
    </w:p>
    <w:p w14:paraId="7D288368" w14:textId="77777777" w:rsidR="001C4EBA" w:rsidRDefault="00A53472" w:rsidP="001C4EBA">
      <w:pPr>
        <w:jc w:val="center"/>
      </w:pPr>
      <w:r>
        <w:rPr>
          <w:noProof/>
        </w:rPr>
        <w:lastRenderedPageBreak/>
        <w:drawing>
          <wp:inline distT="0" distB="0" distL="0" distR="0" wp14:anchorId="70FEACC7" wp14:editId="545EF4AF">
            <wp:extent cx="4668817" cy="6616461"/>
            <wp:effectExtent l="0" t="0" r="0" b="0"/>
            <wp:docPr id="392903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082" cy="6621088"/>
                    </a:xfrm>
                    <a:prstGeom prst="rect">
                      <a:avLst/>
                    </a:prstGeom>
                    <a:noFill/>
                    <a:ln>
                      <a:noFill/>
                    </a:ln>
                  </pic:spPr>
                </pic:pic>
              </a:graphicData>
            </a:graphic>
          </wp:inline>
        </w:drawing>
      </w:r>
    </w:p>
    <w:p w14:paraId="3F4DBA9A" w14:textId="50809F5C" w:rsidR="001C4EBA" w:rsidRDefault="001C4EBA" w:rsidP="001C4EBA">
      <w:pPr>
        <w:pStyle w:val="Caption"/>
        <w:rPr>
          <w:noProof/>
        </w:rPr>
      </w:pPr>
      <w:bookmarkStart w:id="5" w:name="_Toc217987410"/>
      <w:r>
        <w:t xml:space="preserve">Ảnh </w:t>
      </w:r>
      <w:fldSimple w:instr=" STYLEREF 1 \s ">
        <w:r w:rsidR="006C545B">
          <w:rPr>
            <w:noProof/>
          </w:rPr>
          <w:t>1</w:t>
        </w:r>
      </w:fldSimple>
      <w:r w:rsidR="006C545B">
        <w:t>.</w:t>
      </w:r>
      <w:fldSimple w:instr=" SEQ Ảnh \* ARABIC \s 1 ">
        <w:r w:rsidR="006C545B">
          <w:rPr>
            <w:noProof/>
          </w:rPr>
          <w:t>2</w:t>
        </w:r>
      </w:fldSimple>
      <w:r>
        <w:t xml:space="preserve"> </w:t>
      </w:r>
      <w:r w:rsidRPr="0046366F">
        <w:rPr>
          <w:noProof/>
        </w:rPr>
        <w:t>Minh họa Builder pattern</w:t>
      </w:r>
      <w:bookmarkEnd w:id="5"/>
    </w:p>
    <w:p w14:paraId="5C8AB24E" w14:textId="53382F4D" w:rsidR="000E32AA" w:rsidRPr="001C4EBA" w:rsidRDefault="001C4EBA" w:rsidP="001C4EBA">
      <w:pPr>
        <w:spacing w:before="0" w:after="160" w:line="278" w:lineRule="auto"/>
        <w:jc w:val="left"/>
        <w:rPr>
          <w:i/>
          <w:iCs/>
          <w:noProof/>
          <w:szCs w:val="18"/>
        </w:rPr>
      </w:pPr>
      <w:r>
        <w:rPr>
          <w:noProof/>
        </w:rPr>
        <w:br w:type="page"/>
      </w:r>
    </w:p>
    <w:p w14:paraId="6C9EA0B8" w14:textId="6DB1D910" w:rsidR="00313BC5" w:rsidRPr="00313BC5" w:rsidRDefault="00313BC5" w:rsidP="00313BC5">
      <w:pPr>
        <w:pStyle w:val="StyleTru"/>
      </w:pPr>
      <w:r w:rsidRPr="00313BC5">
        <w:lastRenderedPageBreak/>
        <w:t>Factory Pattern: Triển khai tại PaymentFactory, giúp hệ thống tự động quyết định sử dụng CodPaymentService hay BankingPaymentService dựa trên yêu cầu của khách hàng.</w:t>
      </w:r>
      <w:r w:rsidR="00F4685B" w:rsidRPr="00F4685B">
        <w:t xml:space="preserve"> </w:t>
      </w:r>
    </w:p>
    <w:p w14:paraId="6D847748" w14:textId="77777777" w:rsidR="00C308BA" w:rsidRDefault="00714BDC" w:rsidP="00C308BA">
      <w:pPr>
        <w:keepNext/>
        <w:jc w:val="center"/>
      </w:pPr>
      <w:r>
        <w:rPr>
          <w:noProof/>
        </w:rPr>
        <w:drawing>
          <wp:inline distT="0" distB="0" distL="0" distR="0" wp14:anchorId="2A7F5267" wp14:editId="381128DB">
            <wp:extent cx="5989608" cy="2994804"/>
            <wp:effectExtent l="0" t="0" r="0" b="0"/>
            <wp:docPr id="1731462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786" cy="2995893"/>
                    </a:xfrm>
                    <a:prstGeom prst="rect">
                      <a:avLst/>
                    </a:prstGeom>
                    <a:noFill/>
                  </pic:spPr>
                </pic:pic>
              </a:graphicData>
            </a:graphic>
          </wp:inline>
        </w:drawing>
      </w:r>
    </w:p>
    <w:p w14:paraId="1672B2BA" w14:textId="7188CEB5" w:rsidR="00345683" w:rsidRPr="00313BC5" w:rsidRDefault="00C308BA" w:rsidP="00C308BA">
      <w:pPr>
        <w:pStyle w:val="Caption"/>
      </w:pPr>
      <w:bookmarkStart w:id="6" w:name="_Toc217987411"/>
      <w:r>
        <w:t xml:space="preserve">Ảnh </w:t>
      </w:r>
      <w:fldSimple w:instr=" STYLEREF 1 \s ">
        <w:r w:rsidR="006C545B">
          <w:rPr>
            <w:noProof/>
          </w:rPr>
          <w:t>1</w:t>
        </w:r>
      </w:fldSimple>
      <w:r w:rsidR="006C545B">
        <w:t>.</w:t>
      </w:r>
      <w:fldSimple w:instr=" SEQ Ảnh \* ARABIC \s 1 ">
        <w:r w:rsidR="006C545B">
          <w:rPr>
            <w:noProof/>
          </w:rPr>
          <w:t>3</w:t>
        </w:r>
      </w:fldSimple>
      <w:r>
        <w:t xml:space="preserve"> </w:t>
      </w:r>
      <w:r w:rsidRPr="00FE5AA9">
        <w:rPr>
          <w:noProof/>
        </w:rPr>
        <w:t>Minh họa Factory pattern</w:t>
      </w:r>
      <w:bookmarkEnd w:id="6"/>
    </w:p>
    <w:p w14:paraId="1C889F44" w14:textId="107DD26B" w:rsidR="00313BC5" w:rsidRDefault="00313BC5" w:rsidP="00313BC5">
      <w:pPr>
        <w:pStyle w:val="StyleTru"/>
      </w:pPr>
      <w:r w:rsidRPr="00313BC5">
        <w:t>Facade Pattern: Triển khai tại CheckoutFacade, giúp đơn giản hóa quy trình thanh toán phức tạp (gồm trừ kho, tạo đơn, xóa giỏ) thành một phương thức duy nhất cho Controller gọi đến.</w:t>
      </w:r>
      <w:r w:rsidR="00F4685B">
        <w:t xml:space="preserve"> </w:t>
      </w:r>
    </w:p>
    <w:p w14:paraId="77B0D6F6" w14:textId="77777777" w:rsidR="003B6CCB" w:rsidRDefault="00713FEC" w:rsidP="003B6CCB">
      <w:pPr>
        <w:keepNext/>
        <w:jc w:val="center"/>
      </w:pPr>
      <w:r>
        <w:rPr>
          <w:noProof/>
        </w:rPr>
        <w:drawing>
          <wp:inline distT="0" distB="0" distL="0" distR="0" wp14:anchorId="174654CC" wp14:editId="38318F3E">
            <wp:extent cx="4839418" cy="2897703"/>
            <wp:effectExtent l="0" t="0" r="0" b="0"/>
            <wp:docPr id="1773198017" name="Picture 3" descr="Facade Pattern - Spring Framework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cade Pattern - Spring Framework Gur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4784" cy="2900916"/>
                    </a:xfrm>
                    <a:prstGeom prst="rect">
                      <a:avLst/>
                    </a:prstGeom>
                    <a:noFill/>
                    <a:ln>
                      <a:noFill/>
                    </a:ln>
                  </pic:spPr>
                </pic:pic>
              </a:graphicData>
            </a:graphic>
          </wp:inline>
        </w:drawing>
      </w:r>
    </w:p>
    <w:p w14:paraId="1038926F" w14:textId="069C9AA3" w:rsidR="00713FEC" w:rsidRPr="00313BC5" w:rsidRDefault="003B6CCB" w:rsidP="003B6CCB">
      <w:pPr>
        <w:pStyle w:val="Caption"/>
      </w:pPr>
      <w:bookmarkStart w:id="7" w:name="_Toc217987412"/>
      <w:r>
        <w:t xml:space="preserve">Ảnh </w:t>
      </w:r>
      <w:fldSimple w:instr=" STYLEREF 1 \s ">
        <w:r w:rsidR="006C545B">
          <w:rPr>
            <w:noProof/>
          </w:rPr>
          <w:t>1</w:t>
        </w:r>
      </w:fldSimple>
      <w:r w:rsidR="006C545B">
        <w:t>.</w:t>
      </w:r>
      <w:fldSimple w:instr=" SEQ Ảnh \* ARABIC \s 1 ">
        <w:r w:rsidR="006C545B">
          <w:rPr>
            <w:noProof/>
          </w:rPr>
          <w:t>4</w:t>
        </w:r>
      </w:fldSimple>
      <w:r>
        <w:t xml:space="preserve"> </w:t>
      </w:r>
      <w:r w:rsidRPr="004E3F31">
        <w:rPr>
          <w:noProof/>
        </w:rPr>
        <w:t>Minh họa Facade Pattern</w:t>
      </w:r>
      <w:bookmarkEnd w:id="7"/>
    </w:p>
    <w:p w14:paraId="7097D535" w14:textId="75BC5251" w:rsidR="005F6458" w:rsidRDefault="0058397A" w:rsidP="00313BC5">
      <w:pPr>
        <w:pStyle w:val="Heading1"/>
      </w:pPr>
      <w:bookmarkStart w:id="8" w:name="_Toc217987557"/>
      <w:r>
        <w:lastRenderedPageBreak/>
        <w:t>THỰC HÀNH THỰC NGHIỆM</w:t>
      </w:r>
      <w:bookmarkEnd w:id="8"/>
    </w:p>
    <w:p w14:paraId="045C64A9" w14:textId="408EEE79" w:rsidR="00313BC5" w:rsidRDefault="00313BC5" w:rsidP="00313BC5">
      <w:pPr>
        <w:pStyle w:val="Heading2"/>
      </w:pPr>
      <w:bookmarkStart w:id="9" w:name="_Toc217987558"/>
      <w:r>
        <w:t>FrontEnd</w:t>
      </w:r>
      <w:bookmarkEnd w:id="9"/>
    </w:p>
    <w:p w14:paraId="617EC767" w14:textId="7CD597AD" w:rsidR="00D50D9F" w:rsidRDefault="00575E24" w:rsidP="00575E24">
      <w:pPr>
        <w:pStyle w:val="Heading3"/>
      </w:pPr>
      <w:bookmarkStart w:id="10" w:name="_Toc217987559"/>
      <w:r>
        <w:t>Khởi tạo ứng dụng</w:t>
      </w:r>
      <w:bookmarkEnd w:id="10"/>
    </w:p>
    <w:p w14:paraId="0D4C9D5F" w14:textId="199E3B61" w:rsidR="00CC3C0D" w:rsidRPr="00FC4D8D" w:rsidRDefault="00CC5380" w:rsidP="001B3B57">
      <w:pPr>
        <w:pStyle w:val="DoanVB"/>
      </w:pPr>
      <w:r w:rsidRPr="00CC5380">
        <w:t xml:space="preserve">Mở </w:t>
      </w:r>
      <w:r>
        <w:t>Inte</w:t>
      </w:r>
      <w:r w:rsidR="000D61BE">
        <w:t>lli</w:t>
      </w:r>
      <w:r w:rsidR="001718F7">
        <w:t>J</w:t>
      </w:r>
      <w:r w:rsidR="000D61BE">
        <w:t xml:space="preserve"> </w:t>
      </w:r>
      <w:r w:rsidR="000D61BE" w:rsidRPr="001B3B57">
        <w:t>idea</w:t>
      </w:r>
      <w:r w:rsidRPr="00CC5380">
        <w:t xml:space="preserve">, </w:t>
      </w:r>
      <w:r w:rsidR="000D61BE">
        <w:t xml:space="preserve">tạo một dự án mới </w:t>
      </w:r>
      <w:r w:rsidR="00895B17">
        <w:t>sau đó tạo một file tên là pom.xml</w:t>
      </w:r>
      <w:r w:rsidR="0039600D">
        <w:t xml:space="preserve"> </w:t>
      </w:r>
      <w:r w:rsidR="0092687B">
        <w:t xml:space="preserve">để cài sử </w:t>
      </w:r>
      <w:r w:rsidR="00CC3C0D">
        <w:t xml:space="preserve">dụng </w:t>
      </w:r>
      <w:r w:rsidR="00CC3C0D" w:rsidRPr="00CC3C0D">
        <w:rPr>
          <w:lang w:val="vi-VN"/>
        </w:rPr>
        <w:t>spring</w:t>
      </w:r>
      <w:r w:rsidR="00CC3C0D">
        <w:t xml:space="preserve"> </w:t>
      </w:r>
      <w:r w:rsidR="00CC3C0D" w:rsidRPr="00CC3C0D">
        <w:rPr>
          <w:lang w:val="vi-VN"/>
        </w:rPr>
        <w:t>boot</w:t>
      </w:r>
      <w:r w:rsidR="00FC4D8D">
        <w:t>.</w:t>
      </w:r>
    </w:p>
    <w:p w14:paraId="3B8B4D50" w14:textId="77777777" w:rsidR="008F1FB2" w:rsidRDefault="00A84774" w:rsidP="008F1FB2">
      <w:pPr>
        <w:keepNext/>
      </w:pPr>
      <w:r w:rsidRPr="00A84774">
        <w:rPr>
          <w:noProof/>
        </w:rPr>
        <w:drawing>
          <wp:inline distT="0" distB="0" distL="0" distR="0" wp14:anchorId="7E65E876" wp14:editId="3F1B32FB">
            <wp:extent cx="5580380" cy="4819015"/>
            <wp:effectExtent l="0" t="0" r="1270" b="635"/>
            <wp:docPr id="9426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1063" name=""/>
                    <pic:cNvPicPr/>
                  </pic:nvPicPr>
                  <pic:blipFill>
                    <a:blip r:embed="rId16"/>
                    <a:stretch>
                      <a:fillRect/>
                    </a:stretch>
                  </pic:blipFill>
                  <pic:spPr>
                    <a:xfrm>
                      <a:off x="0" y="0"/>
                      <a:ext cx="5580380" cy="4819015"/>
                    </a:xfrm>
                    <a:prstGeom prst="rect">
                      <a:avLst/>
                    </a:prstGeom>
                  </pic:spPr>
                </pic:pic>
              </a:graphicData>
            </a:graphic>
          </wp:inline>
        </w:drawing>
      </w:r>
    </w:p>
    <w:p w14:paraId="43AF50B0" w14:textId="1CA7649F" w:rsidR="00FC4D8D" w:rsidRDefault="008F1FB2" w:rsidP="008F1FB2">
      <w:pPr>
        <w:pStyle w:val="Caption"/>
      </w:pPr>
      <w:bookmarkStart w:id="11" w:name="_Toc217987413"/>
      <w:r>
        <w:t xml:space="preserve">Ảnh </w:t>
      </w:r>
      <w:fldSimple w:instr=" STYLEREF 1 \s ">
        <w:r w:rsidR="006C545B">
          <w:rPr>
            <w:noProof/>
          </w:rPr>
          <w:t>2</w:t>
        </w:r>
      </w:fldSimple>
      <w:r w:rsidR="006C545B">
        <w:t>.</w:t>
      </w:r>
      <w:fldSimple w:instr=" SEQ Ảnh \* ARABIC \s 1 ">
        <w:r w:rsidR="006C545B">
          <w:rPr>
            <w:noProof/>
          </w:rPr>
          <w:t>1</w:t>
        </w:r>
      </w:fldSimple>
      <w:r>
        <w:t xml:space="preserve"> file pom.xml</w:t>
      </w:r>
      <w:bookmarkEnd w:id="11"/>
      <w:r>
        <w:t xml:space="preserve"> </w:t>
      </w:r>
    </w:p>
    <w:p w14:paraId="2136ED50" w14:textId="77777777" w:rsidR="00FC4D8D" w:rsidRDefault="00FC4D8D">
      <w:pPr>
        <w:spacing w:before="0" w:after="160" w:line="278" w:lineRule="auto"/>
        <w:jc w:val="left"/>
        <w:rPr>
          <w:i/>
          <w:iCs/>
          <w:szCs w:val="18"/>
        </w:rPr>
      </w:pPr>
      <w:r>
        <w:br w:type="page"/>
      </w:r>
    </w:p>
    <w:p w14:paraId="2BC7948D" w14:textId="0CBC4035" w:rsidR="00535EA5" w:rsidRDefault="001B3B57" w:rsidP="004D6253">
      <w:pPr>
        <w:pStyle w:val="DoanVB"/>
      </w:pPr>
      <w:r>
        <w:lastRenderedPageBreak/>
        <w:t xml:space="preserve">Đồng bộ hóa </w:t>
      </w:r>
      <w:r w:rsidR="004D6253">
        <w:t>dự án đ</w:t>
      </w:r>
      <w:r w:rsidR="71687338">
        <w:t>ể</w:t>
      </w:r>
      <w:r w:rsidR="004D6253">
        <w:t xml:space="preserve"> có thể sự sụng Maven.</w:t>
      </w:r>
    </w:p>
    <w:p w14:paraId="73999F3B" w14:textId="77777777" w:rsidR="004D6253" w:rsidRDefault="001B3B57" w:rsidP="004D6253">
      <w:pPr>
        <w:keepNext/>
      </w:pPr>
      <w:r w:rsidRPr="001B3B57">
        <w:rPr>
          <w:noProof/>
        </w:rPr>
        <w:drawing>
          <wp:inline distT="0" distB="0" distL="0" distR="0" wp14:anchorId="628471BD" wp14:editId="5AF1FF94">
            <wp:extent cx="5580380" cy="6141720"/>
            <wp:effectExtent l="0" t="0" r="1270" b="0"/>
            <wp:docPr id="178865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4032" name=""/>
                    <pic:cNvPicPr/>
                  </pic:nvPicPr>
                  <pic:blipFill>
                    <a:blip r:embed="rId17"/>
                    <a:stretch>
                      <a:fillRect/>
                    </a:stretch>
                  </pic:blipFill>
                  <pic:spPr>
                    <a:xfrm>
                      <a:off x="0" y="0"/>
                      <a:ext cx="5580380" cy="6141720"/>
                    </a:xfrm>
                    <a:prstGeom prst="rect">
                      <a:avLst/>
                    </a:prstGeom>
                  </pic:spPr>
                </pic:pic>
              </a:graphicData>
            </a:graphic>
          </wp:inline>
        </w:drawing>
      </w:r>
    </w:p>
    <w:p w14:paraId="7164DB8D" w14:textId="24C25C9B" w:rsidR="00953051" w:rsidRDefault="004D6253" w:rsidP="004D6253">
      <w:pPr>
        <w:pStyle w:val="Caption"/>
      </w:pPr>
      <w:bookmarkStart w:id="12" w:name="_Toc217987414"/>
      <w:r>
        <w:t xml:space="preserve">Ảnh </w:t>
      </w:r>
      <w:fldSimple w:instr=" STYLEREF 1 \s ">
        <w:r w:rsidR="006C545B">
          <w:rPr>
            <w:noProof/>
          </w:rPr>
          <w:t>2</w:t>
        </w:r>
      </w:fldSimple>
      <w:r w:rsidR="006C545B">
        <w:t>.</w:t>
      </w:r>
      <w:fldSimple w:instr=" SEQ Ảnh \* ARABIC \s 1 ">
        <w:r w:rsidR="006C545B">
          <w:rPr>
            <w:noProof/>
          </w:rPr>
          <w:t>2</w:t>
        </w:r>
      </w:fldSimple>
      <w:r>
        <w:t xml:space="preserve"> Đồ bộ hóa dự án</w:t>
      </w:r>
      <w:bookmarkEnd w:id="12"/>
    </w:p>
    <w:p w14:paraId="1B2CE42D" w14:textId="77777777" w:rsidR="00953051" w:rsidRDefault="00953051">
      <w:pPr>
        <w:spacing w:before="0" w:after="160" w:line="278" w:lineRule="auto"/>
        <w:jc w:val="left"/>
        <w:rPr>
          <w:i/>
          <w:iCs/>
          <w:szCs w:val="18"/>
        </w:rPr>
      </w:pPr>
      <w:r>
        <w:br w:type="page"/>
      </w:r>
    </w:p>
    <w:p w14:paraId="501D04F3" w14:textId="5796252F" w:rsidR="001B3B57" w:rsidRDefault="00804F9C" w:rsidP="00804F9C">
      <w:pPr>
        <w:pStyle w:val="Heading3"/>
      </w:pPr>
      <w:bookmarkStart w:id="13" w:name="_Toc217987560"/>
      <w:r>
        <w:lastRenderedPageBreak/>
        <w:t>Cấu trúc dự án</w:t>
      </w:r>
      <w:bookmarkEnd w:id="13"/>
    </w:p>
    <w:p w14:paraId="6D4EC228" w14:textId="77777777" w:rsidR="00C86313" w:rsidRDefault="00835C38" w:rsidP="00C86313">
      <w:pPr>
        <w:keepNext/>
        <w:jc w:val="center"/>
      </w:pPr>
      <w:r w:rsidRPr="00835C38">
        <w:rPr>
          <w:noProof/>
        </w:rPr>
        <w:drawing>
          <wp:inline distT="0" distB="0" distL="0" distR="0" wp14:anchorId="6B2913C3" wp14:editId="21E820CB">
            <wp:extent cx="3315163" cy="5068007"/>
            <wp:effectExtent l="0" t="0" r="0" b="0"/>
            <wp:docPr id="10302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0612" name=""/>
                    <pic:cNvPicPr/>
                  </pic:nvPicPr>
                  <pic:blipFill>
                    <a:blip r:embed="rId18"/>
                    <a:stretch>
                      <a:fillRect/>
                    </a:stretch>
                  </pic:blipFill>
                  <pic:spPr>
                    <a:xfrm>
                      <a:off x="0" y="0"/>
                      <a:ext cx="3315163" cy="5068007"/>
                    </a:xfrm>
                    <a:prstGeom prst="rect">
                      <a:avLst/>
                    </a:prstGeom>
                  </pic:spPr>
                </pic:pic>
              </a:graphicData>
            </a:graphic>
          </wp:inline>
        </w:drawing>
      </w:r>
    </w:p>
    <w:p w14:paraId="2A6E0D6D" w14:textId="554BC431" w:rsidR="00804F9C" w:rsidRDefault="00C86313" w:rsidP="00C86313">
      <w:pPr>
        <w:pStyle w:val="Caption"/>
      </w:pPr>
      <w:bookmarkStart w:id="14" w:name="_Toc217987415"/>
      <w:r>
        <w:t xml:space="preserve">Ảnh </w:t>
      </w:r>
      <w:fldSimple w:instr=" STYLEREF 1 \s ">
        <w:r w:rsidR="006C545B">
          <w:rPr>
            <w:noProof/>
          </w:rPr>
          <w:t>2</w:t>
        </w:r>
      </w:fldSimple>
      <w:r w:rsidR="006C545B">
        <w:t>.</w:t>
      </w:r>
      <w:fldSimple w:instr=" SEQ Ảnh \* ARABIC \s 1 ">
        <w:r w:rsidR="006C545B">
          <w:rPr>
            <w:noProof/>
          </w:rPr>
          <w:t>3</w:t>
        </w:r>
      </w:fldSimple>
      <w:r>
        <w:t xml:space="preserve"> Cấu trúc dự án</w:t>
      </w:r>
      <w:bookmarkEnd w:id="14"/>
    </w:p>
    <w:tbl>
      <w:tblPr>
        <w:tblStyle w:val="TableGrid"/>
        <w:tblW w:w="0" w:type="auto"/>
        <w:tblLook w:val="04A0" w:firstRow="1" w:lastRow="0" w:firstColumn="1" w:lastColumn="0" w:noHBand="0" w:noVBand="1"/>
      </w:tblPr>
      <w:tblGrid>
        <w:gridCol w:w="4389"/>
        <w:gridCol w:w="4389"/>
      </w:tblGrid>
      <w:tr w:rsidR="00C86313" w14:paraId="0C60E7A2" w14:textId="77777777" w:rsidTr="00B13788">
        <w:trPr>
          <w:tblHeader/>
        </w:trPr>
        <w:tc>
          <w:tcPr>
            <w:tcW w:w="4389" w:type="dxa"/>
          </w:tcPr>
          <w:p w14:paraId="12C42373" w14:textId="736EACA5" w:rsidR="00C86313" w:rsidRDefault="00C86313" w:rsidP="00006511">
            <w:pPr>
              <w:jc w:val="left"/>
            </w:pPr>
            <w:r>
              <w:t>Tên thư mục/tiệp</w:t>
            </w:r>
          </w:p>
        </w:tc>
        <w:tc>
          <w:tcPr>
            <w:tcW w:w="4389" w:type="dxa"/>
          </w:tcPr>
          <w:p w14:paraId="0990A043" w14:textId="685BDAE5" w:rsidR="00C86313" w:rsidRDefault="00006511" w:rsidP="00006511">
            <w:pPr>
              <w:jc w:val="left"/>
            </w:pPr>
            <w:r>
              <w:t>Chức năng</w:t>
            </w:r>
          </w:p>
        </w:tc>
      </w:tr>
      <w:tr w:rsidR="00C86313" w14:paraId="5AB5D5E3" w14:textId="77777777" w:rsidTr="00B13788">
        <w:tc>
          <w:tcPr>
            <w:tcW w:w="4389" w:type="dxa"/>
          </w:tcPr>
          <w:p w14:paraId="5396B2AA" w14:textId="50ABA10A" w:rsidR="00C86313" w:rsidRDefault="00756B1E" w:rsidP="00B13788">
            <w:pPr>
              <w:jc w:val="left"/>
            </w:pPr>
            <w:r>
              <w:t>controller</w:t>
            </w:r>
          </w:p>
        </w:tc>
        <w:tc>
          <w:tcPr>
            <w:tcW w:w="4389" w:type="dxa"/>
          </w:tcPr>
          <w:p w14:paraId="5751083C" w14:textId="1E0A51A7" w:rsidR="00C86313" w:rsidRDefault="00152CA3" w:rsidP="00B13788">
            <w:pPr>
              <w:jc w:val="left"/>
            </w:pPr>
            <w:r>
              <w:t xml:space="preserve">Nơi </w:t>
            </w:r>
            <w:r w:rsidR="00C32EF8">
              <w:t>tiếp nhận</w:t>
            </w:r>
            <w:r w:rsidR="006A20EB">
              <w:t xml:space="preserve"> yêu cầu từ người dùng</w:t>
            </w:r>
          </w:p>
        </w:tc>
      </w:tr>
      <w:tr w:rsidR="00C86313" w14:paraId="04535E02" w14:textId="77777777" w:rsidTr="00B13788">
        <w:tc>
          <w:tcPr>
            <w:tcW w:w="4389" w:type="dxa"/>
          </w:tcPr>
          <w:p w14:paraId="0CDB5B7B" w14:textId="1E6E1F7C" w:rsidR="00C86313" w:rsidRDefault="00B90C12" w:rsidP="00B13788">
            <w:pPr>
              <w:jc w:val="left"/>
            </w:pPr>
            <w:r>
              <w:t>dto</w:t>
            </w:r>
          </w:p>
        </w:tc>
        <w:tc>
          <w:tcPr>
            <w:tcW w:w="4389" w:type="dxa"/>
          </w:tcPr>
          <w:p w14:paraId="56513461" w14:textId="46717F07" w:rsidR="00C86313" w:rsidRDefault="00EA2C06" w:rsidP="00B13788">
            <w:pPr>
              <w:jc w:val="left"/>
            </w:pPr>
            <w:r>
              <w:t>Nơi</w:t>
            </w:r>
            <w:r w:rsidR="00B90C12">
              <w:t xml:space="preserve"> truyền dữ liệu ra frontend</w:t>
            </w:r>
          </w:p>
        </w:tc>
      </w:tr>
      <w:tr w:rsidR="00C86313" w14:paraId="72091D09" w14:textId="77777777" w:rsidTr="00B13788">
        <w:tc>
          <w:tcPr>
            <w:tcW w:w="4389" w:type="dxa"/>
          </w:tcPr>
          <w:p w14:paraId="0D4A345E" w14:textId="1B9037A7" w:rsidR="00C86313" w:rsidRDefault="00957B47" w:rsidP="00B13788">
            <w:pPr>
              <w:jc w:val="left"/>
            </w:pPr>
            <w:r>
              <w:t>e</w:t>
            </w:r>
            <w:r w:rsidR="00B90C12">
              <w:t>ntity</w:t>
            </w:r>
          </w:p>
        </w:tc>
        <w:tc>
          <w:tcPr>
            <w:tcW w:w="4389" w:type="dxa"/>
          </w:tcPr>
          <w:p w14:paraId="72C7B21E" w14:textId="5CD1E06A" w:rsidR="00C86313" w:rsidRDefault="0049369E" w:rsidP="00B13788">
            <w:pPr>
              <w:jc w:val="left"/>
            </w:pPr>
            <w:r>
              <w:t>Liên kết trực tiếp với database</w:t>
            </w:r>
          </w:p>
        </w:tc>
      </w:tr>
      <w:tr w:rsidR="00C86313" w14:paraId="1A769C1E" w14:textId="77777777" w:rsidTr="00B13788">
        <w:tc>
          <w:tcPr>
            <w:tcW w:w="4389" w:type="dxa"/>
          </w:tcPr>
          <w:p w14:paraId="62ABD116" w14:textId="58A244C4" w:rsidR="004E3766" w:rsidRDefault="002B2D16" w:rsidP="00B13788">
            <w:pPr>
              <w:jc w:val="left"/>
            </w:pPr>
            <w:r>
              <w:t>f</w:t>
            </w:r>
            <w:r w:rsidR="000A4A85">
              <w:t>a</w:t>
            </w:r>
            <w:r w:rsidR="00B13788">
              <w:t>c</w:t>
            </w:r>
            <w:r w:rsidR="004E3766">
              <w:t>ade</w:t>
            </w:r>
          </w:p>
        </w:tc>
        <w:tc>
          <w:tcPr>
            <w:tcW w:w="4389" w:type="dxa"/>
          </w:tcPr>
          <w:p w14:paraId="74812BB4" w14:textId="2B9ACA29" w:rsidR="00C86313" w:rsidRDefault="004F17BC" w:rsidP="00B13788">
            <w:pPr>
              <w:jc w:val="left"/>
            </w:pPr>
            <w:r>
              <w:t>Đơn giản hóa hệ thống</w:t>
            </w:r>
          </w:p>
        </w:tc>
      </w:tr>
      <w:tr w:rsidR="002B2D16" w14:paraId="1854226A" w14:textId="77777777" w:rsidTr="00B13788">
        <w:tc>
          <w:tcPr>
            <w:tcW w:w="4389" w:type="dxa"/>
          </w:tcPr>
          <w:p w14:paraId="3C3C34A6" w14:textId="73A1D001" w:rsidR="002B2D16" w:rsidRDefault="002B2D16" w:rsidP="00B13788">
            <w:pPr>
              <w:jc w:val="left"/>
            </w:pPr>
            <w:r>
              <w:t>factory</w:t>
            </w:r>
          </w:p>
        </w:tc>
        <w:tc>
          <w:tcPr>
            <w:tcW w:w="4389" w:type="dxa"/>
          </w:tcPr>
          <w:p w14:paraId="6CBC8C02" w14:textId="47DA2131" w:rsidR="002B2D16" w:rsidRDefault="00A531D8" w:rsidP="00B13788">
            <w:pPr>
              <w:jc w:val="left"/>
            </w:pPr>
            <w:r>
              <w:t>Khởi tạo đối tượng</w:t>
            </w:r>
          </w:p>
        </w:tc>
      </w:tr>
      <w:tr w:rsidR="002B2D16" w:rsidRPr="001A1150" w14:paraId="050C683D" w14:textId="77777777" w:rsidTr="00B13788">
        <w:tc>
          <w:tcPr>
            <w:tcW w:w="4389" w:type="dxa"/>
          </w:tcPr>
          <w:p w14:paraId="41CBFB1D" w14:textId="29467F39" w:rsidR="002B2D16" w:rsidRDefault="00B13788" w:rsidP="00B13788">
            <w:pPr>
              <w:jc w:val="left"/>
            </w:pPr>
            <w:r w:rsidRPr="00B13788">
              <w:t>repository</w:t>
            </w:r>
          </w:p>
        </w:tc>
        <w:tc>
          <w:tcPr>
            <w:tcW w:w="4389" w:type="dxa"/>
          </w:tcPr>
          <w:p w14:paraId="496D66C5" w14:textId="0789022E" w:rsidR="002B2D16" w:rsidRPr="00E42A63" w:rsidRDefault="00B13788" w:rsidP="00B13788">
            <w:pPr>
              <w:jc w:val="left"/>
              <w:rPr>
                <w:lang w:val="pt-BR"/>
              </w:rPr>
            </w:pPr>
            <w:r w:rsidRPr="00E42A63">
              <w:rPr>
                <w:lang w:val="pt-BR"/>
              </w:rPr>
              <w:t xml:space="preserve"> Nơi chứa các interface giao tiếp với database</w:t>
            </w:r>
          </w:p>
        </w:tc>
      </w:tr>
      <w:tr w:rsidR="002B2D16" w14:paraId="5A26B07D" w14:textId="77777777" w:rsidTr="00B13788">
        <w:tc>
          <w:tcPr>
            <w:tcW w:w="4389" w:type="dxa"/>
          </w:tcPr>
          <w:p w14:paraId="455F63A7" w14:textId="14A7267F" w:rsidR="002B2D16" w:rsidRDefault="00BE02D8" w:rsidP="00B13788">
            <w:pPr>
              <w:jc w:val="left"/>
            </w:pPr>
            <w:r w:rsidRPr="00BE02D8">
              <w:lastRenderedPageBreak/>
              <w:t>service</w:t>
            </w:r>
          </w:p>
        </w:tc>
        <w:tc>
          <w:tcPr>
            <w:tcW w:w="4389" w:type="dxa"/>
          </w:tcPr>
          <w:p w14:paraId="777EE511" w14:textId="01BE7D2E" w:rsidR="002B2D16" w:rsidRDefault="00957B47" w:rsidP="00B13788">
            <w:pPr>
              <w:jc w:val="left"/>
            </w:pPr>
            <w:r>
              <w:t>Chứa các logic nghiệp vụ</w:t>
            </w:r>
          </w:p>
        </w:tc>
      </w:tr>
      <w:tr w:rsidR="002B2D16" w14:paraId="36D63D83" w14:textId="77777777" w:rsidTr="00B13788">
        <w:tc>
          <w:tcPr>
            <w:tcW w:w="4389" w:type="dxa"/>
          </w:tcPr>
          <w:p w14:paraId="194D9A3B" w14:textId="0056F24C" w:rsidR="002B2D16" w:rsidRDefault="0049369E" w:rsidP="00B13788">
            <w:pPr>
              <w:jc w:val="left"/>
            </w:pPr>
            <w:r>
              <w:t>Run</w:t>
            </w:r>
          </w:p>
        </w:tc>
        <w:tc>
          <w:tcPr>
            <w:tcW w:w="4389" w:type="dxa"/>
          </w:tcPr>
          <w:p w14:paraId="512295B6" w14:textId="2C06919A" w:rsidR="002B2D16" w:rsidRDefault="0049369E" w:rsidP="00B13788">
            <w:pPr>
              <w:jc w:val="left"/>
            </w:pPr>
            <w:r>
              <w:t>Chạy backend</w:t>
            </w:r>
          </w:p>
        </w:tc>
      </w:tr>
      <w:tr w:rsidR="002B2D16" w14:paraId="39547F0F" w14:textId="77777777" w:rsidTr="00B13788">
        <w:tc>
          <w:tcPr>
            <w:tcW w:w="4389" w:type="dxa"/>
          </w:tcPr>
          <w:p w14:paraId="54028EA0" w14:textId="2517BBB9" w:rsidR="002B2D16" w:rsidRDefault="00B62FFC" w:rsidP="00B13788">
            <w:pPr>
              <w:jc w:val="left"/>
            </w:pPr>
            <w:r>
              <w:t>static</w:t>
            </w:r>
          </w:p>
        </w:tc>
        <w:tc>
          <w:tcPr>
            <w:tcW w:w="4389" w:type="dxa"/>
          </w:tcPr>
          <w:p w14:paraId="01266745" w14:textId="175BE852" w:rsidR="002B2D16" w:rsidRDefault="00B62FFC" w:rsidP="0071412D">
            <w:pPr>
              <w:keepNext/>
              <w:jc w:val="left"/>
            </w:pPr>
            <w:r>
              <w:t>Nơi khởi tạo frontend</w:t>
            </w:r>
          </w:p>
        </w:tc>
      </w:tr>
    </w:tbl>
    <w:p w14:paraId="7D0BD6CA" w14:textId="4780911A" w:rsidR="0071412D" w:rsidRDefault="0071412D">
      <w:pPr>
        <w:pStyle w:val="Caption"/>
      </w:pPr>
      <w:bookmarkStart w:id="15" w:name="_Toc217619530"/>
      <w:r>
        <w:t xml:space="preserve">Table </w:t>
      </w:r>
      <w:fldSimple w:instr=" SEQ Table \* ARABIC ">
        <w:r>
          <w:rPr>
            <w:noProof/>
          </w:rPr>
          <w:t>1</w:t>
        </w:r>
      </w:fldSimple>
      <w:r w:rsidR="001629D7">
        <w:t xml:space="preserve"> </w:t>
      </w:r>
      <w:r>
        <w:t>Cấu trúc dự án</w:t>
      </w:r>
      <w:bookmarkEnd w:id="15"/>
    </w:p>
    <w:p w14:paraId="2422194D" w14:textId="7E61EEAE" w:rsidR="00476B2E" w:rsidRPr="00476B2E" w:rsidRDefault="002B620F">
      <w:pPr>
        <w:pStyle w:val="Heading3"/>
      </w:pPr>
      <w:bookmarkStart w:id="16" w:name="_Toc217987561"/>
      <w:r>
        <w:t xml:space="preserve">Trang </w:t>
      </w:r>
      <w:r w:rsidR="00476B2E">
        <w:t>indext</w:t>
      </w:r>
      <w:bookmarkEnd w:id="16"/>
    </w:p>
    <w:p w14:paraId="278810F5" w14:textId="77777777" w:rsidR="009F2698" w:rsidRDefault="009F2698" w:rsidP="009F2698">
      <w:pPr>
        <w:keepNext/>
      </w:pPr>
      <w:r w:rsidRPr="009F2698">
        <w:rPr>
          <w:noProof/>
        </w:rPr>
        <w:drawing>
          <wp:inline distT="0" distB="0" distL="0" distR="0" wp14:anchorId="15137609" wp14:editId="00FD7FB7">
            <wp:extent cx="5580380" cy="934085"/>
            <wp:effectExtent l="0" t="0" r="1270" b="0"/>
            <wp:docPr id="20883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1926" name=""/>
                    <pic:cNvPicPr/>
                  </pic:nvPicPr>
                  <pic:blipFill>
                    <a:blip r:embed="rId19"/>
                    <a:stretch>
                      <a:fillRect/>
                    </a:stretch>
                  </pic:blipFill>
                  <pic:spPr>
                    <a:xfrm>
                      <a:off x="0" y="0"/>
                      <a:ext cx="5580380" cy="934085"/>
                    </a:xfrm>
                    <a:prstGeom prst="rect">
                      <a:avLst/>
                    </a:prstGeom>
                  </pic:spPr>
                </pic:pic>
              </a:graphicData>
            </a:graphic>
          </wp:inline>
        </w:drawing>
      </w:r>
    </w:p>
    <w:p w14:paraId="3AF481D5" w14:textId="3F6567CA" w:rsidR="002B620F" w:rsidRDefault="009F2698" w:rsidP="009F2698">
      <w:pPr>
        <w:pStyle w:val="Caption"/>
      </w:pPr>
      <w:bookmarkStart w:id="17" w:name="_Toc217987416"/>
      <w:r>
        <w:t xml:space="preserve">Ảnh </w:t>
      </w:r>
      <w:fldSimple w:instr=" STYLEREF 1 \s ">
        <w:r w:rsidR="006C545B">
          <w:rPr>
            <w:noProof/>
          </w:rPr>
          <w:t>2</w:t>
        </w:r>
      </w:fldSimple>
      <w:r w:rsidR="006C545B">
        <w:t>.</w:t>
      </w:r>
      <w:fldSimple w:instr=" SEQ Ảnh \* ARABIC \s 1 ">
        <w:r w:rsidR="006C545B">
          <w:rPr>
            <w:noProof/>
          </w:rPr>
          <w:t>4</w:t>
        </w:r>
      </w:fldSimple>
      <w:r>
        <w:t xml:space="preserve"> import dữ liệu</w:t>
      </w:r>
      <w:bookmarkEnd w:id="17"/>
    </w:p>
    <w:p w14:paraId="439B45B2" w14:textId="6A46468D" w:rsidR="00673D2F" w:rsidRDefault="0020655E" w:rsidP="00673D2F">
      <w:pPr>
        <w:pStyle w:val="StyleTru"/>
      </w:pPr>
      <w:r w:rsidRPr="0020655E">
        <w:t>&lt;link rel="stylesheet" href="https://cdnjs.cloudflare.com/ajax/libs/font-awesome/6.4.0/css/all.min.css" /&gt;</w:t>
      </w:r>
      <w:r w:rsidR="00673D2F">
        <w:t xml:space="preserve">: </w:t>
      </w:r>
      <w:r w:rsidR="00036EAB" w:rsidRPr="00036EAB">
        <w:t>Cung cấp</w:t>
      </w:r>
      <w:r w:rsidR="00036EAB">
        <w:t xml:space="preserve"> icon</w:t>
      </w:r>
      <w:r w:rsidR="00036EAB" w:rsidRPr="00036EAB">
        <w:t>.</w:t>
      </w:r>
    </w:p>
    <w:p w14:paraId="11785A7A" w14:textId="0B9229A9" w:rsidR="00036EAB" w:rsidRDefault="00415569" w:rsidP="00415569">
      <w:pPr>
        <w:pStyle w:val="StyleTru"/>
        <w:jc w:val="left"/>
      </w:pPr>
      <w:r w:rsidRPr="00415569">
        <w:t>&lt;script</w:t>
      </w:r>
      <w:r>
        <w:t xml:space="preserve"> </w:t>
      </w:r>
      <w:r w:rsidRPr="00415569">
        <w:t>src="https://unpkg.com/react@17/umd/react.development.js"&gt;&lt;/script&gt;</w:t>
      </w:r>
      <w:r w:rsidR="008335C8">
        <w:t>: thư viện react</w:t>
      </w:r>
    </w:p>
    <w:p w14:paraId="31AA5E88" w14:textId="2C8D4202" w:rsidR="008335C8" w:rsidRDefault="00E05C1B" w:rsidP="00415569">
      <w:pPr>
        <w:pStyle w:val="StyleTru"/>
        <w:jc w:val="left"/>
      </w:pPr>
      <w:r w:rsidRPr="00E05C1B">
        <w:t>&lt;script src="https://unpkg.com/react-dom@17/umd/react-dom.development.js"&gt;&lt;/script&gt;</w:t>
      </w:r>
      <w:r>
        <w:t>: thư viện react dom</w:t>
      </w:r>
    </w:p>
    <w:p w14:paraId="311B085E" w14:textId="6631F4BC" w:rsidR="00807085" w:rsidRDefault="00807085" w:rsidP="00415569">
      <w:pPr>
        <w:pStyle w:val="StyleTru"/>
        <w:jc w:val="left"/>
      </w:pPr>
      <w:r w:rsidRPr="00807085">
        <w:t>&lt;script src="https://unpkg.com/babel-standalone@6/babel.min.js"&gt;&lt;/script&gt;</w:t>
      </w:r>
      <w:r>
        <w:t xml:space="preserve">: thư viện </w:t>
      </w:r>
      <w:r w:rsidR="00F20749" w:rsidRPr="00F20749">
        <w:t>Babel</w:t>
      </w:r>
    </w:p>
    <w:p w14:paraId="1E5BC770" w14:textId="77777777" w:rsidR="00510DD8" w:rsidRDefault="00510DD8" w:rsidP="00510DD8">
      <w:pPr>
        <w:keepNext/>
        <w:jc w:val="center"/>
      </w:pPr>
      <w:r w:rsidRPr="00510DD8">
        <w:rPr>
          <w:noProof/>
        </w:rPr>
        <w:drawing>
          <wp:inline distT="0" distB="0" distL="0" distR="0" wp14:anchorId="60CD84A9" wp14:editId="476735FD">
            <wp:extent cx="4801270" cy="2114845"/>
            <wp:effectExtent l="0" t="0" r="0" b="0"/>
            <wp:docPr id="20949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96659" name=""/>
                    <pic:cNvPicPr/>
                  </pic:nvPicPr>
                  <pic:blipFill>
                    <a:blip r:embed="rId20"/>
                    <a:stretch>
                      <a:fillRect/>
                    </a:stretch>
                  </pic:blipFill>
                  <pic:spPr>
                    <a:xfrm>
                      <a:off x="0" y="0"/>
                      <a:ext cx="4801270" cy="2114845"/>
                    </a:xfrm>
                    <a:prstGeom prst="rect">
                      <a:avLst/>
                    </a:prstGeom>
                  </pic:spPr>
                </pic:pic>
              </a:graphicData>
            </a:graphic>
          </wp:inline>
        </w:drawing>
      </w:r>
    </w:p>
    <w:p w14:paraId="26DCCA98" w14:textId="61C3BD68" w:rsidR="00767967" w:rsidRDefault="00510DD8" w:rsidP="00767967">
      <w:pPr>
        <w:pStyle w:val="Caption"/>
      </w:pPr>
      <w:bookmarkStart w:id="18" w:name="_Toc217987417"/>
      <w:r>
        <w:t xml:space="preserve">Ảnh </w:t>
      </w:r>
      <w:fldSimple w:instr=" STYLEREF 1 \s ">
        <w:r w:rsidR="006C545B">
          <w:rPr>
            <w:noProof/>
          </w:rPr>
          <w:t>2</w:t>
        </w:r>
      </w:fldSimple>
      <w:r w:rsidR="006C545B">
        <w:t>.</w:t>
      </w:r>
      <w:fldSimple w:instr=" SEQ Ảnh \* ARABIC \s 1 ">
        <w:r w:rsidR="006C545B">
          <w:rPr>
            <w:noProof/>
          </w:rPr>
          <w:t>5</w:t>
        </w:r>
      </w:fldSimple>
      <w:r>
        <w:t xml:space="preserve"> </w:t>
      </w:r>
      <w:r w:rsidR="00767967">
        <w:t>xây dự bố cục của trang web</w:t>
      </w:r>
      <w:bookmarkEnd w:id="18"/>
    </w:p>
    <w:p w14:paraId="0A53778C" w14:textId="77777777" w:rsidR="00767967" w:rsidRDefault="00767967">
      <w:pPr>
        <w:spacing w:before="0" w:after="160" w:line="278" w:lineRule="auto"/>
        <w:jc w:val="left"/>
        <w:rPr>
          <w:i/>
          <w:iCs/>
          <w:szCs w:val="18"/>
        </w:rPr>
      </w:pPr>
      <w:r>
        <w:br w:type="page"/>
      </w:r>
    </w:p>
    <w:p w14:paraId="3B398653" w14:textId="77777777" w:rsidR="00CB1C26" w:rsidRDefault="00CB1C26" w:rsidP="00C9362C">
      <w:r w:rsidRPr="00CB1C26">
        <w:rPr>
          <w:noProof/>
        </w:rPr>
        <w:lastRenderedPageBreak/>
        <w:drawing>
          <wp:inline distT="0" distB="0" distL="0" distR="0" wp14:anchorId="5DCE0D36" wp14:editId="26CD5D80">
            <wp:extent cx="4688185" cy="4968816"/>
            <wp:effectExtent l="0" t="0" r="0" b="3810"/>
            <wp:docPr id="190102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2523" name=""/>
                    <pic:cNvPicPr/>
                  </pic:nvPicPr>
                  <pic:blipFill>
                    <a:blip r:embed="rId21"/>
                    <a:stretch>
                      <a:fillRect/>
                    </a:stretch>
                  </pic:blipFill>
                  <pic:spPr>
                    <a:xfrm>
                      <a:off x="0" y="0"/>
                      <a:ext cx="4691218" cy="4972031"/>
                    </a:xfrm>
                    <a:prstGeom prst="rect">
                      <a:avLst/>
                    </a:prstGeom>
                  </pic:spPr>
                </pic:pic>
              </a:graphicData>
            </a:graphic>
          </wp:inline>
        </w:drawing>
      </w:r>
    </w:p>
    <w:p w14:paraId="3D1437A9" w14:textId="1B7B4377" w:rsidR="00015D0B" w:rsidRDefault="00CB1C26" w:rsidP="00C9362C">
      <w:pPr>
        <w:pStyle w:val="Caption"/>
      </w:pPr>
      <w:bookmarkStart w:id="19" w:name="_Toc217987418"/>
      <w:r>
        <w:t xml:space="preserve">Ảnh </w:t>
      </w:r>
      <w:fldSimple w:instr=" STYLEREF 1 \s ">
        <w:r w:rsidR="006C545B">
          <w:rPr>
            <w:noProof/>
          </w:rPr>
          <w:t>2</w:t>
        </w:r>
      </w:fldSimple>
      <w:r w:rsidR="006C545B">
        <w:t>.</w:t>
      </w:r>
      <w:fldSimple w:instr=" SEQ Ảnh \* ARABIC \s 1 ">
        <w:r w:rsidR="006C545B">
          <w:rPr>
            <w:noProof/>
          </w:rPr>
          <w:t>6</w:t>
        </w:r>
      </w:fldSimple>
      <w:r>
        <w:t xml:space="preserve"> kh</w:t>
      </w:r>
      <w:r w:rsidR="009B2948">
        <w:t>ởi tạo trang web và import dữ liệu</w:t>
      </w:r>
      <w:bookmarkEnd w:id="19"/>
    </w:p>
    <w:p w14:paraId="22265667" w14:textId="77777777" w:rsidR="00015D0B" w:rsidRDefault="00015D0B">
      <w:pPr>
        <w:spacing w:before="0" w:after="160" w:line="278" w:lineRule="auto"/>
        <w:jc w:val="left"/>
        <w:rPr>
          <w:i/>
          <w:iCs/>
          <w:szCs w:val="18"/>
        </w:rPr>
      </w:pPr>
      <w:r>
        <w:br w:type="page"/>
      </w:r>
    </w:p>
    <w:p w14:paraId="4D27590C" w14:textId="3E5FFC86" w:rsidR="00767967" w:rsidRDefault="00D2070F" w:rsidP="00015D0B">
      <w:pPr>
        <w:pStyle w:val="Heading3"/>
      </w:pPr>
      <w:bookmarkStart w:id="20" w:name="_Toc217987562"/>
      <w:r>
        <w:lastRenderedPageBreak/>
        <w:t>App</w:t>
      </w:r>
      <w:bookmarkEnd w:id="20"/>
    </w:p>
    <w:p w14:paraId="2D1AC2A0" w14:textId="7748869E" w:rsidR="001875EE" w:rsidRPr="001875EE" w:rsidRDefault="001875EE" w:rsidP="001875EE">
      <w:pPr>
        <w:pStyle w:val="StyleTru"/>
      </w:pPr>
      <w:r>
        <w:t>Cấu trúc js</w:t>
      </w:r>
    </w:p>
    <w:p w14:paraId="6E971A5A" w14:textId="77777777" w:rsidR="001875EE" w:rsidRDefault="001875EE" w:rsidP="001875EE">
      <w:pPr>
        <w:keepNext/>
        <w:jc w:val="center"/>
      </w:pPr>
      <w:r>
        <w:rPr>
          <w:noProof/>
        </w:rPr>
        <w:drawing>
          <wp:inline distT="0" distB="0" distL="0" distR="0" wp14:anchorId="0FE2AC42" wp14:editId="05F7255D">
            <wp:extent cx="2419048" cy="5771429"/>
            <wp:effectExtent l="0" t="0" r="635" b="1270"/>
            <wp:docPr id="7617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1061" name=""/>
                    <pic:cNvPicPr/>
                  </pic:nvPicPr>
                  <pic:blipFill>
                    <a:blip r:embed="rId22"/>
                    <a:stretch>
                      <a:fillRect/>
                    </a:stretch>
                  </pic:blipFill>
                  <pic:spPr>
                    <a:xfrm>
                      <a:off x="0" y="0"/>
                      <a:ext cx="2419048" cy="5771429"/>
                    </a:xfrm>
                    <a:prstGeom prst="rect">
                      <a:avLst/>
                    </a:prstGeom>
                  </pic:spPr>
                </pic:pic>
              </a:graphicData>
            </a:graphic>
          </wp:inline>
        </w:drawing>
      </w:r>
    </w:p>
    <w:p w14:paraId="32ABFF4F" w14:textId="33FD16EC" w:rsidR="00D2070F" w:rsidRDefault="001875EE" w:rsidP="001875EE">
      <w:pPr>
        <w:pStyle w:val="Caption"/>
      </w:pPr>
      <w:bookmarkStart w:id="21" w:name="_Toc217987419"/>
      <w:r>
        <w:t xml:space="preserve">Ảnh </w:t>
      </w:r>
      <w:fldSimple w:instr=" STYLEREF 1 \s ">
        <w:r w:rsidR="006C545B">
          <w:rPr>
            <w:noProof/>
          </w:rPr>
          <w:t>2</w:t>
        </w:r>
      </w:fldSimple>
      <w:r w:rsidR="006C545B">
        <w:t>.</w:t>
      </w:r>
      <w:fldSimple w:instr=" SEQ Ảnh \* ARABIC \s 1 ">
        <w:r w:rsidR="006C545B">
          <w:rPr>
            <w:noProof/>
          </w:rPr>
          <w:t>7</w:t>
        </w:r>
      </w:fldSimple>
      <w:r>
        <w:t xml:space="preserve"> cấu trúc js</w:t>
      </w:r>
      <w:bookmarkEnd w:id="21"/>
    </w:p>
    <w:p w14:paraId="23EB606F" w14:textId="432BDC41" w:rsidR="00011910" w:rsidRDefault="00011910" w:rsidP="00011910">
      <w:pPr>
        <w:pStyle w:val="DoanVB"/>
      </w:pPr>
      <w:r>
        <w:t>Ẩn danh mục sản phẩm ở một vài trang</w:t>
      </w:r>
    </w:p>
    <w:p w14:paraId="66B811A7" w14:textId="77777777" w:rsidR="00D91F90" w:rsidRDefault="009903BF" w:rsidP="00D91F90">
      <w:pPr>
        <w:keepNext/>
      </w:pPr>
      <w:r>
        <w:rPr>
          <w:noProof/>
        </w:rPr>
        <w:drawing>
          <wp:inline distT="0" distB="0" distL="0" distR="0" wp14:anchorId="6A2CA009" wp14:editId="5EE81C4F">
            <wp:extent cx="5580380" cy="625475"/>
            <wp:effectExtent l="0" t="0" r="1270" b="3175"/>
            <wp:docPr id="23908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82132" name=""/>
                    <pic:cNvPicPr/>
                  </pic:nvPicPr>
                  <pic:blipFill>
                    <a:blip r:embed="rId23"/>
                    <a:stretch>
                      <a:fillRect/>
                    </a:stretch>
                  </pic:blipFill>
                  <pic:spPr>
                    <a:xfrm>
                      <a:off x="0" y="0"/>
                      <a:ext cx="5580380" cy="625475"/>
                    </a:xfrm>
                    <a:prstGeom prst="rect">
                      <a:avLst/>
                    </a:prstGeom>
                  </pic:spPr>
                </pic:pic>
              </a:graphicData>
            </a:graphic>
          </wp:inline>
        </w:drawing>
      </w:r>
    </w:p>
    <w:p w14:paraId="6215D21A" w14:textId="46DA4126" w:rsidR="00387835" w:rsidRDefault="00D91F90" w:rsidP="00387835">
      <w:pPr>
        <w:pStyle w:val="Caption"/>
      </w:pPr>
      <w:bookmarkStart w:id="22" w:name="_Toc217987420"/>
      <w:r>
        <w:t xml:space="preserve">Ảnh </w:t>
      </w:r>
      <w:fldSimple w:instr=" STYLEREF 1 \s ">
        <w:r w:rsidR="006C545B">
          <w:rPr>
            <w:noProof/>
          </w:rPr>
          <w:t>2</w:t>
        </w:r>
      </w:fldSimple>
      <w:r w:rsidR="006C545B">
        <w:t>.</w:t>
      </w:r>
      <w:fldSimple w:instr=" SEQ Ảnh \* ARABIC \s 1 ">
        <w:r w:rsidR="006C545B">
          <w:rPr>
            <w:noProof/>
          </w:rPr>
          <w:t>8</w:t>
        </w:r>
      </w:fldSimple>
      <w:r>
        <w:t xml:space="preserve"> Ẩn menu</w:t>
      </w:r>
      <w:bookmarkEnd w:id="22"/>
    </w:p>
    <w:p w14:paraId="60E4A96C" w14:textId="77777777" w:rsidR="00387835" w:rsidRDefault="00387835">
      <w:pPr>
        <w:spacing w:before="0" w:after="160" w:line="278" w:lineRule="auto"/>
        <w:jc w:val="left"/>
        <w:rPr>
          <w:i/>
          <w:iCs/>
          <w:sz w:val="18"/>
          <w:szCs w:val="18"/>
        </w:rPr>
      </w:pPr>
      <w:r>
        <w:br w:type="page"/>
      </w:r>
    </w:p>
    <w:p w14:paraId="37C2A0E8" w14:textId="55D848D1" w:rsidR="00387835" w:rsidRPr="00387835" w:rsidRDefault="00433EE8" w:rsidP="00433EE8">
      <w:pPr>
        <w:pStyle w:val="StyleTru"/>
      </w:pPr>
      <w:r>
        <w:lastRenderedPageBreak/>
        <w:t>Gọi trang trang khác</w:t>
      </w:r>
    </w:p>
    <w:p w14:paraId="7C727ED6" w14:textId="77777777" w:rsidR="00C63B9E" w:rsidRDefault="00C63B9E" w:rsidP="00C63B9E">
      <w:pPr>
        <w:keepNext/>
        <w:jc w:val="center"/>
      </w:pPr>
      <w:r w:rsidRPr="00C63B9E">
        <w:rPr>
          <w:noProof/>
        </w:rPr>
        <w:drawing>
          <wp:inline distT="0" distB="0" distL="0" distR="0" wp14:anchorId="6580FD1D" wp14:editId="77AA9686">
            <wp:extent cx="5296618" cy="5353875"/>
            <wp:effectExtent l="0" t="0" r="0" b="0"/>
            <wp:docPr id="9082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378" name=""/>
                    <pic:cNvPicPr/>
                  </pic:nvPicPr>
                  <pic:blipFill>
                    <a:blip r:embed="rId24"/>
                    <a:stretch>
                      <a:fillRect/>
                    </a:stretch>
                  </pic:blipFill>
                  <pic:spPr>
                    <a:xfrm>
                      <a:off x="0" y="0"/>
                      <a:ext cx="5298598" cy="5355876"/>
                    </a:xfrm>
                    <a:prstGeom prst="rect">
                      <a:avLst/>
                    </a:prstGeom>
                  </pic:spPr>
                </pic:pic>
              </a:graphicData>
            </a:graphic>
          </wp:inline>
        </w:drawing>
      </w:r>
    </w:p>
    <w:p w14:paraId="422485D1" w14:textId="1FE7C734" w:rsidR="00FC4D8D" w:rsidRDefault="00C63B9E" w:rsidP="004607ED">
      <w:pPr>
        <w:pStyle w:val="Caption"/>
      </w:pPr>
      <w:bookmarkStart w:id="23" w:name="_Toc217987421"/>
      <w:r>
        <w:t xml:space="preserve">Ảnh </w:t>
      </w:r>
      <w:fldSimple w:instr=" STYLEREF 1 \s ">
        <w:r w:rsidR="006C545B">
          <w:rPr>
            <w:noProof/>
          </w:rPr>
          <w:t>2</w:t>
        </w:r>
      </w:fldSimple>
      <w:r w:rsidR="006C545B">
        <w:t>.</w:t>
      </w:r>
      <w:fldSimple w:instr=" SEQ Ảnh \* ARABIC \s 1 ">
        <w:r w:rsidR="006C545B">
          <w:rPr>
            <w:noProof/>
          </w:rPr>
          <w:t>9</w:t>
        </w:r>
      </w:fldSimple>
      <w:r>
        <w:t xml:space="preserve"> </w:t>
      </w:r>
      <w:r w:rsidR="00180DE4" w:rsidRPr="00180DE4">
        <w:t>Gọi trang trang khác</w:t>
      </w:r>
      <w:bookmarkEnd w:id="23"/>
    </w:p>
    <w:p w14:paraId="3CCBE9DF" w14:textId="17A5FCBF" w:rsidR="00727167" w:rsidRDefault="00FF3544" w:rsidP="00FF3544">
      <w:pPr>
        <w:pStyle w:val="Heading3"/>
      </w:pPr>
      <w:bookmarkStart w:id="24" w:name="_Toc217987563"/>
      <w:r>
        <w:lastRenderedPageBreak/>
        <w:t>Trang chủ</w:t>
      </w:r>
      <w:bookmarkEnd w:id="24"/>
    </w:p>
    <w:p w14:paraId="68BA92DC" w14:textId="77777777" w:rsidR="004607ED" w:rsidRDefault="00594D51" w:rsidP="004607ED">
      <w:pPr>
        <w:keepNext/>
      </w:pPr>
      <w:r w:rsidRPr="00594D51">
        <w:rPr>
          <w:noProof/>
        </w:rPr>
        <w:drawing>
          <wp:inline distT="0" distB="0" distL="0" distR="0" wp14:anchorId="1EAC7225" wp14:editId="1F65A195">
            <wp:extent cx="5046452" cy="2837337"/>
            <wp:effectExtent l="0" t="0" r="1905" b="1270"/>
            <wp:docPr id="118503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6651" name=""/>
                    <pic:cNvPicPr/>
                  </pic:nvPicPr>
                  <pic:blipFill>
                    <a:blip r:embed="rId25"/>
                    <a:stretch>
                      <a:fillRect/>
                    </a:stretch>
                  </pic:blipFill>
                  <pic:spPr>
                    <a:xfrm>
                      <a:off x="0" y="0"/>
                      <a:ext cx="5051950" cy="2840428"/>
                    </a:xfrm>
                    <a:prstGeom prst="rect">
                      <a:avLst/>
                    </a:prstGeom>
                  </pic:spPr>
                </pic:pic>
              </a:graphicData>
            </a:graphic>
          </wp:inline>
        </w:drawing>
      </w:r>
    </w:p>
    <w:p w14:paraId="1A841E03" w14:textId="45BEDCA2" w:rsidR="00FF3544" w:rsidRDefault="004607ED" w:rsidP="004607ED">
      <w:pPr>
        <w:pStyle w:val="Caption"/>
      </w:pPr>
      <w:bookmarkStart w:id="25" w:name="_Toc217987422"/>
      <w:r>
        <w:t xml:space="preserve">Ảnh </w:t>
      </w:r>
      <w:fldSimple w:instr=" STYLEREF 1 \s ">
        <w:r w:rsidR="006C545B">
          <w:rPr>
            <w:noProof/>
          </w:rPr>
          <w:t>2</w:t>
        </w:r>
      </w:fldSimple>
      <w:r w:rsidR="006C545B">
        <w:t>.</w:t>
      </w:r>
      <w:fldSimple w:instr=" SEQ Ảnh \* ARABIC \s 1 ">
        <w:r w:rsidR="006C545B">
          <w:rPr>
            <w:noProof/>
          </w:rPr>
          <w:t>10</w:t>
        </w:r>
      </w:fldSimple>
      <w:r>
        <w:t xml:space="preserve"> Trang chủ</w:t>
      </w:r>
      <w:bookmarkEnd w:id="25"/>
    </w:p>
    <w:p w14:paraId="0D9935FE" w14:textId="5AEFE11D" w:rsidR="00144CD3" w:rsidRPr="00144CD3" w:rsidRDefault="000603AE" w:rsidP="00144CD3">
      <w:pPr>
        <w:pStyle w:val="StyleTru"/>
      </w:pPr>
      <w:r>
        <w:t>Tạo banner và tin tức</w:t>
      </w:r>
    </w:p>
    <w:p w14:paraId="048B1880" w14:textId="77777777" w:rsidR="00993DF4" w:rsidRDefault="00144CD3" w:rsidP="009A7FFD">
      <w:pPr>
        <w:keepNext/>
        <w:jc w:val="center"/>
      </w:pPr>
      <w:r>
        <w:rPr>
          <w:noProof/>
        </w:rPr>
        <w:drawing>
          <wp:inline distT="0" distB="0" distL="0" distR="0" wp14:anchorId="5F74A92C" wp14:editId="4B4C909F">
            <wp:extent cx="4753154" cy="4136564"/>
            <wp:effectExtent l="0" t="0" r="0" b="0"/>
            <wp:docPr id="745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77" name=""/>
                    <pic:cNvPicPr/>
                  </pic:nvPicPr>
                  <pic:blipFill>
                    <a:blip r:embed="rId26"/>
                    <a:stretch>
                      <a:fillRect/>
                    </a:stretch>
                  </pic:blipFill>
                  <pic:spPr>
                    <a:xfrm>
                      <a:off x="0" y="0"/>
                      <a:ext cx="4755748" cy="4138821"/>
                    </a:xfrm>
                    <a:prstGeom prst="rect">
                      <a:avLst/>
                    </a:prstGeom>
                  </pic:spPr>
                </pic:pic>
              </a:graphicData>
            </a:graphic>
          </wp:inline>
        </w:drawing>
      </w:r>
    </w:p>
    <w:p w14:paraId="27997E5D" w14:textId="32FEFC26" w:rsidR="009F2707" w:rsidRDefault="00993DF4" w:rsidP="00993DF4">
      <w:pPr>
        <w:pStyle w:val="Caption"/>
      </w:pPr>
      <w:bookmarkStart w:id="26" w:name="_Toc217987423"/>
      <w:r>
        <w:t xml:space="preserve">Ảnh </w:t>
      </w:r>
      <w:fldSimple w:instr=" STYLEREF 1 \s ">
        <w:r w:rsidR="006C545B">
          <w:rPr>
            <w:noProof/>
          </w:rPr>
          <w:t>2</w:t>
        </w:r>
      </w:fldSimple>
      <w:r w:rsidR="006C545B">
        <w:t>.</w:t>
      </w:r>
      <w:fldSimple w:instr=" SEQ Ảnh \* ARABIC \s 1 ">
        <w:r w:rsidR="006C545B">
          <w:rPr>
            <w:noProof/>
          </w:rPr>
          <w:t>11</w:t>
        </w:r>
      </w:fldSimple>
      <w:r>
        <w:t xml:space="preserve"> khởi tạo banner</w:t>
      </w:r>
      <w:bookmarkEnd w:id="26"/>
    </w:p>
    <w:p w14:paraId="329F6DDE" w14:textId="77777777" w:rsidR="009F2707" w:rsidRDefault="009F2707">
      <w:pPr>
        <w:spacing w:before="0" w:after="160" w:line="278" w:lineRule="auto"/>
        <w:jc w:val="left"/>
        <w:rPr>
          <w:i/>
          <w:iCs/>
          <w:sz w:val="18"/>
          <w:szCs w:val="18"/>
        </w:rPr>
      </w:pPr>
      <w:r>
        <w:br w:type="page"/>
      </w:r>
    </w:p>
    <w:p w14:paraId="51A055DD" w14:textId="77777777" w:rsidR="009F2707" w:rsidRDefault="009F2707" w:rsidP="009F2707">
      <w:pPr>
        <w:pStyle w:val="Caption"/>
        <w:keepNext/>
      </w:pPr>
      <w:r w:rsidRPr="009F2707">
        <w:rPr>
          <w:noProof/>
        </w:rPr>
        <w:lastRenderedPageBreak/>
        <w:drawing>
          <wp:inline distT="0" distB="0" distL="0" distR="0" wp14:anchorId="0255AA10" wp14:editId="611AD1FD">
            <wp:extent cx="5095837" cy="2993833"/>
            <wp:effectExtent l="0" t="0" r="0" b="0"/>
            <wp:docPr id="79291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4756" name=""/>
                    <pic:cNvPicPr/>
                  </pic:nvPicPr>
                  <pic:blipFill>
                    <a:blip r:embed="rId27"/>
                    <a:stretch>
                      <a:fillRect/>
                    </a:stretch>
                  </pic:blipFill>
                  <pic:spPr>
                    <a:xfrm>
                      <a:off x="0" y="0"/>
                      <a:ext cx="5099228" cy="2995825"/>
                    </a:xfrm>
                    <a:prstGeom prst="rect">
                      <a:avLst/>
                    </a:prstGeom>
                  </pic:spPr>
                </pic:pic>
              </a:graphicData>
            </a:graphic>
          </wp:inline>
        </w:drawing>
      </w:r>
    </w:p>
    <w:p w14:paraId="1389BD65" w14:textId="66ED0A74" w:rsidR="007C4C74" w:rsidRDefault="009F2707" w:rsidP="0052690C">
      <w:pPr>
        <w:pStyle w:val="Caption"/>
      </w:pPr>
      <w:bookmarkStart w:id="27" w:name="_Toc217987424"/>
      <w:r>
        <w:t xml:space="preserve">Ảnh </w:t>
      </w:r>
      <w:fldSimple w:instr=" STYLEREF 1 \s ">
        <w:r w:rsidR="006C545B">
          <w:rPr>
            <w:noProof/>
          </w:rPr>
          <w:t>2</w:t>
        </w:r>
      </w:fldSimple>
      <w:r w:rsidR="006C545B">
        <w:t>.</w:t>
      </w:r>
      <w:fldSimple w:instr=" SEQ Ảnh \* ARABIC \s 1 ">
        <w:r w:rsidR="006C545B">
          <w:rPr>
            <w:noProof/>
          </w:rPr>
          <w:t>12</w:t>
        </w:r>
      </w:fldSimple>
      <w:r>
        <w:t xml:space="preserve"> danh mục sản phẩm nổi bật</w:t>
      </w:r>
      <w:bookmarkEnd w:id="27"/>
    </w:p>
    <w:p w14:paraId="676201AE" w14:textId="62B58389" w:rsidR="008C2FE6" w:rsidRPr="008C2FE6" w:rsidRDefault="008C2FE6" w:rsidP="008C2FE6">
      <w:pPr>
        <w:pStyle w:val="StyleTru"/>
      </w:pPr>
      <w:r>
        <w:t>Trước khi đăng nhâp</w:t>
      </w:r>
    </w:p>
    <w:p w14:paraId="1FF22923" w14:textId="77777777" w:rsidR="00366D98" w:rsidRDefault="00366D98" w:rsidP="00366D98">
      <w:pPr>
        <w:keepNext/>
      </w:pPr>
      <w:r w:rsidRPr="00366D98">
        <w:rPr>
          <w:noProof/>
        </w:rPr>
        <w:drawing>
          <wp:inline distT="0" distB="0" distL="0" distR="0" wp14:anchorId="37DED76C" wp14:editId="26F0A21C">
            <wp:extent cx="5580380" cy="455930"/>
            <wp:effectExtent l="0" t="0" r="1270" b="1270"/>
            <wp:docPr id="10327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4744" name=""/>
                    <pic:cNvPicPr/>
                  </pic:nvPicPr>
                  <pic:blipFill>
                    <a:blip r:embed="rId28"/>
                    <a:stretch>
                      <a:fillRect/>
                    </a:stretch>
                  </pic:blipFill>
                  <pic:spPr>
                    <a:xfrm>
                      <a:off x="0" y="0"/>
                      <a:ext cx="5580380" cy="455930"/>
                    </a:xfrm>
                    <a:prstGeom prst="rect">
                      <a:avLst/>
                    </a:prstGeom>
                  </pic:spPr>
                </pic:pic>
              </a:graphicData>
            </a:graphic>
          </wp:inline>
        </w:drawing>
      </w:r>
    </w:p>
    <w:p w14:paraId="3D14347E" w14:textId="612A9358" w:rsidR="00366D98" w:rsidRDefault="00366D98" w:rsidP="00F318BE">
      <w:pPr>
        <w:pStyle w:val="Caption"/>
      </w:pPr>
      <w:bookmarkStart w:id="28" w:name="_Toc217987425"/>
      <w:r>
        <w:t xml:space="preserve">Ảnh </w:t>
      </w:r>
      <w:fldSimple w:instr=" STYLEREF 1 \s ">
        <w:r w:rsidR="006C545B">
          <w:rPr>
            <w:noProof/>
          </w:rPr>
          <w:t>2</w:t>
        </w:r>
      </w:fldSimple>
      <w:r w:rsidR="006C545B">
        <w:t>.</w:t>
      </w:r>
      <w:fldSimple w:instr=" SEQ Ảnh \* ARABIC \s 1 ">
        <w:r w:rsidR="006C545B">
          <w:rPr>
            <w:noProof/>
          </w:rPr>
          <w:t>13</w:t>
        </w:r>
      </w:fldSimple>
      <w:r>
        <w:t xml:space="preserve"> Trước khi đăng nhập</w:t>
      </w:r>
      <w:bookmarkEnd w:id="28"/>
    </w:p>
    <w:p w14:paraId="7ABF3685" w14:textId="24546E6C" w:rsidR="00D33E9B" w:rsidRPr="00D33E9B" w:rsidRDefault="00D33E9B" w:rsidP="00D33E9B">
      <w:pPr>
        <w:pStyle w:val="StyleTru"/>
      </w:pPr>
      <w:r>
        <w:t>Sau khi đăng nhập</w:t>
      </w:r>
    </w:p>
    <w:p w14:paraId="6181414D" w14:textId="77777777" w:rsidR="006E574D" w:rsidRDefault="001F2DC9" w:rsidP="006E574D">
      <w:pPr>
        <w:keepNext/>
      </w:pPr>
      <w:r w:rsidRPr="001F2DC9">
        <w:rPr>
          <w:noProof/>
        </w:rPr>
        <w:drawing>
          <wp:inline distT="0" distB="0" distL="0" distR="0" wp14:anchorId="5383F068" wp14:editId="08A1355C">
            <wp:extent cx="5580380" cy="455930"/>
            <wp:effectExtent l="0" t="0" r="1270" b="1270"/>
            <wp:docPr id="124091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6172" name=""/>
                    <pic:cNvPicPr/>
                  </pic:nvPicPr>
                  <pic:blipFill>
                    <a:blip r:embed="rId28"/>
                    <a:stretch>
                      <a:fillRect/>
                    </a:stretch>
                  </pic:blipFill>
                  <pic:spPr>
                    <a:xfrm>
                      <a:off x="0" y="0"/>
                      <a:ext cx="5580380" cy="455930"/>
                    </a:xfrm>
                    <a:prstGeom prst="rect">
                      <a:avLst/>
                    </a:prstGeom>
                  </pic:spPr>
                </pic:pic>
              </a:graphicData>
            </a:graphic>
          </wp:inline>
        </w:drawing>
      </w:r>
    </w:p>
    <w:p w14:paraId="34090B4F" w14:textId="31B05BB6" w:rsidR="00DD5E24" w:rsidRDefault="006E574D" w:rsidP="006E574D">
      <w:pPr>
        <w:pStyle w:val="Caption"/>
      </w:pPr>
      <w:bookmarkStart w:id="29" w:name="_Toc217987426"/>
      <w:r>
        <w:t xml:space="preserve">Ảnh </w:t>
      </w:r>
      <w:fldSimple w:instr=" STYLEREF 1 \s ">
        <w:r w:rsidR="006C545B">
          <w:rPr>
            <w:noProof/>
          </w:rPr>
          <w:t>2</w:t>
        </w:r>
      </w:fldSimple>
      <w:r w:rsidR="006C545B">
        <w:t>.</w:t>
      </w:r>
      <w:fldSimple w:instr=" SEQ Ảnh \* ARABIC \s 1 ">
        <w:r w:rsidR="006C545B">
          <w:rPr>
            <w:noProof/>
          </w:rPr>
          <w:t>14</w:t>
        </w:r>
      </w:fldSimple>
      <w:r>
        <w:t xml:space="preserve"> Sau khi đăng nhập</w:t>
      </w:r>
      <w:bookmarkEnd w:id="29"/>
    </w:p>
    <w:p w14:paraId="40FAE631" w14:textId="1D6FA92C" w:rsidR="0026753A" w:rsidRDefault="00426A56" w:rsidP="00426A56">
      <w:pPr>
        <w:pStyle w:val="StyleTru"/>
      </w:pPr>
      <w:r>
        <w:t>Footer</w:t>
      </w:r>
    </w:p>
    <w:p w14:paraId="7651D78A" w14:textId="448F0FEA" w:rsidR="00426A56" w:rsidRPr="0026753A" w:rsidRDefault="00426A56" w:rsidP="00426A56">
      <w:r w:rsidRPr="00426A56">
        <w:rPr>
          <w:noProof/>
        </w:rPr>
        <w:drawing>
          <wp:inline distT="0" distB="0" distL="0" distR="0" wp14:anchorId="3F626C75" wp14:editId="7F8948E2">
            <wp:extent cx="5580380" cy="659130"/>
            <wp:effectExtent l="0" t="0" r="1270" b="7620"/>
            <wp:docPr id="29824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7993" name=""/>
                    <pic:cNvPicPr/>
                  </pic:nvPicPr>
                  <pic:blipFill>
                    <a:blip r:embed="rId29"/>
                    <a:stretch>
                      <a:fillRect/>
                    </a:stretch>
                  </pic:blipFill>
                  <pic:spPr>
                    <a:xfrm>
                      <a:off x="0" y="0"/>
                      <a:ext cx="5580380" cy="659130"/>
                    </a:xfrm>
                    <a:prstGeom prst="rect">
                      <a:avLst/>
                    </a:prstGeom>
                  </pic:spPr>
                </pic:pic>
              </a:graphicData>
            </a:graphic>
          </wp:inline>
        </w:drawing>
      </w:r>
    </w:p>
    <w:p w14:paraId="06CCFBF7" w14:textId="0ABF1DCF" w:rsidR="007D64BA" w:rsidRDefault="007D64BA">
      <w:pPr>
        <w:spacing w:before="0" w:after="160" w:line="278" w:lineRule="auto"/>
        <w:jc w:val="left"/>
        <w:rPr>
          <w:lang w:val="vi-VN"/>
        </w:rPr>
      </w:pPr>
      <w:r>
        <w:rPr>
          <w:lang w:val="vi-VN"/>
        </w:rPr>
        <w:br w:type="page"/>
      </w:r>
    </w:p>
    <w:p w14:paraId="60E74711" w14:textId="77777777" w:rsidR="009918F6" w:rsidRPr="009918F6" w:rsidRDefault="009918F6" w:rsidP="009918F6">
      <w:pPr>
        <w:jc w:val="left"/>
        <w:rPr>
          <w:lang w:val="vi-VN"/>
        </w:rPr>
      </w:pPr>
    </w:p>
    <w:p w14:paraId="5E76254E" w14:textId="719B08AA" w:rsidR="00575E24" w:rsidRDefault="00A60167" w:rsidP="00F61E8B">
      <w:pPr>
        <w:pStyle w:val="Heading3"/>
      </w:pPr>
      <w:bookmarkStart w:id="30" w:name="_Toc217987564"/>
      <w:r>
        <w:t>Pro</w:t>
      </w:r>
      <w:r w:rsidR="00F61E8B">
        <w:t>duct</w:t>
      </w:r>
      <w:bookmarkEnd w:id="30"/>
    </w:p>
    <w:p w14:paraId="0BC49ED6" w14:textId="510D6D55" w:rsidR="007D64BA" w:rsidRPr="007D64BA" w:rsidRDefault="00C00362" w:rsidP="007D64BA">
      <w:pPr>
        <w:pStyle w:val="StyleTru"/>
      </w:pPr>
      <w:r>
        <w:t>Hình ảnh</w:t>
      </w:r>
    </w:p>
    <w:p w14:paraId="78059F59" w14:textId="77777777" w:rsidR="007D64BA" w:rsidRPr="007D64BA" w:rsidRDefault="007D64BA" w:rsidP="007D64BA"/>
    <w:p w14:paraId="5D9D2348" w14:textId="77777777" w:rsidR="001551EA" w:rsidRDefault="001551EA" w:rsidP="001551EA">
      <w:pPr>
        <w:keepNext/>
        <w:jc w:val="center"/>
      </w:pPr>
      <w:r w:rsidRPr="001551EA">
        <w:rPr>
          <w:noProof/>
        </w:rPr>
        <w:drawing>
          <wp:inline distT="0" distB="0" distL="0" distR="0" wp14:anchorId="684DD0A8" wp14:editId="2EE34F2F">
            <wp:extent cx="4770407" cy="2682132"/>
            <wp:effectExtent l="0" t="0" r="0" b="4445"/>
            <wp:docPr id="13644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7608" name=""/>
                    <pic:cNvPicPr/>
                  </pic:nvPicPr>
                  <pic:blipFill>
                    <a:blip r:embed="rId30"/>
                    <a:stretch>
                      <a:fillRect/>
                    </a:stretch>
                  </pic:blipFill>
                  <pic:spPr>
                    <a:xfrm>
                      <a:off x="0" y="0"/>
                      <a:ext cx="4775892" cy="2685216"/>
                    </a:xfrm>
                    <a:prstGeom prst="rect">
                      <a:avLst/>
                    </a:prstGeom>
                  </pic:spPr>
                </pic:pic>
              </a:graphicData>
            </a:graphic>
          </wp:inline>
        </w:drawing>
      </w:r>
    </w:p>
    <w:p w14:paraId="2F8020AA" w14:textId="071A78B3" w:rsidR="00F61E8B" w:rsidRDefault="001551EA" w:rsidP="001551EA">
      <w:pPr>
        <w:pStyle w:val="Caption"/>
      </w:pPr>
      <w:bookmarkStart w:id="31" w:name="_Toc217987427"/>
      <w:r>
        <w:t xml:space="preserve">Ảnh </w:t>
      </w:r>
      <w:fldSimple w:instr=" STYLEREF 1 \s ">
        <w:r w:rsidR="006C545B">
          <w:rPr>
            <w:noProof/>
          </w:rPr>
          <w:t>2</w:t>
        </w:r>
      </w:fldSimple>
      <w:r w:rsidR="006C545B">
        <w:t>.</w:t>
      </w:r>
      <w:fldSimple w:instr=" SEQ Ảnh \* ARABIC \s 1 ">
        <w:r w:rsidR="006C545B">
          <w:rPr>
            <w:noProof/>
          </w:rPr>
          <w:t>15</w:t>
        </w:r>
      </w:fldSimple>
      <w:r>
        <w:t xml:space="preserve"> Trang products</w:t>
      </w:r>
      <w:bookmarkEnd w:id="31"/>
    </w:p>
    <w:p w14:paraId="1A39EF07" w14:textId="0085C228" w:rsidR="00C00362" w:rsidRPr="00C00362" w:rsidRDefault="000C4651" w:rsidP="000C4651">
      <w:pPr>
        <w:pStyle w:val="StyleTru"/>
      </w:pPr>
      <w:r>
        <w:t>Hàm sử lý tìm kiếm</w:t>
      </w:r>
    </w:p>
    <w:p w14:paraId="14B4F735" w14:textId="77777777" w:rsidR="000C4651" w:rsidRDefault="00C00362" w:rsidP="000C4651">
      <w:pPr>
        <w:keepNext/>
        <w:jc w:val="center"/>
      </w:pPr>
      <w:r w:rsidRPr="00C00362">
        <w:rPr>
          <w:noProof/>
        </w:rPr>
        <w:drawing>
          <wp:inline distT="0" distB="0" distL="0" distR="0" wp14:anchorId="07A51CD1" wp14:editId="62085FB2">
            <wp:extent cx="5091039" cy="3786996"/>
            <wp:effectExtent l="0" t="0" r="0" b="4445"/>
            <wp:docPr id="19007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0652" name=""/>
                    <pic:cNvPicPr/>
                  </pic:nvPicPr>
                  <pic:blipFill>
                    <a:blip r:embed="rId31"/>
                    <a:stretch>
                      <a:fillRect/>
                    </a:stretch>
                  </pic:blipFill>
                  <pic:spPr>
                    <a:xfrm>
                      <a:off x="0" y="0"/>
                      <a:ext cx="5093502" cy="3788828"/>
                    </a:xfrm>
                    <a:prstGeom prst="rect">
                      <a:avLst/>
                    </a:prstGeom>
                  </pic:spPr>
                </pic:pic>
              </a:graphicData>
            </a:graphic>
          </wp:inline>
        </w:drawing>
      </w:r>
    </w:p>
    <w:p w14:paraId="228CF70F" w14:textId="0B70B0B0" w:rsidR="000C4651" w:rsidRDefault="000C4651" w:rsidP="000C4651">
      <w:pPr>
        <w:pStyle w:val="Caption"/>
      </w:pPr>
      <w:bookmarkStart w:id="32" w:name="_Toc217987428"/>
      <w:r>
        <w:t xml:space="preserve">Ảnh </w:t>
      </w:r>
      <w:fldSimple w:instr=" STYLEREF 1 \s ">
        <w:r w:rsidR="006C545B">
          <w:rPr>
            <w:noProof/>
          </w:rPr>
          <w:t>2</w:t>
        </w:r>
      </w:fldSimple>
      <w:r w:rsidR="006C545B">
        <w:t>.</w:t>
      </w:r>
      <w:fldSimple w:instr=" SEQ Ảnh \* ARABIC \s 1 ">
        <w:r w:rsidR="006C545B">
          <w:rPr>
            <w:noProof/>
          </w:rPr>
          <w:t>16</w:t>
        </w:r>
      </w:fldSimple>
      <w:r>
        <w:t xml:space="preserve"> Chức năng tìm kiếm</w:t>
      </w:r>
      <w:bookmarkEnd w:id="32"/>
    </w:p>
    <w:p w14:paraId="2901CB6A" w14:textId="77777777" w:rsidR="000C4651" w:rsidRDefault="000C4651">
      <w:pPr>
        <w:spacing w:before="0" w:after="160" w:line="278" w:lineRule="auto"/>
        <w:jc w:val="left"/>
        <w:rPr>
          <w:i/>
          <w:iCs/>
          <w:sz w:val="18"/>
          <w:szCs w:val="18"/>
        </w:rPr>
      </w:pPr>
      <w:r>
        <w:br w:type="page"/>
      </w:r>
    </w:p>
    <w:p w14:paraId="779DA2B8" w14:textId="3540CE7B" w:rsidR="00C00362" w:rsidRDefault="00735ABC" w:rsidP="00735ABC">
      <w:pPr>
        <w:pStyle w:val="StyleTru"/>
      </w:pPr>
      <w:r>
        <w:lastRenderedPageBreak/>
        <w:t xml:space="preserve">Hàm Sắp xếp sản phẩm </w:t>
      </w:r>
    </w:p>
    <w:p w14:paraId="1A17B903" w14:textId="77777777" w:rsidR="00735ABC" w:rsidRDefault="00735ABC" w:rsidP="00735ABC">
      <w:pPr>
        <w:keepNext/>
      </w:pPr>
      <w:r w:rsidRPr="00735ABC">
        <w:rPr>
          <w:noProof/>
        </w:rPr>
        <w:drawing>
          <wp:inline distT="0" distB="0" distL="0" distR="0" wp14:anchorId="1C5462AE" wp14:editId="25C3D511">
            <wp:extent cx="5580380" cy="3123565"/>
            <wp:effectExtent l="0" t="0" r="1270" b="635"/>
            <wp:docPr id="10317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7094" name=""/>
                    <pic:cNvPicPr/>
                  </pic:nvPicPr>
                  <pic:blipFill>
                    <a:blip r:embed="rId32"/>
                    <a:stretch>
                      <a:fillRect/>
                    </a:stretch>
                  </pic:blipFill>
                  <pic:spPr>
                    <a:xfrm>
                      <a:off x="0" y="0"/>
                      <a:ext cx="5580380" cy="3123565"/>
                    </a:xfrm>
                    <a:prstGeom prst="rect">
                      <a:avLst/>
                    </a:prstGeom>
                  </pic:spPr>
                </pic:pic>
              </a:graphicData>
            </a:graphic>
          </wp:inline>
        </w:drawing>
      </w:r>
    </w:p>
    <w:p w14:paraId="4F088AC4" w14:textId="085864E2" w:rsidR="00735ABC" w:rsidRDefault="00735ABC" w:rsidP="00735ABC">
      <w:pPr>
        <w:pStyle w:val="Caption"/>
      </w:pPr>
      <w:bookmarkStart w:id="33" w:name="_Toc217987429"/>
      <w:r>
        <w:t xml:space="preserve">Ảnh </w:t>
      </w:r>
      <w:fldSimple w:instr=" STYLEREF 1 \s ">
        <w:r w:rsidR="006C545B">
          <w:rPr>
            <w:noProof/>
          </w:rPr>
          <w:t>2</w:t>
        </w:r>
      </w:fldSimple>
      <w:r w:rsidR="006C545B">
        <w:t>.</w:t>
      </w:r>
      <w:fldSimple w:instr=" SEQ Ảnh \* ARABIC \s 1 ">
        <w:r w:rsidR="006C545B">
          <w:rPr>
            <w:noProof/>
          </w:rPr>
          <w:t>17</w:t>
        </w:r>
      </w:fldSimple>
      <w:r>
        <w:t xml:space="preserve"> Hàm sắp xếp</w:t>
      </w:r>
      <w:bookmarkEnd w:id="33"/>
    </w:p>
    <w:p w14:paraId="0CE8E062" w14:textId="4FB568E2" w:rsidR="00270CA0" w:rsidRDefault="00466F75">
      <w:pPr>
        <w:pStyle w:val="Heading3"/>
      </w:pPr>
      <w:bookmarkStart w:id="34" w:name="_Toc217987565"/>
      <w:r>
        <w:t>Detail</w:t>
      </w:r>
      <w:bookmarkEnd w:id="34"/>
    </w:p>
    <w:p w14:paraId="0C9E958D" w14:textId="7021C5D9" w:rsidR="003A1ADF" w:rsidRPr="003A1ADF" w:rsidRDefault="003A1ADF" w:rsidP="005C56C9">
      <w:pPr>
        <w:pStyle w:val="StyleTru"/>
      </w:pPr>
      <w:r>
        <w:t>Trang thông tin sản phẩm</w:t>
      </w:r>
    </w:p>
    <w:p w14:paraId="12465472" w14:textId="77777777" w:rsidR="005C56C9" w:rsidRDefault="003A1ADF" w:rsidP="005C56C9">
      <w:pPr>
        <w:keepNext/>
        <w:jc w:val="center"/>
      </w:pPr>
      <w:r w:rsidRPr="003A1ADF">
        <w:rPr>
          <w:noProof/>
        </w:rPr>
        <w:drawing>
          <wp:inline distT="0" distB="0" distL="0" distR="0" wp14:anchorId="7DC5E28D" wp14:editId="397E536B">
            <wp:extent cx="4295954" cy="3787557"/>
            <wp:effectExtent l="0" t="0" r="0" b="3810"/>
            <wp:docPr id="11927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2367" name=""/>
                    <pic:cNvPicPr/>
                  </pic:nvPicPr>
                  <pic:blipFill>
                    <a:blip r:embed="rId33"/>
                    <a:stretch>
                      <a:fillRect/>
                    </a:stretch>
                  </pic:blipFill>
                  <pic:spPr>
                    <a:xfrm>
                      <a:off x="0" y="0"/>
                      <a:ext cx="4301073" cy="3792070"/>
                    </a:xfrm>
                    <a:prstGeom prst="rect">
                      <a:avLst/>
                    </a:prstGeom>
                  </pic:spPr>
                </pic:pic>
              </a:graphicData>
            </a:graphic>
          </wp:inline>
        </w:drawing>
      </w:r>
    </w:p>
    <w:p w14:paraId="2956AA39" w14:textId="37BFBD86" w:rsidR="005C56C9" w:rsidRDefault="005C56C9" w:rsidP="005C56C9">
      <w:pPr>
        <w:pStyle w:val="Caption"/>
      </w:pPr>
      <w:bookmarkStart w:id="35" w:name="_Toc217987430"/>
      <w:r>
        <w:t xml:space="preserve">Ảnh </w:t>
      </w:r>
      <w:fldSimple w:instr=" STYLEREF 1 \s ">
        <w:r w:rsidR="006C545B">
          <w:rPr>
            <w:noProof/>
          </w:rPr>
          <w:t>2</w:t>
        </w:r>
      </w:fldSimple>
      <w:r w:rsidR="006C545B">
        <w:t>.</w:t>
      </w:r>
      <w:fldSimple w:instr=" SEQ Ảnh \* ARABIC \s 1 ">
        <w:r w:rsidR="006C545B">
          <w:rPr>
            <w:noProof/>
          </w:rPr>
          <w:t>18</w:t>
        </w:r>
      </w:fldSimple>
      <w:r>
        <w:t xml:space="preserve"> Thông tin sản phẩm</w:t>
      </w:r>
      <w:bookmarkEnd w:id="35"/>
    </w:p>
    <w:p w14:paraId="1283EE49" w14:textId="77777777" w:rsidR="005C56C9" w:rsidRDefault="005C56C9">
      <w:pPr>
        <w:spacing w:before="0" w:after="160" w:line="278" w:lineRule="auto"/>
        <w:jc w:val="left"/>
        <w:rPr>
          <w:i/>
          <w:iCs/>
          <w:sz w:val="18"/>
          <w:szCs w:val="18"/>
        </w:rPr>
      </w:pPr>
      <w:r>
        <w:br w:type="page"/>
      </w:r>
    </w:p>
    <w:p w14:paraId="6D4E95D2" w14:textId="77777777" w:rsidR="003A1ADF" w:rsidRPr="003A1ADF" w:rsidRDefault="003A1ADF" w:rsidP="005C56C9">
      <w:pPr>
        <w:pStyle w:val="Caption"/>
      </w:pPr>
    </w:p>
    <w:p w14:paraId="6A8F40C4" w14:textId="2E2FAB35" w:rsidR="00270CA0" w:rsidRPr="00270CA0" w:rsidRDefault="00270CA0" w:rsidP="00270CA0">
      <w:pPr>
        <w:pStyle w:val="StyleTru"/>
      </w:pPr>
      <w:r>
        <w:t>Mua ngay</w:t>
      </w:r>
    </w:p>
    <w:p w14:paraId="6489DAD9" w14:textId="77777777" w:rsidR="00270CA0" w:rsidRDefault="00270CA0" w:rsidP="00105FC8">
      <w:pPr>
        <w:keepNext/>
        <w:jc w:val="center"/>
      </w:pPr>
      <w:r w:rsidRPr="00270CA0">
        <w:rPr>
          <w:noProof/>
        </w:rPr>
        <w:drawing>
          <wp:inline distT="0" distB="0" distL="0" distR="0" wp14:anchorId="6E3818AE" wp14:editId="197CE27A">
            <wp:extent cx="4848045" cy="2983964"/>
            <wp:effectExtent l="0" t="0" r="0" b="6985"/>
            <wp:docPr id="84299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4377" name=""/>
                    <pic:cNvPicPr/>
                  </pic:nvPicPr>
                  <pic:blipFill>
                    <a:blip r:embed="rId34"/>
                    <a:stretch>
                      <a:fillRect/>
                    </a:stretch>
                  </pic:blipFill>
                  <pic:spPr>
                    <a:xfrm>
                      <a:off x="0" y="0"/>
                      <a:ext cx="4853569" cy="2987364"/>
                    </a:xfrm>
                    <a:prstGeom prst="rect">
                      <a:avLst/>
                    </a:prstGeom>
                  </pic:spPr>
                </pic:pic>
              </a:graphicData>
            </a:graphic>
          </wp:inline>
        </w:drawing>
      </w:r>
    </w:p>
    <w:p w14:paraId="6F048F22" w14:textId="62FBC24F" w:rsidR="00466F75" w:rsidRDefault="00270CA0" w:rsidP="00270CA0">
      <w:pPr>
        <w:pStyle w:val="Caption"/>
      </w:pPr>
      <w:bookmarkStart w:id="36" w:name="_Toc217987431"/>
      <w:r>
        <w:t xml:space="preserve">Ảnh </w:t>
      </w:r>
      <w:fldSimple w:instr=" STYLEREF 1 \s ">
        <w:r w:rsidR="006C545B">
          <w:rPr>
            <w:noProof/>
          </w:rPr>
          <w:t>2</w:t>
        </w:r>
      </w:fldSimple>
      <w:r w:rsidR="006C545B">
        <w:t>.</w:t>
      </w:r>
      <w:fldSimple w:instr=" SEQ Ảnh \* ARABIC \s 1 ">
        <w:r w:rsidR="006C545B">
          <w:rPr>
            <w:noProof/>
          </w:rPr>
          <w:t>19</w:t>
        </w:r>
      </w:fldSimple>
      <w:r>
        <w:t xml:space="preserve"> </w:t>
      </w:r>
      <w:r w:rsidR="00A84441">
        <w:t>Hàm mua ngay</w:t>
      </w:r>
      <w:bookmarkEnd w:id="36"/>
    </w:p>
    <w:p w14:paraId="3DB35A18" w14:textId="7951BD09" w:rsidR="00105FC8" w:rsidRDefault="00105FC8" w:rsidP="00105FC8">
      <w:pPr>
        <w:pStyle w:val="StyleTru"/>
      </w:pPr>
      <w:r>
        <w:t>Thêm vào giỏ hàng</w:t>
      </w:r>
    </w:p>
    <w:p w14:paraId="40B3BCA4" w14:textId="77777777" w:rsidR="00105FC8" w:rsidRDefault="00105FC8" w:rsidP="00105FC8">
      <w:pPr>
        <w:keepNext/>
        <w:jc w:val="center"/>
      </w:pPr>
      <w:r w:rsidRPr="00105FC8">
        <w:rPr>
          <w:noProof/>
        </w:rPr>
        <w:drawing>
          <wp:inline distT="0" distB="0" distL="0" distR="0" wp14:anchorId="1911B119" wp14:editId="7F741EDE">
            <wp:extent cx="4968815" cy="2462357"/>
            <wp:effectExtent l="0" t="0" r="3810" b="0"/>
            <wp:docPr id="18061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4333" name=""/>
                    <pic:cNvPicPr/>
                  </pic:nvPicPr>
                  <pic:blipFill>
                    <a:blip r:embed="rId35"/>
                    <a:stretch>
                      <a:fillRect/>
                    </a:stretch>
                  </pic:blipFill>
                  <pic:spPr>
                    <a:xfrm>
                      <a:off x="0" y="0"/>
                      <a:ext cx="4973717" cy="2464786"/>
                    </a:xfrm>
                    <a:prstGeom prst="rect">
                      <a:avLst/>
                    </a:prstGeom>
                  </pic:spPr>
                </pic:pic>
              </a:graphicData>
            </a:graphic>
          </wp:inline>
        </w:drawing>
      </w:r>
    </w:p>
    <w:p w14:paraId="0466EDA8" w14:textId="52E8FB88" w:rsidR="009F7C6C" w:rsidRDefault="00105FC8" w:rsidP="00105FC8">
      <w:pPr>
        <w:pStyle w:val="Caption"/>
      </w:pPr>
      <w:bookmarkStart w:id="37" w:name="_Toc217987432"/>
      <w:r>
        <w:t xml:space="preserve">Ảnh </w:t>
      </w:r>
      <w:fldSimple w:instr=" STYLEREF 1 \s ">
        <w:r w:rsidR="006C545B">
          <w:rPr>
            <w:noProof/>
          </w:rPr>
          <w:t>2</w:t>
        </w:r>
      </w:fldSimple>
      <w:r w:rsidR="006C545B">
        <w:t>.</w:t>
      </w:r>
      <w:fldSimple w:instr=" SEQ Ảnh \* ARABIC \s 1 ">
        <w:r w:rsidR="006C545B">
          <w:rPr>
            <w:noProof/>
          </w:rPr>
          <w:t>20</w:t>
        </w:r>
      </w:fldSimple>
      <w:r>
        <w:t xml:space="preserve"> Giỏ hàng</w:t>
      </w:r>
      <w:bookmarkEnd w:id="37"/>
    </w:p>
    <w:p w14:paraId="32224DC2" w14:textId="56E5CEF4" w:rsidR="00105FC8" w:rsidRPr="009F7C6C" w:rsidRDefault="009F7C6C" w:rsidP="009F7C6C">
      <w:pPr>
        <w:spacing w:before="0" w:after="160" w:line="278" w:lineRule="auto"/>
        <w:jc w:val="left"/>
        <w:rPr>
          <w:i/>
          <w:iCs/>
          <w:sz w:val="18"/>
          <w:szCs w:val="18"/>
        </w:rPr>
      </w:pPr>
      <w:r>
        <w:br w:type="page"/>
      </w:r>
    </w:p>
    <w:p w14:paraId="02EF9DE5" w14:textId="1A3CF956" w:rsidR="00476D45" w:rsidRDefault="0053588F" w:rsidP="0053588F">
      <w:pPr>
        <w:pStyle w:val="Heading3"/>
      </w:pPr>
      <w:bookmarkStart w:id="38" w:name="_Toc217987566"/>
      <w:r>
        <w:lastRenderedPageBreak/>
        <w:t>Thanh toán</w:t>
      </w:r>
      <w:bookmarkEnd w:id="38"/>
    </w:p>
    <w:p w14:paraId="081057C4" w14:textId="76E872BF" w:rsidR="009F7C6C" w:rsidRDefault="009F7C6C" w:rsidP="009F7C6C">
      <w:pPr>
        <w:pStyle w:val="StyleTru"/>
      </w:pPr>
      <w:r>
        <w:t>Trang giỏ hàng</w:t>
      </w:r>
    </w:p>
    <w:p w14:paraId="77565515" w14:textId="77777777" w:rsidR="009F7C6C" w:rsidRDefault="009F7C6C" w:rsidP="009F7C6C">
      <w:pPr>
        <w:keepNext/>
        <w:jc w:val="center"/>
      </w:pPr>
      <w:r w:rsidRPr="009F7C6C">
        <w:rPr>
          <w:noProof/>
        </w:rPr>
        <w:drawing>
          <wp:inline distT="0" distB="0" distL="0" distR="0" wp14:anchorId="3B04AA66" wp14:editId="3D17F679">
            <wp:extent cx="5091380" cy="1517333"/>
            <wp:effectExtent l="0" t="0" r="0" b="6985"/>
            <wp:docPr id="8003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7817" name=""/>
                    <pic:cNvPicPr/>
                  </pic:nvPicPr>
                  <pic:blipFill>
                    <a:blip r:embed="rId36"/>
                    <a:stretch>
                      <a:fillRect/>
                    </a:stretch>
                  </pic:blipFill>
                  <pic:spPr>
                    <a:xfrm>
                      <a:off x="0" y="0"/>
                      <a:ext cx="5096834" cy="1518958"/>
                    </a:xfrm>
                    <a:prstGeom prst="rect">
                      <a:avLst/>
                    </a:prstGeom>
                  </pic:spPr>
                </pic:pic>
              </a:graphicData>
            </a:graphic>
          </wp:inline>
        </w:drawing>
      </w:r>
    </w:p>
    <w:p w14:paraId="4A7D2772" w14:textId="7A4EED95" w:rsidR="009F7C6C" w:rsidRDefault="009F7C6C" w:rsidP="009F7C6C">
      <w:pPr>
        <w:pStyle w:val="Caption"/>
      </w:pPr>
      <w:bookmarkStart w:id="39" w:name="_Toc217987433"/>
      <w:r>
        <w:t xml:space="preserve">Ảnh </w:t>
      </w:r>
      <w:fldSimple w:instr=" STYLEREF 1 \s ">
        <w:r w:rsidR="006C545B">
          <w:rPr>
            <w:noProof/>
          </w:rPr>
          <w:t>2</w:t>
        </w:r>
      </w:fldSimple>
      <w:r w:rsidR="006C545B">
        <w:t>.</w:t>
      </w:r>
      <w:fldSimple w:instr=" SEQ Ảnh \* ARABIC \s 1 ">
        <w:r w:rsidR="006C545B">
          <w:rPr>
            <w:noProof/>
          </w:rPr>
          <w:t>21</w:t>
        </w:r>
      </w:fldSimple>
      <w:r>
        <w:t xml:space="preserve"> Trang giỏ hàng</w:t>
      </w:r>
      <w:bookmarkEnd w:id="39"/>
    </w:p>
    <w:p w14:paraId="436FCE83" w14:textId="4F999B00" w:rsidR="0016129A" w:rsidRDefault="0016129A" w:rsidP="0016129A">
      <w:pPr>
        <w:pStyle w:val="StyleTru"/>
      </w:pPr>
      <w:r>
        <w:t>Trang Thanh toán</w:t>
      </w:r>
    </w:p>
    <w:p w14:paraId="0851E8F9" w14:textId="77777777" w:rsidR="0016129A" w:rsidRDefault="0016129A" w:rsidP="0016129A">
      <w:pPr>
        <w:keepNext/>
        <w:jc w:val="center"/>
      </w:pPr>
      <w:r w:rsidRPr="0016129A">
        <w:rPr>
          <w:noProof/>
        </w:rPr>
        <w:drawing>
          <wp:inline distT="0" distB="0" distL="0" distR="0" wp14:anchorId="14601430" wp14:editId="58109A6E">
            <wp:extent cx="5580380" cy="3223895"/>
            <wp:effectExtent l="0" t="0" r="1270" b="0"/>
            <wp:docPr id="94633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38709" name=""/>
                    <pic:cNvPicPr/>
                  </pic:nvPicPr>
                  <pic:blipFill>
                    <a:blip r:embed="rId37"/>
                    <a:stretch>
                      <a:fillRect/>
                    </a:stretch>
                  </pic:blipFill>
                  <pic:spPr>
                    <a:xfrm>
                      <a:off x="0" y="0"/>
                      <a:ext cx="5580380" cy="3223895"/>
                    </a:xfrm>
                    <a:prstGeom prst="rect">
                      <a:avLst/>
                    </a:prstGeom>
                  </pic:spPr>
                </pic:pic>
              </a:graphicData>
            </a:graphic>
          </wp:inline>
        </w:drawing>
      </w:r>
    </w:p>
    <w:p w14:paraId="43B322A7" w14:textId="0025AEA0" w:rsidR="00976241" w:rsidRDefault="0016129A" w:rsidP="006B0911">
      <w:pPr>
        <w:pStyle w:val="Caption"/>
      </w:pPr>
      <w:bookmarkStart w:id="40" w:name="_Toc217987434"/>
      <w:r>
        <w:t xml:space="preserve">Ảnh </w:t>
      </w:r>
      <w:fldSimple w:instr=" STYLEREF 1 \s ">
        <w:r w:rsidR="006C545B">
          <w:rPr>
            <w:noProof/>
          </w:rPr>
          <w:t>2</w:t>
        </w:r>
      </w:fldSimple>
      <w:r w:rsidR="006C545B">
        <w:t>.</w:t>
      </w:r>
      <w:fldSimple w:instr=" SEQ Ảnh \* ARABIC \s 1 ">
        <w:r w:rsidR="006C545B">
          <w:rPr>
            <w:noProof/>
          </w:rPr>
          <w:t>22</w:t>
        </w:r>
      </w:fldSimple>
      <w:r>
        <w:t xml:space="preserve"> Trang thanh toán</w:t>
      </w:r>
      <w:bookmarkEnd w:id="40"/>
    </w:p>
    <w:p w14:paraId="4E07360B" w14:textId="40767D80" w:rsidR="009F7C6C" w:rsidRPr="00A70D20" w:rsidRDefault="009F7C6C" w:rsidP="00A70D20">
      <w:pPr>
        <w:spacing w:before="0" w:after="160" w:line="278" w:lineRule="auto"/>
        <w:jc w:val="left"/>
        <w:rPr>
          <w:i/>
          <w:sz w:val="18"/>
          <w:szCs w:val="18"/>
        </w:rPr>
      </w:pPr>
    </w:p>
    <w:p w14:paraId="6E82D90E" w14:textId="42ACAC55" w:rsidR="00313BC5" w:rsidRDefault="00313BC5" w:rsidP="00313BC5">
      <w:pPr>
        <w:pStyle w:val="Heading2"/>
      </w:pPr>
      <w:bookmarkStart w:id="41" w:name="_Toc217987567"/>
      <w:r>
        <w:t>BackEnd</w:t>
      </w:r>
      <w:bookmarkEnd w:id="41"/>
    </w:p>
    <w:p w14:paraId="156F59B0" w14:textId="3F11C60B" w:rsidR="0016129A" w:rsidRDefault="0016129A" w:rsidP="0016129A">
      <w:pPr>
        <w:pStyle w:val="Heading3"/>
      </w:pPr>
      <w:bookmarkStart w:id="42" w:name="_Toc217987568"/>
      <w:r>
        <w:t>Kết nối với mysql</w:t>
      </w:r>
      <w:bookmarkEnd w:id="42"/>
    </w:p>
    <w:p w14:paraId="344CCE44" w14:textId="6FB378DA" w:rsidR="000062BD" w:rsidRDefault="0016129A" w:rsidP="000062BD">
      <w:pPr>
        <w:pStyle w:val="DoanVB"/>
      </w:pPr>
      <w:r>
        <w:t xml:space="preserve">Tạo file </w:t>
      </w:r>
      <w:r w:rsidR="00B01409" w:rsidRPr="00B01409">
        <w:t>application.properties</w:t>
      </w:r>
      <w:r w:rsidR="000062BD">
        <w:t xml:space="preserve"> với nội dung:</w:t>
      </w:r>
    </w:p>
    <w:p w14:paraId="0191C559" w14:textId="77777777" w:rsidR="000062BD" w:rsidRDefault="000062BD" w:rsidP="000062BD">
      <w:r>
        <w:t>spring.datasource.url=jdbc:mysql://localhost:3306/laptop_shop</w:t>
      </w:r>
    </w:p>
    <w:p w14:paraId="504C951D" w14:textId="5C9F214B" w:rsidR="000062BD" w:rsidRDefault="000062BD" w:rsidP="000062BD">
      <w:r>
        <w:t>spring.datasource.username=tên user của bạn</w:t>
      </w:r>
    </w:p>
    <w:p w14:paraId="335C3F23" w14:textId="374AD530" w:rsidR="000062BD" w:rsidRDefault="000062BD" w:rsidP="000062BD">
      <w:r>
        <w:t>spring.datasource.password=Mật khẩu</w:t>
      </w:r>
    </w:p>
    <w:p w14:paraId="2B6028C6" w14:textId="1F131051" w:rsidR="00976241" w:rsidRDefault="007201B1" w:rsidP="003F33BC">
      <w:pPr>
        <w:pStyle w:val="Heading3"/>
      </w:pPr>
      <w:bookmarkStart w:id="43" w:name="_Toc217987569"/>
      <w:r>
        <w:lastRenderedPageBreak/>
        <w:t>Đăng nhập đăng ký (</w:t>
      </w:r>
      <w:r w:rsidR="003F33BC" w:rsidRPr="003F33BC">
        <w:rPr>
          <w:rFonts w:eastAsiaTheme="minorHAnsi" w:cstheme="minorBidi"/>
          <w:szCs w:val="22"/>
          <w:lang w:val="vi-VN"/>
        </w:rPr>
        <w:t>AuthController.java</w:t>
      </w:r>
      <w:r w:rsidR="003F33BC">
        <w:t>)</w:t>
      </w:r>
      <w:bookmarkEnd w:id="43"/>
    </w:p>
    <w:p w14:paraId="211B6D41" w14:textId="77777777" w:rsidR="0005445B" w:rsidRDefault="003F33BC" w:rsidP="0005445B">
      <w:pPr>
        <w:keepNext/>
        <w:jc w:val="center"/>
      </w:pPr>
      <w:r>
        <w:rPr>
          <w:noProof/>
        </w:rPr>
        <w:drawing>
          <wp:inline distT="0" distB="0" distL="0" distR="0" wp14:anchorId="53A95983" wp14:editId="6A012C40">
            <wp:extent cx="4893869" cy="5131657"/>
            <wp:effectExtent l="0" t="0" r="2540" b="0"/>
            <wp:docPr id="149396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5371" name=""/>
                    <pic:cNvPicPr/>
                  </pic:nvPicPr>
                  <pic:blipFill>
                    <a:blip r:embed="rId38"/>
                    <a:stretch>
                      <a:fillRect/>
                    </a:stretch>
                  </pic:blipFill>
                  <pic:spPr>
                    <a:xfrm>
                      <a:off x="0" y="0"/>
                      <a:ext cx="4898670" cy="5136691"/>
                    </a:xfrm>
                    <a:prstGeom prst="rect">
                      <a:avLst/>
                    </a:prstGeom>
                  </pic:spPr>
                </pic:pic>
              </a:graphicData>
            </a:graphic>
          </wp:inline>
        </w:drawing>
      </w:r>
    </w:p>
    <w:p w14:paraId="28B82516" w14:textId="1B0E8C5E" w:rsidR="00E30D06" w:rsidRDefault="0005445B" w:rsidP="0005445B">
      <w:pPr>
        <w:pStyle w:val="Caption"/>
      </w:pPr>
      <w:bookmarkStart w:id="44" w:name="_Toc217987435"/>
      <w:r>
        <w:t xml:space="preserve">Ảnh </w:t>
      </w:r>
      <w:fldSimple w:instr=" STYLEREF 1 \s ">
        <w:r w:rsidR="006C545B">
          <w:rPr>
            <w:noProof/>
          </w:rPr>
          <w:t>2</w:t>
        </w:r>
      </w:fldSimple>
      <w:r w:rsidR="006C545B">
        <w:t>.</w:t>
      </w:r>
      <w:fldSimple w:instr=" SEQ Ảnh \* ARABIC \s 1 ">
        <w:r w:rsidR="006C545B">
          <w:rPr>
            <w:noProof/>
          </w:rPr>
          <w:t>23</w:t>
        </w:r>
      </w:fldSimple>
      <w:r>
        <w:t xml:space="preserve"> Đăng nhập</w:t>
      </w:r>
      <w:bookmarkEnd w:id="44"/>
    </w:p>
    <w:p w14:paraId="7D3E9678" w14:textId="77777777" w:rsidR="00E30D06" w:rsidRDefault="00E30D06">
      <w:pPr>
        <w:spacing w:before="0" w:after="160" w:line="278" w:lineRule="auto"/>
        <w:jc w:val="left"/>
        <w:rPr>
          <w:i/>
          <w:iCs/>
          <w:sz w:val="18"/>
          <w:szCs w:val="18"/>
        </w:rPr>
      </w:pPr>
      <w:r>
        <w:br w:type="page"/>
      </w:r>
    </w:p>
    <w:p w14:paraId="37AC7473" w14:textId="50E19F0D" w:rsidR="000062BD" w:rsidRDefault="00E30D06" w:rsidP="00E30D06">
      <w:pPr>
        <w:pStyle w:val="StyleTru"/>
      </w:pPr>
      <w:r>
        <w:lastRenderedPageBreak/>
        <w:t>Đăng ký</w:t>
      </w:r>
    </w:p>
    <w:p w14:paraId="30689A10" w14:textId="77777777" w:rsidR="00CB566B" w:rsidRDefault="00301107" w:rsidP="00CB566B">
      <w:pPr>
        <w:keepNext/>
        <w:jc w:val="center"/>
      </w:pPr>
      <w:r w:rsidRPr="00301107">
        <w:rPr>
          <w:noProof/>
        </w:rPr>
        <w:drawing>
          <wp:inline distT="0" distB="0" distL="0" distR="0" wp14:anchorId="11F023E8" wp14:editId="48D5674A">
            <wp:extent cx="4747565" cy="3580662"/>
            <wp:effectExtent l="0" t="0" r="0" b="1270"/>
            <wp:docPr id="176879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9139" name=""/>
                    <pic:cNvPicPr/>
                  </pic:nvPicPr>
                  <pic:blipFill>
                    <a:blip r:embed="rId39"/>
                    <a:stretch>
                      <a:fillRect/>
                    </a:stretch>
                  </pic:blipFill>
                  <pic:spPr>
                    <a:xfrm>
                      <a:off x="0" y="0"/>
                      <a:ext cx="4751907" cy="3583936"/>
                    </a:xfrm>
                    <a:prstGeom prst="rect">
                      <a:avLst/>
                    </a:prstGeom>
                  </pic:spPr>
                </pic:pic>
              </a:graphicData>
            </a:graphic>
          </wp:inline>
        </w:drawing>
      </w:r>
    </w:p>
    <w:p w14:paraId="10CE1D80" w14:textId="021C1811" w:rsidR="00A70D20" w:rsidRDefault="00CB566B" w:rsidP="00E06DF0">
      <w:pPr>
        <w:pStyle w:val="Caption"/>
      </w:pPr>
      <w:bookmarkStart w:id="45" w:name="_Toc217987436"/>
      <w:r>
        <w:t xml:space="preserve">Ảnh </w:t>
      </w:r>
      <w:fldSimple w:instr=" STYLEREF 1 \s ">
        <w:r w:rsidR="006C545B">
          <w:rPr>
            <w:noProof/>
          </w:rPr>
          <w:t>2</w:t>
        </w:r>
      </w:fldSimple>
      <w:r w:rsidR="006C545B">
        <w:t>.</w:t>
      </w:r>
      <w:fldSimple w:instr=" SEQ Ảnh \* ARABIC \s 1 ">
        <w:r w:rsidR="006C545B">
          <w:rPr>
            <w:noProof/>
          </w:rPr>
          <w:t>24</w:t>
        </w:r>
      </w:fldSimple>
      <w:r>
        <w:t xml:space="preserve"> Hàm đăng ký</w:t>
      </w:r>
      <w:bookmarkEnd w:id="45"/>
    </w:p>
    <w:p w14:paraId="4AF2B6CF" w14:textId="78DF331D" w:rsidR="00A70D20" w:rsidRPr="00540BFE" w:rsidRDefault="001D41A3" w:rsidP="00540BFE">
      <w:pPr>
        <w:pStyle w:val="Heading3"/>
        <w:rPr>
          <w:lang w:val="vi-VN"/>
        </w:rPr>
      </w:pPr>
      <w:bookmarkStart w:id="46" w:name="_Toc217987570"/>
      <w:r>
        <w:t>Giỏ hàng</w:t>
      </w:r>
      <w:r w:rsidR="00540BFE">
        <w:t xml:space="preserve"> (</w:t>
      </w:r>
      <w:r w:rsidR="00540BFE" w:rsidRPr="00540BFE">
        <w:rPr>
          <w:lang w:val="vi-VN"/>
        </w:rPr>
        <w:t>CartController.java</w:t>
      </w:r>
      <w:r w:rsidR="00540BFE">
        <w:t>)</w:t>
      </w:r>
      <w:bookmarkEnd w:id="46"/>
    </w:p>
    <w:p w14:paraId="6A68701B" w14:textId="31360B07" w:rsidR="001D41A3" w:rsidRDefault="004F5433" w:rsidP="004F5433">
      <w:pPr>
        <w:pStyle w:val="StyleTru"/>
      </w:pPr>
      <w:r>
        <w:t>Thêm sản phẩm</w:t>
      </w:r>
    </w:p>
    <w:p w14:paraId="750C5E93" w14:textId="77777777" w:rsidR="002E3855" w:rsidRDefault="002E3855" w:rsidP="002E3855">
      <w:pPr>
        <w:keepNext/>
        <w:jc w:val="center"/>
      </w:pPr>
      <w:r w:rsidRPr="002E3855">
        <w:rPr>
          <w:noProof/>
        </w:rPr>
        <w:drawing>
          <wp:inline distT="0" distB="0" distL="0" distR="0" wp14:anchorId="589CF532" wp14:editId="4AC161C4">
            <wp:extent cx="4645152" cy="2322576"/>
            <wp:effectExtent l="0" t="0" r="3175" b="1905"/>
            <wp:docPr id="66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822" name=""/>
                    <pic:cNvPicPr/>
                  </pic:nvPicPr>
                  <pic:blipFill>
                    <a:blip r:embed="rId40"/>
                    <a:stretch>
                      <a:fillRect/>
                    </a:stretch>
                  </pic:blipFill>
                  <pic:spPr>
                    <a:xfrm>
                      <a:off x="0" y="0"/>
                      <a:ext cx="4649967" cy="2324983"/>
                    </a:xfrm>
                    <a:prstGeom prst="rect">
                      <a:avLst/>
                    </a:prstGeom>
                  </pic:spPr>
                </pic:pic>
              </a:graphicData>
            </a:graphic>
          </wp:inline>
        </w:drawing>
      </w:r>
    </w:p>
    <w:p w14:paraId="1348A41A" w14:textId="7B18DE38" w:rsidR="00E06DF0" w:rsidRDefault="002E3855" w:rsidP="002E3855">
      <w:pPr>
        <w:pStyle w:val="Caption"/>
      </w:pPr>
      <w:bookmarkStart w:id="47" w:name="_Toc217987437"/>
      <w:r>
        <w:t xml:space="preserve">Ảnh </w:t>
      </w:r>
      <w:fldSimple w:instr=" STYLEREF 1 \s ">
        <w:r w:rsidR="006C545B">
          <w:rPr>
            <w:noProof/>
          </w:rPr>
          <w:t>2</w:t>
        </w:r>
      </w:fldSimple>
      <w:r w:rsidR="006C545B">
        <w:t>.</w:t>
      </w:r>
      <w:fldSimple w:instr=" SEQ Ảnh \* ARABIC \s 1 ">
        <w:r w:rsidR="006C545B">
          <w:rPr>
            <w:noProof/>
          </w:rPr>
          <w:t>25</w:t>
        </w:r>
      </w:fldSimple>
      <w:r>
        <w:t xml:space="preserve"> Hàm thêm sản phẩm</w:t>
      </w:r>
      <w:bookmarkEnd w:id="47"/>
    </w:p>
    <w:p w14:paraId="1E36F249" w14:textId="5A41D1A2" w:rsidR="004F5433" w:rsidRPr="00E06DF0" w:rsidRDefault="00E06DF0" w:rsidP="00E06DF0">
      <w:pPr>
        <w:spacing w:before="0" w:after="160" w:line="278" w:lineRule="auto"/>
        <w:jc w:val="left"/>
        <w:rPr>
          <w:i/>
          <w:iCs/>
          <w:sz w:val="18"/>
          <w:szCs w:val="18"/>
        </w:rPr>
      </w:pPr>
      <w:r>
        <w:br w:type="page"/>
      </w:r>
    </w:p>
    <w:p w14:paraId="1DDC4F93" w14:textId="028573F8" w:rsidR="00E06DF0" w:rsidRPr="00E06DF0" w:rsidRDefault="00E06DF0" w:rsidP="00E06DF0">
      <w:pPr>
        <w:pStyle w:val="StyleTru"/>
      </w:pPr>
      <w:r>
        <w:lastRenderedPageBreak/>
        <w:t>Xóa sản phẩm khỏi giỏ hàng</w:t>
      </w:r>
    </w:p>
    <w:p w14:paraId="2B074C56" w14:textId="77777777" w:rsidR="00E06DF0" w:rsidRDefault="00E06DF0" w:rsidP="00E06DF0">
      <w:pPr>
        <w:keepNext/>
      </w:pPr>
      <w:r w:rsidRPr="00E06DF0">
        <w:rPr>
          <w:noProof/>
        </w:rPr>
        <w:drawing>
          <wp:inline distT="0" distB="0" distL="0" distR="0" wp14:anchorId="49AEC968" wp14:editId="039E075C">
            <wp:extent cx="5580380" cy="2303780"/>
            <wp:effectExtent l="0" t="0" r="1270" b="1270"/>
            <wp:docPr id="13694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5437" name=""/>
                    <pic:cNvPicPr/>
                  </pic:nvPicPr>
                  <pic:blipFill>
                    <a:blip r:embed="rId41"/>
                    <a:stretch>
                      <a:fillRect/>
                    </a:stretch>
                  </pic:blipFill>
                  <pic:spPr>
                    <a:xfrm>
                      <a:off x="0" y="0"/>
                      <a:ext cx="5580380" cy="2303780"/>
                    </a:xfrm>
                    <a:prstGeom prst="rect">
                      <a:avLst/>
                    </a:prstGeom>
                  </pic:spPr>
                </pic:pic>
              </a:graphicData>
            </a:graphic>
          </wp:inline>
        </w:drawing>
      </w:r>
    </w:p>
    <w:p w14:paraId="63EE9DE3" w14:textId="34FEEE1E" w:rsidR="00787369" w:rsidRDefault="00E06DF0" w:rsidP="00E06DF0">
      <w:pPr>
        <w:pStyle w:val="Caption"/>
      </w:pPr>
      <w:bookmarkStart w:id="48" w:name="_Toc217987438"/>
      <w:r>
        <w:t xml:space="preserve">Ảnh </w:t>
      </w:r>
      <w:fldSimple w:instr=" STYLEREF 1 \s ">
        <w:r w:rsidR="006C545B">
          <w:rPr>
            <w:noProof/>
          </w:rPr>
          <w:t>2</w:t>
        </w:r>
      </w:fldSimple>
      <w:r w:rsidR="006C545B">
        <w:t>.</w:t>
      </w:r>
      <w:fldSimple w:instr=" SEQ Ảnh \* ARABIC \s 1 ">
        <w:r w:rsidR="006C545B">
          <w:rPr>
            <w:noProof/>
          </w:rPr>
          <w:t>26</w:t>
        </w:r>
      </w:fldSimple>
      <w:r>
        <w:t xml:space="preserve"> Hàm xóa sản phẩm</w:t>
      </w:r>
      <w:bookmarkEnd w:id="48"/>
    </w:p>
    <w:p w14:paraId="7D967764" w14:textId="6102E8BB" w:rsidR="005C258C" w:rsidRDefault="005C258C" w:rsidP="005C258C">
      <w:pPr>
        <w:pStyle w:val="Heading3"/>
      </w:pPr>
      <w:bookmarkStart w:id="49" w:name="_Toc217987571"/>
      <w:r>
        <w:t>Thanh toán</w:t>
      </w:r>
      <w:bookmarkEnd w:id="49"/>
    </w:p>
    <w:p w14:paraId="39E2A29A" w14:textId="56114688" w:rsidR="005C258C" w:rsidRPr="005C258C" w:rsidRDefault="005C258C" w:rsidP="005C258C">
      <w:pPr>
        <w:pStyle w:val="DoanVB"/>
      </w:pPr>
      <w:r>
        <w:t>Class thanh toán</w:t>
      </w:r>
    </w:p>
    <w:p w14:paraId="117A3F05" w14:textId="77777777" w:rsidR="005C258C" w:rsidRDefault="005C258C" w:rsidP="005C258C">
      <w:pPr>
        <w:keepNext/>
      </w:pPr>
      <w:r w:rsidRPr="005C258C">
        <w:rPr>
          <w:noProof/>
        </w:rPr>
        <w:drawing>
          <wp:inline distT="0" distB="0" distL="0" distR="0" wp14:anchorId="5BA02206" wp14:editId="73A3032C">
            <wp:extent cx="5580380" cy="5030470"/>
            <wp:effectExtent l="0" t="0" r="1270" b="0"/>
            <wp:docPr id="129459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2407" name=""/>
                    <pic:cNvPicPr/>
                  </pic:nvPicPr>
                  <pic:blipFill>
                    <a:blip r:embed="rId42"/>
                    <a:stretch>
                      <a:fillRect/>
                    </a:stretch>
                  </pic:blipFill>
                  <pic:spPr>
                    <a:xfrm>
                      <a:off x="0" y="0"/>
                      <a:ext cx="5580380" cy="5030470"/>
                    </a:xfrm>
                    <a:prstGeom prst="rect">
                      <a:avLst/>
                    </a:prstGeom>
                  </pic:spPr>
                </pic:pic>
              </a:graphicData>
            </a:graphic>
          </wp:inline>
        </w:drawing>
      </w:r>
    </w:p>
    <w:p w14:paraId="750F0D2E" w14:textId="1ED89D62" w:rsidR="005C258C" w:rsidRDefault="005C258C" w:rsidP="005C258C">
      <w:pPr>
        <w:pStyle w:val="Caption"/>
      </w:pPr>
      <w:bookmarkStart w:id="50" w:name="_Toc217987439"/>
      <w:r>
        <w:t xml:space="preserve">Ảnh </w:t>
      </w:r>
      <w:fldSimple w:instr=" STYLEREF 1 \s ">
        <w:r w:rsidR="006C545B">
          <w:rPr>
            <w:noProof/>
          </w:rPr>
          <w:t>2</w:t>
        </w:r>
      </w:fldSimple>
      <w:r w:rsidR="006C545B">
        <w:t>.</w:t>
      </w:r>
      <w:fldSimple w:instr=" SEQ Ảnh \* ARABIC \s 1 ">
        <w:r w:rsidR="006C545B">
          <w:rPr>
            <w:noProof/>
          </w:rPr>
          <w:t>27</w:t>
        </w:r>
      </w:fldSimple>
      <w:r>
        <w:t xml:space="preserve"> Class thanh toán</w:t>
      </w:r>
      <w:bookmarkEnd w:id="50"/>
    </w:p>
    <w:p w14:paraId="029A37FD" w14:textId="7B6FC730" w:rsidR="00573CA3" w:rsidRDefault="00326EAE" w:rsidP="00326EAE">
      <w:pPr>
        <w:pStyle w:val="Heading3"/>
      </w:pPr>
      <w:bookmarkStart w:id="51" w:name="_Toc217987572"/>
      <w:r>
        <w:lastRenderedPageBreak/>
        <w:t>Đơn hàng đã mua</w:t>
      </w:r>
      <w:bookmarkEnd w:id="51"/>
    </w:p>
    <w:p w14:paraId="77DF715A" w14:textId="77777777" w:rsidR="00F34F73" w:rsidRDefault="00F34F73" w:rsidP="00F34F73">
      <w:pPr>
        <w:keepNext/>
      </w:pPr>
      <w:r w:rsidRPr="00F34F73">
        <w:rPr>
          <w:noProof/>
          <w:lang w:val="vi-VN"/>
        </w:rPr>
        <w:drawing>
          <wp:inline distT="0" distB="0" distL="0" distR="0" wp14:anchorId="5C4700AC" wp14:editId="6CAFFEB7">
            <wp:extent cx="5580380" cy="3896360"/>
            <wp:effectExtent l="0" t="0" r="1270" b="8890"/>
            <wp:docPr id="131451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15524" name=""/>
                    <pic:cNvPicPr/>
                  </pic:nvPicPr>
                  <pic:blipFill>
                    <a:blip r:embed="rId43"/>
                    <a:stretch>
                      <a:fillRect/>
                    </a:stretch>
                  </pic:blipFill>
                  <pic:spPr>
                    <a:xfrm>
                      <a:off x="0" y="0"/>
                      <a:ext cx="5580380" cy="3896360"/>
                    </a:xfrm>
                    <a:prstGeom prst="rect">
                      <a:avLst/>
                    </a:prstGeom>
                  </pic:spPr>
                </pic:pic>
              </a:graphicData>
            </a:graphic>
          </wp:inline>
        </w:drawing>
      </w:r>
    </w:p>
    <w:p w14:paraId="0D56A47F" w14:textId="5F394B22" w:rsidR="00326EAE" w:rsidRDefault="00F34F73" w:rsidP="00FA25A8">
      <w:pPr>
        <w:pStyle w:val="Caption"/>
      </w:pPr>
      <w:bookmarkStart w:id="52" w:name="_Toc217987440"/>
      <w:r>
        <w:t xml:space="preserve">Ảnh </w:t>
      </w:r>
      <w:fldSimple w:instr=" STYLEREF 1 \s ">
        <w:r w:rsidR="006C545B">
          <w:rPr>
            <w:noProof/>
          </w:rPr>
          <w:t>2</w:t>
        </w:r>
      </w:fldSimple>
      <w:r w:rsidR="006C545B">
        <w:t>.</w:t>
      </w:r>
      <w:fldSimple w:instr=" SEQ Ảnh \* ARABIC \s 1 ">
        <w:r w:rsidR="006C545B">
          <w:rPr>
            <w:noProof/>
          </w:rPr>
          <w:t>28</w:t>
        </w:r>
      </w:fldSimple>
      <w:r>
        <w:t xml:space="preserve"> Class đơn hàng</w:t>
      </w:r>
      <w:bookmarkEnd w:id="52"/>
    </w:p>
    <w:p w14:paraId="3BEDECCD" w14:textId="3EA59102" w:rsidR="00000C69" w:rsidRDefault="009C2F6E" w:rsidP="00753258">
      <w:pPr>
        <w:pStyle w:val="Heading3"/>
      </w:pPr>
      <w:bookmarkStart w:id="53" w:name="_Toc217987573"/>
      <w:r>
        <w:t>Truyền</w:t>
      </w:r>
      <w:r w:rsidR="005C14FE">
        <w:t>/nhận</w:t>
      </w:r>
      <w:r>
        <w:t xml:space="preserve"> dữ liệu </w:t>
      </w:r>
      <w:r w:rsidR="007072FA">
        <w:t>với</w:t>
      </w:r>
      <w:r>
        <w:t xml:space="preserve"> frontend</w:t>
      </w:r>
      <w:bookmarkEnd w:id="53"/>
      <w:r w:rsidR="000E45BE">
        <w:tab/>
      </w:r>
    </w:p>
    <w:p w14:paraId="6C1E846C" w14:textId="77777777" w:rsidR="00D40748" w:rsidRDefault="00D40748" w:rsidP="00D40748">
      <w:pPr>
        <w:keepNext/>
        <w:jc w:val="center"/>
      </w:pPr>
      <w:r w:rsidRPr="00D40748">
        <w:rPr>
          <w:noProof/>
        </w:rPr>
        <w:drawing>
          <wp:inline distT="0" distB="0" distL="0" distR="0" wp14:anchorId="3EE6F6D2" wp14:editId="7B0CB890">
            <wp:extent cx="4535424" cy="3221968"/>
            <wp:effectExtent l="0" t="0" r="0" b="0"/>
            <wp:docPr id="20824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3499" name=""/>
                    <pic:cNvPicPr/>
                  </pic:nvPicPr>
                  <pic:blipFill>
                    <a:blip r:embed="rId44"/>
                    <a:stretch>
                      <a:fillRect/>
                    </a:stretch>
                  </pic:blipFill>
                  <pic:spPr>
                    <a:xfrm>
                      <a:off x="0" y="0"/>
                      <a:ext cx="4538141" cy="3223898"/>
                    </a:xfrm>
                    <a:prstGeom prst="rect">
                      <a:avLst/>
                    </a:prstGeom>
                  </pic:spPr>
                </pic:pic>
              </a:graphicData>
            </a:graphic>
          </wp:inline>
        </w:drawing>
      </w:r>
    </w:p>
    <w:p w14:paraId="461275DD" w14:textId="1A381590" w:rsidR="00D469B3" w:rsidRDefault="00D40748" w:rsidP="00D40748">
      <w:pPr>
        <w:pStyle w:val="Caption"/>
      </w:pPr>
      <w:bookmarkStart w:id="54" w:name="_Toc217987441"/>
      <w:r>
        <w:t xml:space="preserve">Ảnh </w:t>
      </w:r>
      <w:fldSimple w:instr=" STYLEREF 1 \s ">
        <w:r w:rsidR="006C545B">
          <w:rPr>
            <w:noProof/>
          </w:rPr>
          <w:t>2</w:t>
        </w:r>
      </w:fldSimple>
      <w:r w:rsidR="006C545B">
        <w:t>.</w:t>
      </w:r>
      <w:fldSimple w:instr=" SEQ Ảnh \* ARABIC \s 1 ">
        <w:r w:rsidR="006C545B">
          <w:rPr>
            <w:noProof/>
          </w:rPr>
          <w:t>29</w:t>
        </w:r>
      </w:fldSimple>
      <w:r>
        <w:t xml:space="preserve"> </w:t>
      </w:r>
      <w:r w:rsidR="006819B5">
        <w:t xml:space="preserve">Truyền, nhân dữ liệu </w:t>
      </w:r>
      <w:r w:rsidR="00D469B3">
        <w:t>h</w:t>
      </w:r>
      <w:r>
        <w:t>óa đơn</w:t>
      </w:r>
      <w:bookmarkEnd w:id="54"/>
    </w:p>
    <w:p w14:paraId="59E875C4" w14:textId="77777777" w:rsidR="00D469B3" w:rsidRDefault="00D469B3">
      <w:pPr>
        <w:spacing w:before="0" w:after="160" w:line="278" w:lineRule="auto"/>
        <w:jc w:val="left"/>
        <w:rPr>
          <w:i/>
          <w:iCs/>
          <w:sz w:val="18"/>
          <w:szCs w:val="18"/>
        </w:rPr>
      </w:pPr>
      <w:r>
        <w:br w:type="page"/>
      </w:r>
    </w:p>
    <w:p w14:paraId="1FDD9FA0" w14:textId="77777777" w:rsidR="00D469B3" w:rsidRDefault="00D469B3" w:rsidP="00D469B3">
      <w:pPr>
        <w:pStyle w:val="Caption"/>
        <w:keepNext/>
      </w:pPr>
      <w:r>
        <w:lastRenderedPageBreak/>
        <w:br/>
      </w:r>
      <w:r w:rsidRPr="00D469B3">
        <w:rPr>
          <w:noProof/>
        </w:rPr>
        <w:drawing>
          <wp:inline distT="0" distB="0" distL="0" distR="0" wp14:anchorId="4426F063" wp14:editId="3902366C">
            <wp:extent cx="5315437" cy="4710988"/>
            <wp:effectExtent l="0" t="0" r="0" b="0"/>
            <wp:docPr id="13148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35875" name=""/>
                    <pic:cNvPicPr/>
                  </pic:nvPicPr>
                  <pic:blipFill rotWithShape="1">
                    <a:blip r:embed="rId45"/>
                    <a:srcRect b="32068"/>
                    <a:stretch>
                      <a:fillRect/>
                    </a:stretch>
                  </pic:blipFill>
                  <pic:spPr bwMode="auto">
                    <a:xfrm>
                      <a:off x="0" y="0"/>
                      <a:ext cx="5315692" cy="4711214"/>
                    </a:xfrm>
                    <a:prstGeom prst="rect">
                      <a:avLst/>
                    </a:prstGeom>
                    <a:ln>
                      <a:noFill/>
                    </a:ln>
                    <a:extLst>
                      <a:ext uri="{53640926-AAD7-44D8-BBD7-CCE9431645EC}">
                        <a14:shadowObscured xmlns:a14="http://schemas.microsoft.com/office/drawing/2010/main"/>
                      </a:ext>
                    </a:extLst>
                  </pic:spPr>
                </pic:pic>
              </a:graphicData>
            </a:graphic>
          </wp:inline>
        </w:drawing>
      </w:r>
    </w:p>
    <w:p w14:paraId="14348BE6" w14:textId="5F166A29" w:rsidR="00D40748" w:rsidRDefault="00D469B3" w:rsidP="00D469B3">
      <w:pPr>
        <w:pStyle w:val="Caption"/>
      </w:pPr>
      <w:bookmarkStart w:id="55" w:name="_Toc217987442"/>
      <w:r>
        <w:t xml:space="preserve">Ảnh </w:t>
      </w:r>
      <w:fldSimple w:instr=" STYLEREF 1 \s ">
        <w:r w:rsidR="006C545B">
          <w:rPr>
            <w:noProof/>
          </w:rPr>
          <w:t>2</w:t>
        </w:r>
      </w:fldSimple>
      <w:r w:rsidR="006C545B">
        <w:t>.</w:t>
      </w:r>
      <w:fldSimple w:instr=" SEQ Ảnh \* ARABIC \s 1 ">
        <w:r w:rsidR="006C545B">
          <w:rPr>
            <w:noProof/>
          </w:rPr>
          <w:t>30</w:t>
        </w:r>
      </w:fldSimple>
      <w:r>
        <w:t xml:space="preserve"> Đăng nhập</w:t>
      </w:r>
      <w:bookmarkEnd w:id="55"/>
    </w:p>
    <w:p w14:paraId="06147E03" w14:textId="77777777" w:rsidR="00554FA2" w:rsidRDefault="00554FA2" w:rsidP="00554FA2">
      <w:pPr>
        <w:keepNext/>
        <w:jc w:val="center"/>
      </w:pPr>
      <w:r w:rsidRPr="00554FA2">
        <w:rPr>
          <w:noProof/>
        </w:rPr>
        <w:drawing>
          <wp:inline distT="0" distB="0" distL="0" distR="0" wp14:anchorId="75DF1522" wp14:editId="0A3AB117">
            <wp:extent cx="4782217" cy="3372321"/>
            <wp:effectExtent l="0" t="0" r="0" b="0"/>
            <wp:docPr id="87928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4494" name=""/>
                    <pic:cNvPicPr/>
                  </pic:nvPicPr>
                  <pic:blipFill>
                    <a:blip r:embed="rId46"/>
                    <a:stretch>
                      <a:fillRect/>
                    </a:stretch>
                  </pic:blipFill>
                  <pic:spPr>
                    <a:xfrm>
                      <a:off x="0" y="0"/>
                      <a:ext cx="4782217" cy="3372321"/>
                    </a:xfrm>
                    <a:prstGeom prst="rect">
                      <a:avLst/>
                    </a:prstGeom>
                  </pic:spPr>
                </pic:pic>
              </a:graphicData>
            </a:graphic>
          </wp:inline>
        </w:drawing>
      </w:r>
    </w:p>
    <w:p w14:paraId="141DFA54" w14:textId="3230B946" w:rsidR="00CE7E15" w:rsidRDefault="00554FA2" w:rsidP="00554FA2">
      <w:pPr>
        <w:pStyle w:val="Caption"/>
      </w:pPr>
      <w:bookmarkStart w:id="56" w:name="_Toc217987443"/>
      <w:r>
        <w:t xml:space="preserve">Ảnh </w:t>
      </w:r>
      <w:fldSimple w:instr=" STYLEREF 1 \s ">
        <w:r w:rsidR="006C545B">
          <w:rPr>
            <w:noProof/>
          </w:rPr>
          <w:t>2</w:t>
        </w:r>
      </w:fldSimple>
      <w:r w:rsidR="006C545B">
        <w:t>.</w:t>
      </w:r>
      <w:fldSimple w:instr=" SEQ Ảnh \* ARABIC \s 1 ">
        <w:r w:rsidR="006C545B">
          <w:rPr>
            <w:noProof/>
          </w:rPr>
          <w:t>31</w:t>
        </w:r>
      </w:fldSimple>
      <w:r>
        <w:t xml:space="preserve"> Đăng ký</w:t>
      </w:r>
      <w:bookmarkEnd w:id="56"/>
    </w:p>
    <w:p w14:paraId="230A9F0C" w14:textId="77777777" w:rsidR="00CE7E15" w:rsidRDefault="00CE7E15">
      <w:pPr>
        <w:spacing w:before="0" w:after="160" w:line="278" w:lineRule="auto"/>
        <w:jc w:val="left"/>
        <w:rPr>
          <w:i/>
          <w:iCs/>
          <w:sz w:val="18"/>
          <w:szCs w:val="18"/>
        </w:rPr>
      </w:pPr>
      <w:r>
        <w:br w:type="page"/>
      </w:r>
    </w:p>
    <w:p w14:paraId="74C7A1F9" w14:textId="5EF66673" w:rsidR="00554FA2" w:rsidRDefault="00CE7E15" w:rsidP="00CE7E15">
      <w:pPr>
        <w:pStyle w:val="Heading3"/>
      </w:pPr>
      <w:bookmarkStart w:id="57" w:name="_Toc217987574"/>
      <w:r>
        <w:lastRenderedPageBreak/>
        <w:t>Lấy dữ liệu từ bảng trong cơ sở dữ liệu</w:t>
      </w:r>
      <w:bookmarkEnd w:id="57"/>
    </w:p>
    <w:p w14:paraId="4906FCE3" w14:textId="77777777" w:rsidR="00E82E20" w:rsidRDefault="00927CE3" w:rsidP="00D408B2">
      <w:pPr>
        <w:keepNext/>
        <w:jc w:val="center"/>
      </w:pPr>
      <w:r w:rsidRPr="00927CE3">
        <w:rPr>
          <w:noProof/>
        </w:rPr>
        <w:drawing>
          <wp:inline distT="0" distB="0" distL="0" distR="0" wp14:anchorId="0572E465" wp14:editId="6CAED294">
            <wp:extent cx="5580380" cy="5369560"/>
            <wp:effectExtent l="0" t="0" r="1270" b="2540"/>
            <wp:docPr id="17651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2263" name=""/>
                    <pic:cNvPicPr/>
                  </pic:nvPicPr>
                  <pic:blipFill>
                    <a:blip r:embed="rId47"/>
                    <a:stretch>
                      <a:fillRect/>
                    </a:stretch>
                  </pic:blipFill>
                  <pic:spPr>
                    <a:xfrm>
                      <a:off x="0" y="0"/>
                      <a:ext cx="5580380" cy="5369560"/>
                    </a:xfrm>
                    <a:prstGeom prst="rect">
                      <a:avLst/>
                    </a:prstGeom>
                  </pic:spPr>
                </pic:pic>
              </a:graphicData>
            </a:graphic>
          </wp:inline>
        </w:drawing>
      </w:r>
    </w:p>
    <w:p w14:paraId="5BEEE688" w14:textId="3B2FD20B" w:rsidR="00CE7E15" w:rsidRDefault="00E82E20" w:rsidP="00E82E20">
      <w:pPr>
        <w:pStyle w:val="Caption"/>
      </w:pPr>
      <w:bookmarkStart w:id="58" w:name="_Toc217987444"/>
      <w:r>
        <w:t xml:space="preserve">Ảnh </w:t>
      </w:r>
      <w:fldSimple w:instr=" STYLEREF 1 \s ">
        <w:r w:rsidR="006C545B">
          <w:rPr>
            <w:noProof/>
          </w:rPr>
          <w:t>2</w:t>
        </w:r>
      </w:fldSimple>
      <w:r w:rsidR="006C545B">
        <w:t>.</w:t>
      </w:r>
      <w:fldSimple w:instr=" SEQ Ảnh \* ARABIC \s 1 ">
        <w:r w:rsidR="006C545B">
          <w:rPr>
            <w:noProof/>
          </w:rPr>
          <w:t>32</w:t>
        </w:r>
      </w:fldSimple>
      <w:r>
        <w:t xml:space="preserve"> Bảng giỏ hàng</w:t>
      </w:r>
      <w:bookmarkEnd w:id="58"/>
    </w:p>
    <w:p w14:paraId="62E8781B" w14:textId="77777777" w:rsidR="007653C9" w:rsidRDefault="007653C9" w:rsidP="00D408B2">
      <w:pPr>
        <w:keepNext/>
        <w:jc w:val="center"/>
      </w:pPr>
      <w:r w:rsidRPr="007653C9">
        <w:rPr>
          <w:noProof/>
        </w:rPr>
        <w:lastRenderedPageBreak/>
        <w:drawing>
          <wp:inline distT="0" distB="0" distL="0" distR="0" wp14:anchorId="3818F92D" wp14:editId="7461CDD0">
            <wp:extent cx="4584039" cy="7125004"/>
            <wp:effectExtent l="0" t="0" r="7620" b="0"/>
            <wp:docPr id="5845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5580" name=""/>
                    <pic:cNvPicPr/>
                  </pic:nvPicPr>
                  <pic:blipFill>
                    <a:blip r:embed="rId48"/>
                    <a:stretch>
                      <a:fillRect/>
                    </a:stretch>
                  </pic:blipFill>
                  <pic:spPr>
                    <a:xfrm>
                      <a:off x="0" y="0"/>
                      <a:ext cx="4586168" cy="7128314"/>
                    </a:xfrm>
                    <a:prstGeom prst="rect">
                      <a:avLst/>
                    </a:prstGeom>
                  </pic:spPr>
                </pic:pic>
              </a:graphicData>
            </a:graphic>
          </wp:inline>
        </w:drawing>
      </w:r>
    </w:p>
    <w:p w14:paraId="45A49C35" w14:textId="61A274B9" w:rsidR="00E82E20" w:rsidRPr="00E82E20" w:rsidRDefault="007653C9" w:rsidP="007653C9">
      <w:pPr>
        <w:pStyle w:val="Caption"/>
      </w:pPr>
      <w:bookmarkStart w:id="59" w:name="_Toc217987445"/>
      <w:r>
        <w:t xml:space="preserve">Ảnh </w:t>
      </w:r>
      <w:fldSimple w:instr=" STYLEREF 1 \s ">
        <w:r w:rsidR="006C545B">
          <w:rPr>
            <w:noProof/>
          </w:rPr>
          <w:t>2</w:t>
        </w:r>
      </w:fldSimple>
      <w:r w:rsidR="006C545B">
        <w:t>.</w:t>
      </w:r>
      <w:fldSimple w:instr=" SEQ Ảnh \* ARABIC \s 1 ">
        <w:r w:rsidR="006C545B">
          <w:rPr>
            <w:noProof/>
          </w:rPr>
          <w:t>33</w:t>
        </w:r>
      </w:fldSimple>
      <w:r>
        <w:t xml:space="preserve"> </w:t>
      </w:r>
      <w:r w:rsidR="000D2FC8">
        <w:t>Hóa đơn</w:t>
      </w:r>
      <w:bookmarkEnd w:id="59"/>
    </w:p>
    <w:p w14:paraId="2BB6CA50" w14:textId="77777777" w:rsidR="00D408B2" w:rsidRDefault="00D408B2" w:rsidP="00D408B2">
      <w:pPr>
        <w:keepNext/>
        <w:jc w:val="center"/>
      </w:pPr>
      <w:r w:rsidRPr="00D408B2">
        <w:rPr>
          <w:noProof/>
        </w:rPr>
        <w:lastRenderedPageBreak/>
        <w:drawing>
          <wp:inline distT="0" distB="0" distL="0" distR="0" wp14:anchorId="6A28B98D" wp14:editId="4A863EC7">
            <wp:extent cx="4022901" cy="4842662"/>
            <wp:effectExtent l="0" t="0" r="0" b="0"/>
            <wp:docPr id="13408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4943" name=""/>
                    <pic:cNvPicPr/>
                  </pic:nvPicPr>
                  <pic:blipFill>
                    <a:blip r:embed="rId49"/>
                    <a:stretch>
                      <a:fillRect/>
                    </a:stretch>
                  </pic:blipFill>
                  <pic:spPr>
                    <a:xfrm>
                      <a:off x="0" y="0"/>
                      <a:ext cx="4023817" cy="4843765"/>
                    </a:xfrm>
                    <a:prstGeom prst="rect">
                      <a:avLst/>
                    </a:prstGeom>
                  </pic:spPr>
                </pic:pic>
              </a:graphicData>
            </a:graphic>
          </wp:inline>
        </w:drawing>
      </w:r>
    </w:p>
    <w:p w14:paraId="2CB2D922" w14:textId="4438E62B" w:rsidR="00D408B2" w:rsidRDefault="00D408B2" w:rsidP="00D408B2">
      <w:pPr>
        <w:pStyle w:val="Caption"/>
      </w:pPr>
      <w:bookmarkStart w:id="60" w:name="_Toc217987446"/>
      <w:r>
        <w:t xml:space="preserve">Ảnh </w:t>
      </w:r>
      <w:fldSimple w:instr=" STYLEREF 1 \s ">
        <w:r w:rsidR="006C545B">
          <w:rPr>
            <w:noProof/>
          </w:rPr>
          <w:t>2</w:t>
        </w:r>
      </w:fldSimple>
      <w:r w:rsidR="006C545B">
        <w:t>.</w:t>
      </w:r>
      <w:fldSimple w:instr=" SEQ Ảnh \* ARABIC \s 1 ">
        <w:r w:rsidR="006C545B">
          <w:rPr>
            <w:noProof/>
          </w:rPr>
          <w:t>34</w:t>
        </w:r>
      </w:fldSimple>
      <w:r w:rsidR="000D2FC8">
        <w:t xml:space="preserve"> Hóa đơn chi tiết</w:t>
      </w:r>
      <w:bookmarkEnd w:id="60"/>
    </w:p>
    <w:p w14:paraId="18CC24E0" w14:textId="77777777" w:rsidR="00951686" w:rsidRDefault="00951686" w:rsidP="00951686">
      <w:pPr>
        <w:keepNext/>
        <w:jc w:val="center"/>
      </w:pPr>
      <w:r w:rsidRPr="00951686">
        <w:rPr>
          <w:noProof/>
        </w:rPr>
        <w:lastRenderedPageBreak/>
        <w:drawing>
          <wp:inline distT="0" distB="0" distL="0" distR="0" wp14:anchorId="4AD65BD3" wp14:editId="1000E624">
            <wp:extent cx="3950208" cy="4550291"/>
            <wp:effectExtent l="0" t="0" r="0" b="3175"/>
            <wp:docPr id="57176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7360" name=""/>
                    <pic:cNvPicPr/>
                  </pic:nvPicPr>
                  <pic:blipFill>
                    <a:blip r:embed="rId50"/>
                    <a:stretch>
                      <a:fillRect/>
                    </a:stretch>
                  </pic:blipFill>
                  <pic:spPr>
                    <a:xfrm>
                      <a:off x="0" y="0"/>
                      <a:ext cx="3954722" cy="4555490"/>
                    </a:xfrm>
                    <a:prstGeom prst="rect">
                      <a:avLst/>
                    </a:prstGeom>
                  </pic:spPr>
                </pic:pic>
              </a:graphicData>
            </a:graphic>
          </wp:inline>
        </w:drawing>
      </w:r>
    </w:p>
    <w:p w14:paraId="15846D47" w14:textId="0B9F1CFD" w:rsidR="00951686" w:rsidRDefault="00951686" w:rsidP="00951686">
      <w:pPr>
        <w:pStyle w:val="Caption"/>
      </w:pPr>
      <w:bookmarkStart w:id="61" w:name="_Toc217987447"/>
      <w:r>
        <w:t xml:space="preserve">Ảnh </w:t>
      </w:r>
      <w:fldSimple w:instr=" STYLEREF 1 \s ">
        <w:r w:rsidR="006C545B">
          <w:rPr>
            <w:noProof/>
          </w:rPr>
          <w:t>2</w:t>
        </w:r>
      </w:fldSimple>
      <w:r w:rsidR="006C545B">
        <w:t>.</w:t>
      </w:r>
      <w:fldSimple w:instr=" SEQ Ảnh \* ARABIC \s 1 ">
        <w:r w:rsidR="006C545B">
          <w:rPr>
            <w:noProof/>
          </w:rPr>
          <w:t>35</w:t>
        </w:r>
      </w:fldSimple>
      <w:r>
        <w:t xml:space="preserve"> Sản phẩm</w:t>
      </w:r>
      <w:bookmarkEnd w:id="61"/>
    </w:p>
    <w:p w14:paraId="4F41994A" w14:textId="77777777" w:rsidR="00BA50D7" w:rsidRDefault="00BA50D7" w:rsidP="00BA50D7">
      <w:pPr>
        <w:keepNext/>
        <w:jc w:val="center"/>
      </w:pPr>
      <w:r w:rsidRPr="00BA50D7">
        <w:rPr>
          <w:noProof/>
        </w:rPr>
        <w:lastRenderedPageBreak/>
        <w:drawing>
          <wp:inline distT="0" distB="0" distL="0" distR="0" wp14:anchorId="7AA5B250" wp14:editId="66C280C8">
            <wp:extent cx="4476903" cy="4355658"/>
            <wp:effectExtent l="0" t="0" r="0" b="6985"/>
            <wp:docPr id="61610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2394" name=""/>
                    <pic:cNvPicPr/>
                  </pic:nvPicPr>
                  <pic:blipFill>
                    <a:blip r:embed="rId51"/>
                    <a:stretch>
                      <a:fillRect/>
                    </a:stretch>
                  </pic:blipFill>
                  <pic:spPr>
                    <a:xfrm>
                      <a:off x="0" y="0"/>
                      <a:ext cx="4482564" cy="4361165"/>
                    </a:xfrm>
                    <a:prstGeom prst="rect">
                      <a:avLst/>
                    </a:prstGeom>
                  </pic:spPr>
                </pic:pic>
              </a:graphicData>
            </a:graphic>
          </wp:inline>
        </w:drawing>
      </w:r>
    </w:p>
    <w:p w14:paraId="557E2A43" w14:textId="67CD4E46" w:rsidR="00BA50D7" w:rsidRPr="00BA50D7" w:rsidRDefault="00BA50D7" w:rsidP="00BA50D7">
      <w:pPr>
        <w:pStyle w:val="Caption"/>
      </w:pPr>
      <w:bookmarkStart w:id="62" w:name="_Toc217987448"/>
      <w:r>
        <w:t xml:space="preserve">Ảnh </w:t>
      </w:r>
      <w:fldSimple w:instr=" STYLEREF 1 \s ">
        <w:r w:rsidR="006C545B">
          <w:rPr>
            <w:noProof/>
          </w:rPr>
          <w:t>2</w:t>
        </w:r>
      </w:fldSimple>
      <w:r w:rsidR="006C545B">
        <w:t>.</w:t>
      </w:r>
      <w:fldSimple w:instr=" SEQ Ảnh \* ARABIC \s 1 ">
        <w:r w:rsidR="006C545B">
          <w:rPr>
            <w:noProof/>
          </w:rPr>
          <w:t>36</w:t>
        </w:r>
      </w:fldSimple>
      <w:r>
        <w:t xml:space="preserve"> </w:t>
      </w:r>
      <w:r w:rsidR="00CC7F67">
        <w:t>khách hàng</w:t>
      </w:r>
      <w:bookmarkEnd w:id="62"/>
    </w:p>
    <w:p w14:paraId="67D3F3B0" w14:textId="4D838E41" w:rsidR="00313BC5" w:rsidRDefault="00313BC5" w:rsidP="00313BC5">
      <w:pPr>
        <w:pStyle w:val="Heading2"/>
      </w:pPr>
      <w:bookmarkStart w:id="63" w:name="_Toc217987575"/>
      <w:r w:rsidRPr="00313BC5">
        <w:lastRenderedPageBreak/>
        <w:t>Các sơ đồ</w:t>
      </w:r>
      <w:bookmarkEnd w:id="63"/>
    </w:p>
    <w:p w14:paraId="0929158B" w14:textId="44CF0ED6" w:rsidR="004023CA" w:rsidRDefault="004023CA" w:rsidP="004E060D">
      <w:pPr>
        <w:pStyle w:val="Heading3"/>
      </w:pPr>
      <w:bookmarkStart w:id="64" w:name="_Toc217987576"/>
      <w:r>
        <w:t>Sơ đồ Ca sử dụng (Use Case Diagram)</w:t>
      </w:r>
      <w:bookmarkEnd w:id="64"/>
    </w:p>
    <w:p w14:paraId="1135BA72" w14:textId="7F834AA9" w:rsidR="00C92CAC" w:rsidRDefault="004023CA" w:rsidP="004F3A06">
      <w:pPr>
        <w:pStyle w:val="Heading4"/>
      </w:pPr>
      <w:r>
        <w:t>Các tác nhân (Actors)</w:t>
      </w:r>
    </w:p>
    <w:p w14:paraId="5CF96383" w14:textId="77777777" w:rsidR="00397389" w:rsidRDefault="00397389" w:rsidP="00397389">
      <w:pPr>
        <w:jc w:val="center"/>
      </w:pPr>
      <w:r w:rsidRPr="00397389">
        <w:rPr>
          <w:noProof/>
        </w:rPr>
        <w:drawing>
          <wp:inline distT="0" distB="0" distL="0" distR="0" wp14:anchorId="46EE8B25" wp14:editId="485CE5A1">
            <wp:extent cx="4740233" cy="4488873"/>
            <wp:effectExtent l="0" t="0" r="3810" b="6985"/>
            <wp:docPr id="13080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1294" name=""/>
                    <pic:cNvPicPr/>
                  </pic:nvPicPr>
                  <pic:blipFill>
                    <a:blip r:embed="rId52"/>
                    <a:stretch>
                      <a:fillRect/>
                    </a:stretch>
                  </pic:blipFill>
                  <pic:spPr>
                    <a:xfrm>
                      <a:off x="0" y="0"/>
                      <a:ext cx="4742602" cy="4491117"/>
                    </a:xfrm>
                    <a:prstGeom prst="rect">
                      <a:avLst/>
                    </a:prstGeom>
                  </pic:spPr>
                </pic:pic>
              </a:graphicData>
            </a:graphic>
          </wp:inline>
        </w:drawing>
      </w:r>
    </w:p>
    <w:p w14:paraId="666B8C34" w14:textId="12DD7397" w:rsidR="00397389" w:rsidRPr="00823381" w:rsidRDefault="00397389" w:rsidP="00397389">
      <w:pPr>
        <w:pStyle w:val="Caption"/>
      </w:pPr>
      <w:bookmarkStart w:id="65" w:name="_Toc217987449"/>
      <w:r>
        <w:t xml:space="preserve">Ảnh </w:t>
      </w:r>
      <w:fldSimple w:instr=" STYLEREF 1 \s ">
        <w:r w:rsidR="006C545B">
          <w:rPr>
            <w:noProof/>
          </w:rPr>
          <w:t>2</w:t>
        </w:r>
      </w:fldSimple>
      <w:r w:rsidR="006C545B">
        <w:t>.</w:t>
      </w:r>
      <w:fldSimple w:instr=" SEQ Ảnh \* ARABIC \s 1 ">
        <w:r w:rsidR="006C545B">
          <w:rPr>
            <w:noProof/>
          </w:rPr>
          <w:t>37</w:t>
        </w:r>
      </w:fldSimple>
      <w:r>
        <w:t>. Sơ đồ</w:t>
      </w:r>
      <w:r w:rsidR="004577F6">
        <w:t xml:space="preserve"> </w:t>
      </w:r>
      <w:r w:rsidR="003C6ED0">
        <w:t>tác nhân</w:t>
      </w:r>
      <w:bookmarkEnd w:id="65"/>
    </w:p>
    <w:p w14:paraId="479C947D" w14:textId="77777777" w:rsidR="00397389" w:rsidRPr="00397389" w:rsidRDefault="00397389" w:rsidP="00397389"/>
    <w:tbl>
      <w:tblPr>
        <w:tblStyle w:val="TableGrid"/>
        <w:tblW w:w="0" w:type="auto"/>
        <w:tblLook w:val="04A0" w:firstRow="1" w:lastRow="0" w:firstColumn="1" w:lastColumn="0" w:noHBand="0" w:noVBand="1"/>
      </w:tblPr>
      <w:tblGrid>
        <w:gridCol w:w="2405"/>
        <w:gridCol w:w="6373"/>
      </w:tblGrid>
      <w:tr w:rsidR="00823381" w:rsidRPr="00823381" w14:paraId="33B5F291" w14:textId="77777777" w:rsidTr="00011264">
        <w:tc>
          <w:tcPr>
            <w:tcW w:w="0" w:type="auto"/>
            <w:hideMark/>
          </w:tcPr>
          <w:p w14:paraId="0117E666" w14:textId="77777777" w:rsidR="00823381" w:rsidRPr="00823381" w:rsidRDefault="00823381" w:rsidP="00823381">
            <w:r w:rsidRPr="00823381">
              <w:rPr>
                <w:b/>
                <w:bCs/>
              </w:rPr>
              <w:t>TÁC NHÂN</w:t>
            </w:r>
          </w:p>
        </w:tc>
        <w:tc>
          <w:tcPr>
            <w:tcW w:w="0" w:type="auto"/>
            <w:hideMark/>
          </w:tcPr>
          <w:p w14:paraId="0CEE7973" w14:textId="77777777" w:rsidR="00823381" w:rsidRPr="00823381" w:rsidRDefault="00823381" w:rsidP="00823381">
            <w:r w:rsidRPr="00823381">
              <w:rPr>
                <w:b/>
                <w:bCs/>
              </w:rPr>
              <w:t>MÔ TẢ</w:t>
            </w:r>
          </w:p>
        </w:tc>
      </w:tr>
      <w:tr w:rsidR="00823381" w:rsidRPr="00823381" w14:paraId="35C8CDC7" w14:textId="77777777" w:rsidTr="00011264">
        <w:tc>
          <w:tcPr>
            <w:tcW w:w="0" w:type="auto"/>
            <w:hideMark/>
          </w:tcPr>
          <w:p w14:paraId="66277615" w14:textId="77777777" w:rsidR="00823381" w:rsidRPr="00823381" w:rsidRDefault="00823381" w:rsidP="00823381">
            <w:r w:rsidRPr="00823381">
              <w:rPr>
                <w:b/>
                <w:bCs/>
              </w:rPr>
              <w:t>Guest</w:t>
            </w:r>
            <w:r w:rsidRPr="00823381">
              <w:t xml:space="preserve"> (Khách vãng lai)</w:t>
            </w:r>
          </w:p>
        </w:tc>
        <w:tc>
          <w:tcPr>
            <w:tcW w:w="0" w:type="auto"/>
            <w:hideMark/>
          </w:tcPr>
          <w:p w14:paraId="12E9FE2D" w14:textId="77777777" w:rsidR="00823381" w:rsidRPr="00823381" w:rsidRDefault="00823381" w:rsidP="00823381">
            <w:r w:rsidRPr="00823381">
              <w:t>Người dùng chưa đăng nhập, chỉ có thể xem thông tin cơ bản.</w:t>
            </w:r>
          </w:p>
        </w:tc>
      </w:tr>
      <w:tr w:rsidR="00823381" w:rsidRPr="00823381" w14:paraId="5FF67648" w14:textId="77777777" w:rsidTr="00011264">
        <w:tc>
          <w:tcPr>
            <w:tcW w:w="0" w:type="auto"/>
            <w:hideMark/>
          </w:tcPr>
          <w:p w14:paraId="738B256E" w14:textId="77777777" w:rsidR="00823381" w:rsidRPr="00823381" w:rsidRDefault="00823381" w:rsidP="00823381">
            <w:r w:rsidRPr="00823381">
              <w:rPr>
                <w:b/>
                <w:bCs/>
              </w:rPr>
              <w:t>Customer</w:t>
            </w:r>
            <w:r w:rsidRPr="00823381">
              <w:t xml:space="preserve"> (Khách hàng)</w:t>
            </w:r>
          </w:p>
        </w:tc>
        <w:tc>
          <w:tcPr>
            <w:tcW w:w="0" w:type="auto"/>
            <w:hideMark/>
          </w:tcPr>
          <w:p w14:paraId="3C27DA82" w14:textId="77777777" w:rsidR="00823381" w:rsidRPr="00823381" w:rsidRDefault="00823381" w:rsidP="00823381">
            <w:r w:rsidRPr="00823381">
              <w:t>Người dùng đã đăng nhập, có quyền quản lý giỏ hàng và thực hiện thanh toán.</w:t>
            </w:r>
          </w:p>
        </w:tc>
      </w:tr>
    </w:tbl>
    <w:p w14:paraId="49FAEF58" w14:textId="4ADAA06C" w:rsidR="00823381" w:rsidRDefault="0071412D" w:rsidP="0071412D">
      <w:pPr>
        <w:jc w:val="center"/>
      </w:pPr>
      <w:bookmarkStart w:id="66" w:name="_Toc217619531"/>
      <w:r>
        <w:t xml:space="preserve">Table </w:t>
      </w:r>
      <w:fldSimple w:instr=" SEQ Table \* ARABIC ">
        <w:r>
          <w:rPr>
            <w:noProof/>
          </w:rPr>
          <w:t>2</w:t>
        </w:r>
      </w:fldSimple>
      <w:r w:rsidR="002A3AF7">
        <w:t xml:space="preserve"> </w:t>
      </w:r>
      <w:r w:rsidRPr="000B17AF">
        <w:t>Đặc tả use case</w:t>
      </w:r>
      <w:bookmarkEnd w:id="66"/>
    </w:p>
    <w:p w14:paraId="48B898E3" w14:textId="77777777" w:rsidR="00397389" w:rsidRDefault="00397389" w:rsidP="0071412D">
      <w:pPr>
        <w:jc w:val="center"/>
      </w:pPr>
    </w:p>
    <w:p w14:paraId="732C4B4A" w14:textId="218AD331" w:rsidR="004023CA" w:rsidRDefault="004023CA" w:rsidP="0081744F">
      <w:pPr>
        <w:pStyle w:val="Heading4"/>
      </w:pPr>
      <w:r>
        <w:t>Danh sách Use Case</w:t>
      </w:r>
    </w:p>
    <w:p w14:paraId="6A74DEA9" w14:textId="77777777" w:rsidR="00970A05" w:rsidRPr="00970A05" w:rsidRDefault="00970A05" w:rsidP="00970A05">
      <w:pPr>
        <w:numPr>
          <w:ilvl w:val="0"/>
          <w:numId w:val="6"/>
        </w:numPr>
      </w:pPr>
      <w:r w:rsidRPr="00970A05">
        <w:rPr>
          <w:b/>
          <w:bCs/>
        </w:rPr>
        <w:t>Nhóm Guest:</w:t>
      </w:r>
    </w:p>
    <w:p w14:paraId="208EED3C" w14:textId="77777777" w:rsidR="00970A05" w:rsidRPr="00970A05" w:rsidRDefault="00970A05" w:rsidP="00970A05">
      <w:pPr>
        <w:numPr>
          <w:ilvl w:val="1"/>
          <w:numId w:val="6"/>
        </w:numPr>
      </w:pPr>
      <w:r w:rsidRPr="00970A05">
        <w:rPr>
          <w:b/>
          <w:bCs/>
        </w:rPr>
        <w:lastRenderedPageBreak/>
        <w:t>Đăng ký</w:t>
      </w:r>
      <w:r w:rsidRPr="00970A05">
        <w:t xml:space="preserve"> (Register): Tạo tài khoản mới để tham gia hệ thống.</w:t>
      </w:r>
    </w:p>
    <w:p w14:paraId="262FE998" w14:textId="77777777" w:rsidR="00970A05" w:rsidRPr="00970A05" w:rsidRDefault="00970A05" w:rsidP="00970A05">
      <w:pPr>
        <w:numPr>
          <w:ilvl w:val="1"/>
          <w:numId w:val="6"/>
        </w:numPr>
      </w:pPr>
      <w:r w:rsidRPr="00970A05">
        <w:rPr>
          <w:b/>
          <w:bCs/>
        </w:rPr>
        <w:t>Đăng nhập</w:t>
      </w:r>
      <w:r w:rsidRPr="00970A05">
        <w:t xml:space="preserve"> (Login): Xác thực danh tính để cấp quyền truy cập các tính năng nâng cao.</w:t>
      </w:r>
    </w:p>
    <w:p w14:paraId="17213B0C" w14:textId="77777777" w:rsidR="00970A05" w:rsidRPr="00970A05" w:rsidRDefault="00970A05" w:rsidP="00970A05">
      <w:pPr>
        <w:numPr>
          <w:ilvl w:val="1"/>
          <w:numId w:val="6"/>
        </w:numPr>
      </w:pPr>
      <w:r w:rsidRPr="00970A05">
        <w:rPr>
          <w:b/>
          <w:bCs/>
        </w:rPr>
        <w:t>Xem sản phẩm</w:t>
      </w:r>
      <w:r w:rsidRPr="00970A05">
        <w:t xml:space="preserve"> (View Products): Xem danh sách laptop và thông số kỹ thuật chi tiết.</w:t>
      </w:r>
    </w:p>
    <w:p w14:paraId="70E2F221" w14:textId="77777777" w:rsidR="00970A05" w:rsidRPr="00970A05" w:rsidRDefault="00970A05" w:rsidP="00970A05">
      <w:pPr>
        <w:numPr>
          <w:ilvl w:val="0"/>
          <w:numId w:val="6"/>
        </w:numPr>
      </w:pPr>
      <w:r w:rsidRPr="00970A05">
        <w:rPr>
          <w:b/>
          <w:bCs/>
        </w:rPr>
        <w:t>Nhóm Customer</w:t>
      </w:r>
      <w:r w:rsidRPr="00970A05">
        <w:t xml:space="preserve"> (Bao gồm các quyền của Guest):</w:t>
      </w:r>
    </w:p>
    <w:p w14:paraId="4D6FD3B9" w14:textId="77777777" w:rsidR="00970A05" w:rsidRPr="00970A05" w:rsidRDefault="00970A05" w:rsidP="00970A05">
      <w:pPr>
        <w:numPr>
          <w:ilvl w:val="1"/>
          <w:numId w:val="6"/>
        </w:numPr>
      </w:pPr>
      <w:r w:rsidRPr="00970A05">
        <w:rPr>
          <w:b/>
          <w:bCs/>
        </w:rPr>
        <w:t>Quản lý giỏ hàng</w:t>
      </w:r>
      <w:r w:rsidRPr="00970A05">
        <w:t xml:space="preserve"> (Manage Cart): Thêm/Xóa sản phẩm, cập nhật số lượng và chọn combo quà tặng.</w:t>
      </w:r>
    </w:p>
    <w:p w14:paraId="561A443C" w14:textId="77777777" w:rsidR="00970A05" w:rsidRPr="00970A05" w:rsidRDefault="00970A05" w:rsidP="00970A05">
      <w:pPr>
        <w:numPr>
          <w:ilvl w:val="1"/>
          <w:numId w:val="6"/>
        </w:numPr>
      </w:pPr>
      <w:r w:rsidRPr="00970A05">
        <w:rPr>
          <w:b/>
          <w:bCs/>
        </w:rPr>
        <w:t>Đặt hàng</w:t>
      </w:r>
      <w:r w:rsidRPr="00970A05">
        <w:t xml:space="preserve"> (Checkout): Cung cấp thông tin giao nhận và xác nhận thanh toán.</w:t>
      </w:r>
    </w:p>
    <w:p w14:paraId="48B89E71" w14:textId="77777777" w:rsidR="00970A05" w:rsidRPr="00970A05" w:rsidRDefault="00970A05" w:rsidP="00970A05">
      <w:pPr>
        <w:numPr>
          <w:ilvl w:val="1"/>
          <w:numId w:val="6"/>
        </w:numPr>
      </w:pPr>
      <w:r w:rsidRPr="00970A05">
        <w:rPr>
          <w:b/>
          <w:bCs/>
        </w:rPr>
        <w:t>Đăng xuất</w:t>
      </w:r>
      <w:r w:rsidRPr="00970A05">
        <w:t xml:space="preserve"> (Logout): Hủy phiên làm việc hiện tại.</w:t>
      </w:r>
    </w:p>
    <w:p w14:paraId="6DA33D6C" w14:textId="77777777" w:rsidR="00970A05" w:rsidRPr="00970A05" w:rsidRDefault="00970A05" w:rsidP="00970A05">
      <w:pPr>
        <w:rPr>
          <w:b/>
          <w:bCs/>
        </w:rPr>
      </w:pPr>
      <w:r w:rsidRPr="00970A05">
        <w:rPr>
          <w:b/>
          <w:bCs/>
        </w:rPr>
        <w:t>1.1.3. Mô tả quan hệ</w:t>
      </w:r>
    </w:p>
    <w:p w14:paraId="2A78596A" w14:textId="77777777" w:rsidR="00970A05" w:rsidRPr="00970A05" w:rsidRDefault="00970A05" w:rsidP="00970A05">
      <w:pPr>
        <w:numPr>
          <w:ilvl w:val="0"/>
          <w:numId w:val="7"/>
        </w:numPr>
      </w:pPr>
      <w:r w:rsidRPr="00970A05">
        <w:rPr>
          <w:b/>
          <w:bCs/>
        </w:rPr>
        <w:t>Guest</w:t>
      </w:r>
      <w:r w:rsidRPr="00970A05">
        <w:t xml:space="preserve"> ---&gt; (Register), (Login), (View Products).</w:t>
      </w:r>
    </w:p>
    <w:p w14:paraId="660AF0AD" w14:textId="77777777" w:rsidR="00970A05" w:rsidRPr="00970A05" w:rsidRDefault="00970A05" w:rsidP="00970A05">
      <w:pPr>
        <w:numPr>
          <w:ilvl w:val="0"/>
          <w:numId w:val="7"/>
        </w:numPr>
      </w:pPr>
      <w:r w:rsidRPr="00970A05">
        <w:rPr>
          <w:b/>
          <w:bCs/>
        </w:rPr>
        <w:t>Customer</w:t>
      </w:r>
      <w:r w:rsidRPr="00970A05">
        <w:t xml:space="preserve"> ---&gt; (Manage Cart), (Checkout), (Logout).</w:t>
      </w:r>
    </w:p>
    <w:p w14:paraId="4CC00D64" w14:textId="77777777" w:rsidR="00970A05" w:rsidRPr="00970A05" w:rsidRDefault="00970A05" w:rsidP="00970A05">
      <w:pPr>
        <w:numPr>
          <w:ilvl w:val="0"/>
          <w:numId w:val="7"/>
        </w:numPr>
      </w:pPr>
      <w:r w:rsidRPr="00970A05">
        <w:rPr>
          <w:b/>
          <w:bCs/>
        </w:rPr>
        <w:t>(Checkout)</w:t>
      </w:r>
      <w:r w:rsidRPr="00970A05">
        <w:t xml:space="preserve"> ---&gt; &lt;&lt;include&gt;&gt; ---&gt; </w:t>
      </w:r>
      <w:r w:rsidRPr="00970A05">
        <w:rPr>
          <w:b/>
          <w:bCs/>
        </w:rPr>
        <w:t>(Login)</w:t>
      </w:r>
      <w:r w:rsidRPr="00970A05">
        <w:t xml:space="preserve"> (Hệ thống bắt buộc đăng nhập để xác định định danh người mua).</w:t>
      </w:r>
    </w:p>
    <w:p w14:paraId="326CC8DC" w14:textId="77777777" w:rsidR="00970A05" w:rsidRDefault="00970A05" w:rsidP="00970A05"/>
    <w:p w14:paraId="630EEBBD" w14:textId="77777777" w:rsidR="00970A05" w:rsidRPr="00970A05" w:rsidRDefault="00970A05" w:rsidP="00970A05"/>
    <w:p w14:paraId="21A6EB46" w14:textId="63E97658" w:rsidR="004023CA" w:rsidRDefault="004023CA" w:rsidP="0081744F">
      <w:pPr>
        <w:pStyle w:val="Heading4"/>
      </w:pPr>
      <w:r>
        <w:t>Mô tả quan hệ (Vẽ sơ đồ)</w:t>
      </w:r>
    </w:p>
    <w:p w14:paraId="1E305EB5" w14:textId="1D0B5A8B" w:rsidR="004023CA" w:rsidRDefault="004023CA" w:rsidP="004E060D">
      <w:pPr>
        <w:pStyle w:val="Heading3"/>
      </w:pPr>
      <w:bookmarkStart w:id="67" w:name="_Toc217987577"/>
      <w:r>
        <w:t>Sơ đồ Lớp (Class Diagram)</w:t>
      </w:r>
      <w:bookmarkEnd w:id="67"/>
    </w:p>
    <w:p w14:paraId="5FEAE00E" w14:textId="77777777" w:rsidR="004023CA" w:rsidRDefault="004023CA" w:rsidP="004023CA">
      <w:pPr>
        <w:pStyle w:val="DoanVB"/>
      </w:pPr>
      <w:r>
        <w:t>Đây là các bảng trong Database, quan hệ như sau:</w:t>
      </w:r>
    </w:p>
    <w:p w14:paraId="7A7DB389" w14:textId="1FFA7D41" w:rsidR="004023CA" w:rsidRDefault="004023CA" w:rsidP="00B836F1">
      <w:pPr>
        <w:pStyle w:val="StyleTru"/>
      </w:pPr>
      <w:r>
        <w:t xml:space="preserve">1. </w:t>
      </w:r>
      <w:r w:rsidRPr="008E109B">
        <w:rPr>
          <w:b/>
          <w:bCs/>
        </w:rPr>
        <w:t>User</w:t>
      </w:r>
    </w:p>
    <w:p w14:paraId="5AF4AAB6" w14:textId="77777777" w:rsidR="004023CA" w:rsidRDefault="004023CA" w:rsidP="00B836F1">
      <w:pPr>
        <w:pStyle w:val="StyleCong"/>
      </w:pPr>
      <w:r w:rsidRPr="008E109B">
        <w:rPr>
          <w:b/>
          <w:bCs/>
        </w:rPr>
        <w:t>Attributes</w:t>
      </w:r>
      <w:r>
        <w:t>: id, username, password, fullName, role.</w:t>
      </w:r>
    </w:p>
    <w:p w14:paraId="78D752F2" w14:textId="7616923A" w:rsidR="004023CA" w:rsidRPr="00E42A63" w:rsidRDefault="004023CA" w:rsidP="00B836F1">
      <w:pPr>
        <w:pStyle w:val="StyleCong"/>
        <w:rPr>
          <w:lang w:val="pt-BR"/>
        </w:rPr>
      </w:pPr>
      <w:r w:rsidRPr="00E42A63">
        <w:rPr>
          <w:b/>
          <w:bCs/>
          <w:lang w:val="pt-BR"/>
        </w:rPr>
        <w:t>Quan hệ</w:t>
      </w:r>
      <w:r w:rsidRPr="00E42A63">
        <w:rPr>
          <w:lang w:val="pt-BR"/>
        </w:rPr>
        <w:t>: 1 User có nhiều Order (1..n), 1 User có nhiều CartItem (1..n).</w:t>
      </w:r>
    </w:p>
    <w:p w14:paraId="4FC135E8" w14:textId="140E457F" w:rsidR="004023CA" w:rsidRDefault="004023CA" w:rsidP="00B836F1">
      <w:pPr>
        <w:pStyle w:val="StyleTru"/>
      </w:pPr>
      <w:r>
        <w:t xml:space="preserve">2. </w:t>
      </w:r>
      <w:r w:rsidRPr="008E109B">
        <w:rPr>
          <w:b/>
          <w:bCs/>
        </w:rPr>
        <w:t>Product</w:t>
      </w:r>
    </w:p>
    <w:p w14:paraId="15C3C2E5" w14:textId="77777777" w:rsidR="004023CA" w:rsidRDefault="004023CA" w:rsidP="00B836F1">
      <w:pPr>
        <w:pStyle w:val="StyleCong"/>
      </w:pPr>
      <w:r w:rsidRPr="008E109B">
        <w:rPr>
          <w:b/>
          <w:bCs/>
        </w:rPr>
        <w:t>Attributes</w:t>
      </w:r>
      <w:r>
        <w:t>: id, name, price, description, image, stock.</w:t>
      </w:r>
    </w:p>
    <w:p w14:paraId="1430FED0" w14:textId="67BB4144" w:rsidR="004023CA" w:rsidRDefault="004023CA" w:rsidP="00B836F1">
      <w:pPr>
        <w:pStyle w:val="StyleCong"/>
      </w:pPr>
      <w:r w:rsidRPr="008E109B">
        <w:rPr>
          <w:b/>
          <w:bCs/>
        </w:rPr>
        <w:t>Quan hệ</w:t>
      </w:r>
      <w:r>
        <w:t>: 1 Product nằm trong nhiều OrderDetail (1..n), 1 Product nằm trong nhiều CartItem (1..n).</w:t>
      </w:r>
    </w:p>
    <w:p w14:paraId="0FDC4D33" w14:textId="066A8B84" w:rsidR="004023CA" w:rsidRPr="008E109B" w:rsidRDefault="004023CA" w:rsidP="00B836F1">
      <w:pPr>
        <w:pStyle w:val="StyleTru"/>
        <w:rPr>
          <w:b/>
          <w:bCs/>
        </w:rPr>
      </w:pPr>
      <w:r w:rsidRPr="008E109B">
        <w:rPr>
          <w:b/>
          <w:bCs/>
        </w:rPr>
        <w:t>3. Cart (Giỏ hàng)</w:t>
      </w:r>
    </w:p>
    <w:p w14:paraId="117C1D07" w14:textId="77777777" w:rsidR="004023CA" w:rsidRDefault="004023CA" w:rsidP="00B836F1">
      <w:pPr>
        <w:pStyle w:val="StyleCong"/>
      </w:pPr>
      <w:r w:rsidRPr="008E109B">
        <w:rPr>
          <w:b/>
          <w:bCs/>
        </w:rPr>
        <w:t>Attributes</w:t>
      </w:r>
      <w:r>
        <w:t>: id, quantity.</w:t>
      </w:r>
    </w:p>
    <w:p w14:paraId="7D543364" w14:textId="3846DC3F" w:rsidR="004023CA" w:rsidRDefault="004023CA" w:rsidP="00B836F1">
      <w:pPr>
        <w:pStyle w:val="StyleCong"/>
      </w:pPr>
      <w:r w:rsidRPr="008E109B">
        <w:rPr>
          <w:b/>
          <w:bCs/>
        </w:rPr>
        <w:lastRenderedPageBreak/>
        <w:t>Quan hệ</w:t>
      </w:r>
      <w:r>
        <w:t>: Chứa 1 User và 1 Product (Many-to-One).</w:t>
      </w:r>
    </w:p>
    <w:p w14:paraId="79867551" w14:textId="39B37101" w:rsidR="004023CA" w:rsidRPr="008E109B" w:rsidRDefault="004023CA" w:rsidP="00B836F1">
      <w:pPr>
        <w:pStyle w:val="StyleTru"/>
        <w:rPr>
          <w:b/>
          <w:bCs/>
        </w:rPr>
      </w:pPr>
      <w:r w:rsidRPr="008E109B">
        <w:rPr>
          <w:b/>
          <w:bCs/>
        </w:rPr>
        <w:t>4. Order (Đơn hàng)</w:t>
      </w:r>
    </w:p>
    <w:p w14:paraId="4B97CB4B" w14:textId="77777777" w:rsidR="004023CA" w:rsidRDefault="004023CA" w:rsidP="00B836F1">
      <w:pPr>
        <w:pStyle w:val="StyleCong"/>
      </w:pPr>
      <w:r w:rsidRPr="008E109B">
        <w:rPr>
          <w:b/>
          <w:bCs/>
        </w:rPr>
        <w:t>Attributes</w:t>
      </w:r>
      <w:r>
        <w:t>: id, address, phone, totalMoney, status, date.</w:t>
      </w:r>
    </w:p>
    <w:p w14:paraId="7FAFA003" w14:textId="093183BE" w:rsidR="004023CA" w:rsidRDefault="004023CA" w:rsidP="00B836F1">
      <w:pPr>
        <w:pStyle w:val="StyleCong"/>
      </w:pPr>
      <w:r w:rsidRPr="008E109B">
        <w:rPr>
          <w:b/>
          <w:bCs/>
        </w:rPr>
        <w:t>Quan hệ</w:t>
      </w:r>
      <w:r>
        <w:t>: Thuộc về 1 User, Chứa nhiều OrderDetail.</w:t>
      </w:r>
    </w:p>
    <w:p w14:paraId="6E6B2FCE" w14:textId="60A94A4B" w:rsidR="004023CA" w:rsidRPr="008E109B" w:rsidRDefault="004023CA" w:rsidP="00B836F1">
      <w:pPr>
        <w:pStyle w:val="StyleTru"/>
        <w:rPr>
          <w:b/>
          <w:bCs/>
        </w:rPr>
      </w:pPr>
      <w:r w:rsidRPr="008E109B">
        <w:rPr>
          <w:b/>
          <w:bCs/>
        </w:rPr>
        <w:t>5. OrderDetail (Chi tiết đơn hàng)</w:t>
      </w:r>
    </w:p>
    <w:p w14:paraId="0B2F5D2F" w14:textId="77777777" w:rsidR="004023CA" w:rsidRDefault="004023CA" w:rsidP="00B836F1">
      <w:pPr>
        <w:pStyle w:val="StyleCong"/>
      </w:pPr>
      <w:r w:rsidRPr="008E109B">
        <w:rPr>
          <w:b/>
          <w:bCs/>
        </w:rPr>
        <w:t>Attributes</w:t>
      </w:r>
      <w:r>
        <w:t>: id, price, quantity, totalPrice.</w:t>
      </w:r>
    </w:p>
    <w:p w14:paraId="7BA376C6" w14:textId="5CB79DD8" w:rsidR="004023CA" w:rsidRDefault="004023CA" w:rsidP="00B836F1">
      <w:pPr>
        <w:pStyle w:val="StyleCong"/>
      </w:pPr>
      <w:r w:rsidRPr="008E109B">
        <w:rPr>
          <w:b/>
          <w:bCs/>
        </w:rPr>
        <w:t>Quan hệ</w:t>
      </w:r>
      <w:r>
        <w:t>: Thuộc về 1 Order, Chứa 1 Product.</w:t>
      </w:r>
    </w:p>
    <w:p w14:paraId="129FC35C" w14:textId="77777777" w:rsidR="00B10278" w:rsidRDefault="00B44D3C" w:rsidP="00B10278">
      <w:pPr>
        <w:pStyle w:val="DoanVB"/>
        <w:keepNext/>
      </w:pPr>
      <w:r w:rsidRPr="00B44D3C">
        <w:rPr>
          <w:noProof/>
        </w:rPr>
        <w:drawing>
          <wp:inline distT="0" distB="0" distL="0" distR="0" wp14:anchorId="199EB403" wp14:editId="3D433072">
            <wp:extent cx="5580380" cy="3559810"/>
            <wp:effectExtent l="0" t="0" r="1270" b="2540"/>
            <wp:docPr id="18530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7695" name=""/>
                    <pic:cNvPicPr/>
                  </pic:nvPicPr>
                  <pic:blipFill>
                    <a:blip r:embed="rId53"/>
                    <a:stretch>
                      <a:fillRect/>
                    </a:stretch>
                  </pic:blipFill>
                  <pic:spPr>
                    <a:xfrm>
                      <a:off x="0" y="0"/>
                      <a:ext cx="5580380" cy="3559810"/>
                    </a:xfrm>
                    <a:prstGeom prst="rect">
                      <a:avLst/>
                    </a:prstGeom>
                  </pic:spPr>
                </pic:pic>
              </a:graphicData>
            </a:graphic>
          </wp:inline>
        </w:drawing>
      </w:r>
    </w:p>
    <w:p w14:paraId="43569577" w14:textId="34A1B8C4" w:rsidR="00B44D3C" w:rsidRDefault="00B10278" w:rsidP="00B10278">
      <w:pPr>
        <w:pStyle w:val="Caption"/>
      </w:pPr>
      <w:bookmarkStart w:id="68" w:name="_Toc217987450"/>
      <w:r>
        <w:t xml:space="preserve">Ảnh </w:t>
      </w:r>
      <w:fldSimple w:instr=" STYLEREF 1 \s ">
        <w:r w:rsidR="006C545B">
          <w:rPr>
            <w:noProof/>
          </w:rPr>
          <w:t>2</w:t>
        </w:r>
      </w:fldSimple>
      <w:r w:rsidR="006C545B">
        <w:t>.</w:t>
      </w:r>
      <w:fldSimple w:instr=" SEQ Ảnh \* ARABIC \s 1 ">
        <w:r w:rsidR="006C545B">
          <w:rPr>
            <w:noProof/>
          </w:rPr>
          <w:t>38</w:t>
        </w:r>
      </w:fldSimple>
      <w:r>
        <w:t xml:space="preserve"> Class Diagram</w:t>
      </w:r>
      <w:bookmarkEnd w:id="68"/>
    </w:p>
    <w:p w14:paraId="0DC68A59" w14:textId="63FDEF47" w:rsidR="004023CA" w:rsidRPr="00E42A63" w:rsidRDefault="004023CA" w:rsidP="004E060D">
      <w:pPr>
        <w:pStyle w:val="Heading3"/>
        <w:rPr>
          <w:lang w:val="pt-BR"/>
        </w:rPr>
      </w:pPr>
      <w:bookmarkStart w:id="69" w:name="_Toc217987578"/>
      <w:r w:rsidRPr="00E42A63">
        <w:rPr>
          <w:lang w:val="pt-BR"/>
        </w:rPr>
        <w:t>Sơ đồ Tuần tự (Sequence Diagram)</w:t>
      </w:r>
      <w:bookmarkEnd w:id="69"/>
    </w:p>
    <w:p w14:paraId="09DF2ACD" w14:textId="77777777" w:rsidR="008E109B" w:rsidRPr="00E42A63" w:rsidRDefault="008E109B" w:rsidP="008E109B">
      <w:pPr>
        <w:pStyle w:val="DoanVB"/>
        <w:rPr>
          <w:lang w:val="pt-BR"/>
        </w:rPr>
      </w:pPr>
      <w:r w:rsidRPr="00E42A63">
        <w:rPr>
          <w:lang w:val="pt-BR"/>
        </w:rPr>
        <w:t xml:space="preserve">Đây là sơ đồ tuần tự (Sequence Diagram) rút gọn cho quy trình </w:t>
      </w:r>
      <w:r w:rsidRPr="00E42A63">
        <w:rPr>
          <w:b/>
          <w:bCs/>
          <w:lang w:val="pt-BR"/>
        </w:rPr>
        <w:t>Đặt hàng (Checkout)</w:t>
      </w:r>
      <w:r w:rsidRPr="00E42A63">
        <w:rPr>
          <w:lang w:val="pt-BR"/>
        </w:rPr>
        <w:t xml:space="preserve"> dưới dạng hình ảnh để bạn dễ dàng đưa vào bài thuyết trình:</w:t>
      </w:r>
    </w:p>
    <w:p w14:paraId="5179A9D4" w14:textId="77777777" w:rsidR="008E109B" w:rsidRPr="00E42A63" w:rsidRDefault="008E109B" w:rsidP="008E109B">
      <w:pPr>
        <w:pStyle w:val="DoanVB"/>
        <w:rPr>
          <w:b/>
          <w:bCs/>
          <w:lang w:val="pt-BR"/>
        </w:rPr>
      </w:pPr>
      <w:r w:rsidRPr="00E42A63">
        <w:rPr>
          <w:b/>
          <w:bCs/>
          <w:lang w:val="pt-BR"/>
        </w:rPr>
        <w:t>Tóm tắt các bước trong ảnh:</w:t>
      </w:r>
    </w:p>
    <w:p w14:paraId="4374FC10" w14:textId="77777777" w:rsidR="008E109B" w:rsidRPr="00E42A63" w:rsidRDefault="008E109B" w:rsidP="008E109B">
      <w:pPr>
        <w:pStyle w:val="StyleTru"/>
        <w:rPr>
          <w:lang w:val="pt-BR"/>
        </w:rPr>
      </w:pPr>
      <w:r w:rsidRPr="00E42A63">
        <w:rPr>
          <w:b/>
          <w:bCs/>
          <w:lang w:val="pt-BR"/>
        </w:rPr>
        <w:t>Actor (Khách hàng)</w:t>
      </w:r>
      <w:r w:rsidRPr="00E42A63">
        <w:rPr>
          <w:lang w:val="pt-BR"/>
        </w:rPr>
        <w:t>: Thực hiện thao tác nhấn nút đặt hàng trên giao diện React.</w:t>
      </w:r>
    </w:p>
    <w:p w14:paraId="79F6C7AD" w14:textId="77777777" w:rsidR="008E109B" w:rsidRPr="00E42A63" w:rsidRDefault="008E109B" w:rsidP="008E109B">
      <w:pPr>
        <w:pStyle w:val="StyleTru"/>
        <w:rPr>
          <w:lang w:val="pt-BR"/>
        </w:rPr>
      </w:pPr>
      <w:r w:rsidRPr="00E42A63">
        <w:rPr>
          <w:b/>
          <w:bCs/>
          <w:lang w:val="pt-BR"/>
        </w:rPr>
        <w:t>Frontend</w:t>
      </w:r>
      <w:r w:rsidRPr="00E42A63">
        <w:rPr>
          <w:lang w:val="pt-BR"/>
        </w:rPr>
        <w:t>: Gửi yêu cầu POST chứa thông tin đơn hàng (đã được xử lý qua OrderBuilder) đến Server.</w:t>
      </w:r>
    </w:p>
    <w:p w14:paraId="0B573E33" w14:textId="77777777" w:rsidR="008E109B" w:rsidRPr="00E42A63" w:rsidRDefault="008E109B" w:rsidP="008E109B">
      <w:pPr>
        <w:pStyle w:val="StyleTru"/>
        <w:rPr>
          <w:lang w:val="pt-BR"/>
        </w:rPr>
      </w:pPr>
      <w:r w:rsidRPr="00E42A63">
        <w:rPr>
          <w:b/>
          <w:bCs/>
          <w:lang w:val="pt-BR"/>
        </w:rPr>
        <w:t>Controller</w:t>
      </w:r>
      <w:r w:rsidRPr="00E42A63">
        <w:rPr>
          <w:lang w:val="pt-BR"/>
        </w:rPr>
        <w:t>: Tiếp nhận dữ liệu từ API và gọi đến lớp Facade để xử lý logic.</w:t>
      </w:r>
    </w:p>
    <w:p w14:paraId="2CF9D1DE" w14:textId="77777777" w:rsidR="008E109B" w:rsidRPr="00E42A63" w:rsidRDefault="008E109B" w:rsidP="008E109B">
      <w:pPr>
        <w:pStyle w:val="StyleTru"/>
        <w:rPr>
          <w:lang w:val="pt-BR"/>
        </w:rPr>
      </w:pPr>
      <w:r w:rsidRPr="00E42A63">
        <w:rPr>
          <w:b/>
          <w:bCs/>
          <w:lang w:val="pt-BR"/>
        </w:rPr>
        <w:lastRenderedPageBreak/>
        <w:t>Facade (Xử lý DB)</w:t>
      </w:r>
      <w:r w:rsidRPr="00E42A63">
        <w:rPr>
          <w:lang w:val="pt-BR"/>
        </w:rPr>
        <w:t>: Đây là nơi thực hiện các nghiệp vụ quan trọng như lấy giỏ hàng, tạo đơn hàng, trừ số lượng tồn kho và xóa giỏ hàng.</w:t>
      </w:r>
    </w:p>
    <w:p w14:paraId="06F4F2FD" w14:textId="77777777" w:rsidR="008E109B" w:rsidRPr="00E42A63" w:rsidRDefault="008E109B" w:rsidP="008E109B">
      <w:pPr>
        <w:pStyle w:val="StyleTru"/>
        <w:rPr>
          <w:lang w:val="pt-BR"/>
        </w:rPr>
      </w:pPr>
      <w:r w:rsidRPr="00E42A63">
        <w:rPr>
          <w:b/>
          <w:bCs/>
          <w:lang w:val="pt-BR"/>
        </w:rPr>
        <w:t>Phản hồi thành công</w:t>
      </w:r>
      <w:r w:rsidRPr="00E42A63">
        <w:rPr>
          <w:lang w:val="pt-BR"/>
        </w:rPr>
        <w:t>: Kết quả được trả ngược về từ Facade qua Controller để Frontend hiển thị thông báo cho người dùng.</w:t>
      </w:r>
    </w:p>
    <w:p w14:paraId="58987048" w14:textId="77777777" w:rsidR="00B10278" w:rsidRDefault="008E109B" w:rsidP="00B10278">
      <w:pPr>
        <w:keepNext/>
      </w:pPr>
      <w:r>
        <w:rPr>
          <w:noProof/>
        </w:rPr>
        <w:drawing>
          <wp:inline distT="0" distB="0" distL="0" distR="0" wp14:anchorId="30A89A91" wp14:editId="5560DA7C">
            <wp:extent cx="5580380" cy="5086350"/>
            <wp:effectExtent l="0" t="0" r="1270" b="0"/>
            <wp:docPr id="12349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4611" name=""/>
                    <pic:cNvPicPr/>
                  </pic:nvPicPr>
                  <pic:blipFill>
                    <a:blip r:embed="rId54"/>
                    <a:stretch>
                      <a:fillRect/>
                    </a:stretch>
                  </pic:blipFill>
                  <pic:spPr>
                    <a:xfrm>
                      <a:off x="0" y="0"/>
                      <a:ext cx="5580380" cy="5086350"/>
                    </a:xfrm>
                    <a:prstGeom prst="rect">
                      <a:avLst/>
                    </a:prstGeom>
                  </pic:spPr>
                </pic:pic>
              </a:graphicData>
            </a:graphic>
          </wp:inline>
        </w:drawing>
      </w:r>
    </w:p>
    <w:p w14:paraId="110AD84F" w14:textId="1EB88DC7" w:rsidR="008E109B" w:rsidRDefault="00B10278" w:rsidP="00B10278">
      <w:pPr>
        <w:jc w:val="center"/>
      </w:pPr>
      <w:bookmarkStart w:id="70" w:name="_Toc217987451"/>
      <w:r>
        <w:t xml:space="preserve">Ảnh </w:t>
      </w:r>
      <w:fldSimple w:instr=" STYLEREF 1 \s ">
        <w:r w:rsidR="006C545B">
          <w:rPr>
            <w:noProof/>
          </w:rPr>
          <w:t>2</w:t>
        </w:r>
      </w:fldSimple>
      <w:r w:rsidR="006C545B">
        <w:t>.</w:t>
      </w:r>
      <w:fldSimple w:instr=" SEQ Ảnh \* ARABIC \s 1 ">
        <w:r w:rsidR="006C545B">
          <w:rPr>
            <w:noProof/>
          </w:rPr>
          <w:t>39</w:t>
        </w:r>
      </w:fldSimple>
      <w:r>
        <w:t xml:space="preserve"> </w:t>
      </w:r>
      <w:r w:rsidRPr="006A6546">
        <w:t>Sequence Diagram</w:t>
      </w:r>
      <w:bookmarkEnd w:id="70"/>
    </w:p>
    <w:p w14:paraId="5D76CE98" w14:textId="77777777" w:rsidR="00C56E65" w:rsidRPr="00C56E65" w:rsidRDefault="00C56E65" w:rsidP="00C56E65">
      <w:pPr>
        <w:pStyle w:val="DoanVB"/>
      </w:pPr>
      <w:r w:rsidRPr="00C56E65">
        <w:t>Trong bối cảnh phát triển phần mềm hiện đại, việc áp dụng các mẫu thiết kế (Design Pattern) không chỉ là một kỹ thuật lập trình mà còn là giải pháp tối ưu để giải quyết các bài toán về cấu trúc hệ thống. Với dự án "Xây dựng website bán hàng LAPTOPVIP", nhóm chúng em đã tập trung triển khai các Design Pattern nhằm đảm bảo mã nguồn tuân thủ các nguyên lý thiết kế hướng đối tượng, từ đó nâng cao tính linh hoạt và khả năng bảo trì.</w:t>
      </w:r>
    </w:p>
    <w:p w14:paraId="222E5FCD" w14:textId="4C86B5DD" w:rsidR="00C56E65" w:rsidRPr="00C56E65" w:rsidRDefault="00C56E65" w:rsidP="00B10278">
      <w:pPr>
        <w:pStyle w:val="DoanVB"/>
      </w:pPr>
      <w:r w:rsidRPr="00C56E65">
        <w:t xml:space="preserve">Cụ thể, hệ thống đã tích hợp hai mẫu thiết kế cốt lõi là </w:t>
      </w:r>
      <w:r w:rsidRPr="00C56E65">
        <w:rPr>
          <w:b/>
          <w:bCs/>
        </w:rPr>
        <w:t>Builder Pattern</w:t>
      </w:r>
      <w:r w:rsidRPr="00C56E65">
        <w:t xml:space="preserve"> và </w:t>
      </w:r>
      <w:r w:rsidRPr="00C56E65">
        <w:rPr>
          <w:b/>
          <w:bCs/>
        </w:rPr>
        <w:t>Singleton Pattern</w:t>
      </w:r>
      <w:r w:rsidRPr="00C56E65">
        <w:t>, phục vụ cho các module quan trọng như quản lý đơn hàng và dịch vụ giỏ hàng.</w:t>
      </w:r>
    </w:p>
    <w:p w14:paraId="14C017B3" w14:textId="703A8B17" w:rsidR="00313BC5" w:rsidRDefault="00313BC5" w:rsidP="00313BC5">
      <w:pPr>
        <w:pStyle w:val="Heading3"/>
      </w:pPr>
      <w:bookmarkStart w:id="71" w:name="_Toc217987579"/>
      <w:r w:rsidRPr="00313BC5">
        <w:lastRenderedPageBreak/>
        <w:t>Builder</w:t>
      </w:r>
      <w:bookmarkEnd w:id="71"/>
    </w:p>
    <w:p w14:paraId="5D7FF3C2" w14:textId="77777777" w:rsidR="00B54B80" w:rsidRPr="00B54B80" w:rsidRDefault="00B54B80" w:rsidP="00493986">
      <w:pPr>
        <w:pStyle w:val="DoanVB"/>
      </w:pPr>
      <w:r w:rsidRPr="00B54B80">
        <w:rPr>
          <w:b/>
          <w:bCs/>
        </w:rPr>
        <w:t>a. Lý do áp dụng:</w:t>
      </w:r>
      <w:r w:rsidRPr="00B54B80">
        <w:t xml:space="preserve"> Trong một ứng dụng thương mại điện tử, đối tượng Đơn hàng (Order) là một thực thể phức tạp với nhiều thuộc tính khác nhau như: thông tin khách hàng, địa chỉ giao hàng, số điện thoại, phương thức thanh toán và danh sách sản phẩm. Việc khởi tạo đối tượng này theo cách truyền thống thường dẫn đến các hàm khởi tạo (constructor) quá dài hoặc tạo ra các đối tượng có trạng thái không ổn định trong quá trình thiết lập. Builder Pattern cho phép chúng ta xây dựng đối tượng đơn hàng theo từng bước rõ ràng, giúp mã nguồn dễ đọc và tránh sai sót dữ liệu.</w:t>
      </w:r>
    </w:p>
    <w:p w14:paraId="10B7484C" w14:textId="77777777" w:rsidR="00B54B80" w:rsidRPr="00B54B80" w:rsidRDefault="00B54B80" w:rsidP="00493986">
      <w:pPr>
        <w:pStyle w:val="DoanVB"/>
      </w:pPr>
      <w:r w:rsidRPr="00B54B80">
        <w:rPr>
          <w:b/>
          <w:bCs/>
        </w:rPr>
        <w:t>b. Triển khai thực tế trong dự án:</w:t>
      </w:r>
      <w:r w:rsidRPr="00B54B80">
        <w:t xml:space="preserve"> Hệ thống triển khai lớp OrderBuilder ở phía Frontend để đóng gói logic xây dựng đơn hàng trước khi gửi yêu cầu về Backend.</w:t>
      </w:r>
    </w:p>
    <w:p w14:paraId="625D57E2" w14:textId="77777777" w:rsidR="00B54B80" w:rsidRPr="00B54B80" w:rsidRDefault="00B54B80" w:rsidP="00493986">
      <w:pPr>
        <w:pStyle w:val="DoanVB"/>
      </w:pPr>
      <w:r w:rsidRPr="00B54B80">
        <w:rPr>
          <w:b/>
          <w:bCs/>
        </w:rPr>
        <w:t>Cấu trúc kỹ thuật:</w:t>
      </w:r>
      <w:r w:rsidRPr="00B54B80">
        <w:t xml:space="preserve"> Lớp OrderBuilder sử dụng cơ chế </w:t>
      </w:r>
      <w:r w:rsidRPr="00B54B80">
        <w:rPr>
          <w:b/>
          <w:bCs/>
        </w:rPr>
        <w:t>Fluent Interface</w:t>
      </w:r>
      <w:r w:rsidRPr="00B54B80">
        <w:t xml:space="preserve"> (Method Chaining), cho phép kết nối các phương thức thiết lập thành một chuỗi duy nhất.</w:t>
      </w:r>
    </w:p>
    <w:p w14:paraId="320175DC" w14:textId="77777777" w:rsidR="00B54B80" w:rsidRPr="00B54B80" w:rsidRDefault="00B54B80" w:rsidP="00493986">
      <w:pPr>
        <w:pStyle w:val="DoanVB"/>
      </w:pPr>
      <w:r w:rsidRPr="00B54B80">
        <w:rPr>
          <w:b/>
          <w:bCs/>
        </w:rPr>
        <w:t>Các phương thức chính:</w:t>
      </w:r>
    </w:p>
    <w:p w14:paraId="5D73CF0C" w14:textId="57639E41" w:rsidR="0009571B" w:rsidRPr="00B54B80" w:rsidRDefault="00B54B80" w:rsidP="00493986">
      <w:pPr>
        <w:pStyle w:val="DoanVB"/>
      </w:pPr>
      <w:r w:rsidRPr="00B54B80">
        <w:t>withUser(username): Thiết lập định danh người mua.</w:t>
      </w:r>
    </w:p>
    <w:p w14:paraId="66165A25" w14:textId="77777777" w:rsidR="00B54B80" w:rsidRPr="00B54B80" w:rsidRDefault="00B54B80" w:rsidP="00493986">
      <w:pPr>
        <w:pStyle w:val="DoanVB"/>
      </w:pPr>
      <w:r w:rsidRPr="00B54B80">
        <w:t>withDeliveryInfo(address, phone): Cung cấp thông tin nhận hàng.</w:t>
      </w:r>
    </w:p>
    <w:p w14:paraId="028D20E0" w14:textId="77777777" w:rsidR="00B54B80" w:rsidRPr="00B54B80" w:rsidRDefault="00B54B80" w:rsidP="00493986">
      <w:pPr>
        <w:pStyle w:val="DoanVB"/>
      </w:pPr>
      <w:r w:rsidRPr="00B54B80">
        <w:t>withPaymentMethod(method): Lựa chọn hình thức thanh toán (COD hoặc Banking).</w:t>
      </w:r>
    </w:p>
    <w:p w14:paraId="7B32E645" w14:textId="42FD5CA6" w:rsidR="00B54B80" w:rsidRPr="00B54B80" w:rsidRDefault="00B54B80" w:rsidP="00493986">
      <w:pPr>
        <w:pStyle w:val="DoanVB"/>
      </w:pPr>
      <w:r w:rsidRPr="00B54B80">
        <w:t>build(): Phương thức cuối cùng để kiểm tra tính hợp lệ (Validate) của dữ liệu trước khi hoàn tất đối tượng.</w:t>
      </w:r>
      <w:r w:rsidR="0009571B" w:rsidRPr="0009571B">
        <w:rPr>
          <w:noProof/>
        </w:rPr>
        <w:t xml:space="preserve"> </w:t>
      </w:r>
    </w:p>
    <w:p w14:paraId="272AF16A" w14:textId="77777777" w:rsidR="00AD47E1" w:rsidRDefault="0009571B" w:rsidP="00AD47E1">
      <w:pPr>
        <w:pStyle w:val="DoanVB"/>
        <w:keepNext/>
      </w:pPr>
      <w:r w:rsidRPr="0009571B">
        <w:rPr>
          <w:noProof/>
        </w:rPr>
        <w:drawing>
          <wp:inline distT="0" distB="0" distL="0" distR="0" wp14:anchorId="6C93B477" wp14:editId="79675857">
            <wp:extent cx="5580380" cy="855980"/>
            <wp:effectExtent l="0" t="0" r="1270" b="1270"/>
            <wp:docPr id="17121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8327" name=""/>
                    <pic:cNvPicPr/>
                  </pic:nvPicPr>
                  <pic:blipFill>
                    <a:blip r:embed="rId55"/>
                    <a:stretch>
                      <a:fillRect/>
                    </a:stretch>
                  </pic:blipFill>
                  <pic:spPr>
                    <a:xfrm>
                      <a:off x="0" y="0"/>
                      <a:ext cx="5580380" cy="855980"/>
                    </a:xfrm>
                    <a:prstGeom prst="rect">
                      <a:avLst/>
                    </a:prstGeom>
                  </pic:spPr>
                </pic:pic>
              </a:graphicData>
            </a:graphic>
          </wp:inline>
        </w:drawing>
      </w:r>
    </w:p>
    <w:p w14:paraId="0F2E5B70" w14:textId="52A95B50" w:rsidR="004B5FC2" w:rsidRDefault="00AD47E1" w:rsidP="00B10278">
      <w:pPr>
        <w:pStyle w:val="Caption"/>
      </w:pPr>
      <w:bookmarkStart w:id="72" w:name="_Toc217987452"/>
      <w:r>
        <w:t xml:space="preserve">Ảnh </w:t>
      </w:r>
      <w:fldSimple w:instr=" STYLEREF 1 \s ">
        <w:r w:rsidR="006C545B">
          <w:rPr>
            <w:noProof/>
          </w:rPr>
          <w:t>2</w:t>
        </w:r>
      </w:fldSimple>
      <w:r w:rsidR="006C545B">
        <w:t>.</w:t>
      </w:r>
      <w:fldSimple w:instr=" SEQ Ảnh \* ARABIC \s 1 ">
        <w:r w:rsidR="006C545B">
          <w:rPr>
            <w:noProof/>
          </w:rPr>
          <w:t>40</w:t>
        </w:r>
      </w:fldSimple>
      <w:r w:rsidR="00B10278">
        <w:t xml:space="preserve"> Minh Họa Order Builder</w:t>
      </w:r>
      <w:bookmarkEnd w:id="72"/>
    </w:p>
    <w:p w14:paraId="6AB8EE69" w14:textId="77777777" w:rsidR="00B54B80" w:rsidRPr="00B54B80" w:rsidRDefault="00B54B80" w:rsidP="00493986">
      <w:pPr>
        <w:pStyle w:val="DoanVB"/>
      </w:pPr>
      <w:r w:rsidRPr="00B54B80">
        <w:rPr>
          <w:b/>
          <w:bCs/>
        </w:rPr>
        <w:t>c. Lợi ích đạt được:</w:t>
      </w:r>
      <w:r w:rsidRPr="00B54B80">
        <w:t xml:space="preserve"> Việc áp dụng Builder Pattern giúp tách biệt quá trình xây dựng đơn hàng phức tạp ra khỏi logic của trang Checkout.js, đồng thời cho phép hệ thống dễ dàng mở rộng thêm các thuộc tính mới cho đơn hàng trong tương lai mà không làm ảnh hưởng đến mã nguồn hiện tại.</w:t>
      </w:r>
    </w:p>
    <w:p w14:paraId="22841B95" w14:textId="77777777" w:rsidR="00B54B80" w:rsidRPr="00B54B80" w:rsidRDefault="00B54B80" w:rsidP="00B54B80"/>
    <w:p w14:paraId="6E0E5349" w14:textId="7E1E0D51" w:rsidR="00313BC5" w:rsidRDefault="00313BC5" w:rsidP="00313BC5">
      <w:pPr>
        <w:pStyle w:val="Heading3"/>
      </w:pPr>
      <w:bookmarkStart w:id="73" w:name="_Hlk217610346"/>
      <w:bookmarkStart w:id="74" w:name="_Toc217987580"/>
      <w:r w:rsidRPr="00313BC5">
        <w:t>Singleton</w:t>
      </w:r>
      <w:bookmarkEnd w:id="74"/>
      <w:r w:rsidR="008845CB">
        <w:t xml:space="preserve"> </w:t>
      </w:r>
    </w:p>
    <w:bookmarkEnd w:id="73"/>
    <w:p w14:paraId="2F27352A" w14:textId="77777777" w:rsidR="00493986" w:rsidRPr="00493986" w:rsidRDefault="00493986" w:rsidP="00772D4B">
      <w:pPr>
        <w:pStyle w:val="DoanVB"/>
      </w:pPr>
      <w:r w:rsidRPr="00493986">
        <w:rPr>
          <w:b/>
          <w:bCs/>
        </w:rPr>
        <w:t>a. Lý do áp dụng:</w:t>
      </w:r>
      <w:r w:rsidRPr="00493986">
        <w:t xml:space="preserve"> Singleton Pattern được sử dụng cho các thành phần quản lý mà hệ thống chỉ cần duy nhất một thể hiện trong suốt vòng đời ứng dụng. Trong dự </w:t>
      </w:r>
      <w:r w:rsidRPr="00493986">
        <w:lastRenderedPageBreak/>
        <w:t>án này, các dịch vụ như quản lý giỏ hàng hay các controller xử lý API cần được duy trì duy nhất để đảm bảo tính đồng nhất của dữ liệu và tối ưu hóa tài nguyên hệ thống.</w:t>
      </w:r>
    </w:p>
    <w:p w14:paraId="0E2F55C4" w14:textId="77777777" w:rsidR="00493986" w:rsidRPr="00493986" w:rsidRDefault="00493986" w:rsidP="00772D4B">
      <w:pPr>
        <w:pStyle w:val="DoanVB"/>
      </w:pPr>
      <w:r w:rsidRPr="00493986">
        <w:rPr>
          <w:b/>
          <w:bCs/>
        </w:rPr>
        <w:t>b. Triển khai thực tế trong dự án:</w:t>
      </w:r>
      <w:r w:rsidRPr="00493986">
        <w:t xml:space="preserve"> Mẫu Singleton được áp dụng đồng bộ ở cả Frontend và Backend:</w:t>
      </w:r>
    </w:p>
    <w:p w14:paraId="48F9FAF2" w14:textId="77777777" w:rsidR="00493986" w:rsidRPr="00493986" w:rsidRDefault="00493986" w:rsidP="00772D4B">
      <w:pPr>
        <w:pStyle w:val="DoanVB"/>
      </w:pPr>
      <w:r w:rsidRPr="00493986">
        <w:rPr>
          <w:b/>
          <w:bCs/>
        </w:rPr>
        <w:t>Tại Frontend (ReactJS):</w:t>
      </w:r>
      <w:r w:rsidRPr="00493986">
        <w:t xml:space="preserve"> Dịch vụ giỏ hàng CartService được triển khai dưới dạng một đối tượng duy nhất và gắn trực tiếp vào thực thể toàn cục window. Điều này giúp các Component khác nhau như Detail.js (khi thêm hàng) và Cart.js (khi xem giỏ) cùng truy cập và chia sẻ chung một logic xử lý API duy nhất.</w:t>
      </w:r>
    </w:p>
    <w:p w14:paraId="0F975699" w14:textId="77777777" w:rsidR="00921EBD" w:rsidRDefault="00D15E77" w:rsidP="00921EBD">
      <w:pPr>
        <w:pStyle w:val="DoanVB"/>
        <w:keepNext/>
      </w:pPr>
      <w:r w:rsidRPr="00D15E77">
        <w:rPr>
          <w:noProof/>
        </w:rPr>
        <w:drawing>
          <wp:inline distT="0" distB="0" distL="0" distR="0" wp14:anchorId="48518A31" wp14:editId="14A7E9FC">
            <wp:extent cx="5580380" cy="3430270"/>
            <wp:effectExtent l="0" t="0" r="1270" b="0"/>
            <wp:docPr id="6640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2117" name=""/>
                    <pic:cNvPicPr/>
                  </pic:nvPicPr>
                  <pic:blipFill>
                    <a:blip r:embed="rId56"/>
                    <a:stretch>
                      <a:fillRect/>
                    </a:stretch>
                  </pic:blipFill>
                  <pic:spPr>
                    <a:xfrm>
                      <a:off x="0" y="0"/>
                      <a:ext cx="5580380" cy="3430270"/>
                    </a:xfrm>
                    <a:prstGeom prst="rect">
                      <a:avLst/>
                    </a:prstGeom>
                  </pic:spPr>
                </pic:pic>
              </a:graphicData>
            </a:graphic>
          </wp:inline>
        </w:drawing>
      </w:r>
    </w:p>
    <w:p w14:paraId="675D2D72" w14:textId="5DF7AB7C" w:rsidR="00D15E77" w:rsidRDefault="00921EBD" w:rsidP="00921EBD">
      <w:pPr>
        <w:pStyle w:val="Caption"/>
      </w:pPr>
      <w:bookmarkStart w:id="75" w:name="_Toc217987453"/>
      <w:r>
        <w:t xml:space="preserve">Ảnh </w:t>
      </w:r>
      <w:fldSimple w:instr=" STYLEREF 1 \s ">
        <w:r w:rsidR="006C545B">
          <w:rPr>
            <w:noProof/>
          </w:rPr>
          <w:t>2</w:t>
        </w:r>
      </w:fldSimple>
      <w:r w:rsidR="006C545B">
        <w:t>.</w:t>
      </w:r>
      <w:fldSimple w:instr=" SEQ Ảnh \* ARABIC \s 1 ">
        <w:r w:rsidR="006C545B">
          <w:rPr>
            <w:noProof/>
          </w:rPr>
          <w:t>41</w:t>
        </w:r>
      </w:fldSimple>
      <w:r>
        <w:t xml:space="preserve"> Singleton </w:t>
      </w:r>
      <w:r w:rsidRPr="00A228AB">
        <w:t>CartService</w:t>
      </w:r>
      <w:bookmarkEnd w:id="75"/>
    </w:p>
    <w:p w14:paraId="287C75E3" w14:textId="77777777" w:rsidR="00493986" w:rsidRPr="00493986" w:rsidRDefault="00493986" w:rsidP="00772D4B">
      <w:pPr>
        <w:pStyle w:val="DoanVB"/>
      </w:pPr>
      <w:r w:rsidRPr="00493986">
        <w:rPr>
          <w:b/>
          <w:bCs/>
        </w:rPr>
        <w:t>c. Lợi ích đạt được:</w:t>
      </w:r>
    </w:p>
    <w:p w14:paraId="49C351AB" w14:textId="77777777" w:rsidR="00493986" w:rsidRPr="00493986" w:rsidRDefault="00493986" w:rsidP="00772D4B">
      <w:pPr>
        <w:pStyle w:val="DoanVB"/>
      </w:pPr>
      <w:r w:rsidRPr="00493986">
        <w:rPr>
          <w:b/>
          <w:bCs/>
        </w:rPr>
        <w:t>Tính nhất quán:</w:t>
      </w:r>
      <w:r w:rsidRPr="00493986">
        <w:t xml:space="preserve"> Đảm bảo dữ liệu giỏ hàng và trạng thái đăng nhập được quản lý tập trung, tránh xung đột giữa các luồng xử lý khác nhau.</w:t>
      </w:r>
    </w:p>
    <w:p w14:paraId="6520DC8B" w14:textId="77777777" w:rsidR="00493986" w:rsidRPr="00493986" w:rsidRDefault="00493986" w:rsidP="002C60C5">
      <w:pPr>
        <w:pStyle w:val="DoanVB"/>
        <w:jc w:val="left"/>
      </w:pPr>
      <w:r w:rsidRPr="00493986">
        <w:rPr>
          <w:b/>
          <w:bCs/>
        </w:rPr>
        <w:t>Hiệu suất:</w:t>
      </w:r>
      <w:r w:rsidRPr="00493986">
        <w:t xml:space="preserve"> Giảm thiểu việc cấp phát bộ nhớ liên tục cho các đối tượng dịch vụ không thay đổi trạng thái, đặc biệt là các lớp xử lý nghiệp vụ nặng như CheckoutFacade.</w:t>
      </w:r>
    </w:p>
    <w:p w14:paraId="38B9AF04" w14:textId="0E23526A" w:rsidR="00493986" w:rsidRPr="00493986" w:rsidRDefault="00493986" w:rsidP="00493986">
      <w:r w:rsidRPr="00493986">
        <w:t>Thông qua việc kết hợp Builder và Singleton, mã nguồn của dự án đã đạt được sự chuyên nghiệp trong thiết kế, đúng với mục tiêu đề ra trong việc vận dụng lý thuyết vào thực tiễn xây dựng ứng dụng thương mại điện tử.</w:t>
      </w:r>
    </w:p>
    <w:p w14:paraId="38DACB37" w14:textId="3D5E089B" w:rsidR="0033461F" w:rsidRPr="0033461F" w:rsidRDefault="0033461F" w:rsidP="002C60C5">
      <w:pPr>
        <w:pStyle w:val="Heading3"/>
        <w:jc w:val="left"/>
        <w:rPr>
          <w:lang w:val="vi-VN"/>
        </w:rPr>
      </w:pPr>
      <w:bookmarkStart w:id="76" w:name="_Toc217987581"/>
      <w:r w:rsidRPr="0033461F">
        <w:rPr>
          <w:lang w:val="vi-VN"/>
        </w:rPr>
        <w:lastRenderedPageBreak/>
        <w:t>Facade Pattern</w:t>
      </w:r>
      <w:bookmarkEnd w:id="76"/>
    </w:p>
    <w:p w14:paraId="230341D0" w14:textId="49BFF993" w:rsidR="0033461F" w:rsidRPr="0033461F" w:rsidRDefault="0033461F" w:rsidP="009E1ACB">
      <w:pPr>
        <w:pStyle w:val="DoanVB"/>
        <w:jc w:val="left"/>
        <w:rPr>
          <w:lang w:val="vi-VN"/>
        </w:rPr>
      </w:pPr>
      <w:r w:rsidRPr="00932269">
        <w:rPr>
          <w:lang w:val="vi-VN"/>
        </w:rPr>
        <w:t>a. Lý do áp dụng: Trong</w:t>
      </w:r>
      <w:r w:rsidRPr="0033461F">
        <w:rPr>
          <w:lang w:val="vi-VN"/>
        </w:rPr>
        <w:t xml:space="preserve"> quy trình thanh toán (Checkout) của ứng dụng, hệ thống cần thực hiện một chuỗi các tác vụ phức tạp liên tiếp: xác thực người dùng, lấy thông tin giỏ hàng, tính toán tổng tiền, xử lý thanh toán, lưu đơn hàng, lưu chi tiết đơn hàng, trừ tồn kho và xóa giỏ hàng. Nếu để Controller gọi lẻ tẻ từng dịch vụ này, mã nguồn sẽ trở nên cồng kềnh, khó quản lý và phụ thuộc lẫn nhau quá nhiều (tightly coupled). Facade Pattern cung cấp một giao diện đơn giản hóa để che giấu sự phức tạp này.</w:t>
      </w:r>
    </w:p>
    <w:p w14:paraId="4F009118" w14:textId="77777777" w:rsidR="0033461F" w:rsidRPr="0033461F" w:rsidRDefault="0033461F" w:rsidP="002C60C5">
      <w:pPr>
        <w:pStyle w:val="DoanVB"/>
        <w:jc w:val="left"/>
        <w:rPr>
          <w:lang w:val="vi-VN"/>
        </w:rPr>
      </w:pPr>
      <w:r w:rsidRPr="0033461F">
        <w:rPr>
          <w:lang w:val="vi-VN"/>
        </w:rPr>
        <w:t>b. Triển khai thực tế trong dự án:</w:t>
      </w:r>
    </w:p>
    <w:p w14:paraId="63CB18F6" w14:textId="77777777" w:rsidR="0033461F" w:rsidRPr="0033461F" w:rsidRDefault="0033461F" w:rsidP="002C60C5">
      <w:pPr>
        <w:pStyle w:val="DoanVB"/>
        <w:jc w:val="left"/>
        <w:rPr>
          <w:lang w:val="vi-VN"/>
        </w:rPr>
      </w:pPr>
      <w:r w:rsidRPr="0033461F">
        <w:t>Vị trí: Lớp CheckoutFacade nằm trong</w:t>
      </w:r>
      <w:r w:rsidRPr="0033461F">
        <w:rPr>
          <w:lang w:val="vi-VN"/>
        </w:rPr>
        <w:t xml:space="preserve"> package facade.</w:t>
      </w:r>
    </w:p>
    <w:p w14:paraId="01898E02" w14:textId="77777777" w:rsidR="0033461F" w:rsidRPr="006A5C3D" w:rsidRDefault="0033461F" w:rsidP="006A5C3D">
      <w:pPr>
        <w:pStyle w:val="StyleTru"/>
        <w:jc w:val="left"/>
        <w:rPr>
          <w:lang w:val="vi-VN"/>
        </w:rPr>
      </w:pPr>
      <w:r w:rsidRPr="006A5C3D">
        <w:rPr>
          <w:lang w:val="vi-VN"/>
        </w:rPr>
        <w:t>Cấu trúc kỹ thuật: Lớp này đứng ra điều phối và gọi đến các Service con như UserService, CartService, OrderRepository, ProductRepository và PaymentFactory.</w:t>
      </w:r>
    </w:p>
    <w:p w14:paraId="0E6DFF8E" w14:textId="4F33AC81" w:rsidR="0033461F" w:rsidRPr="00932269" w:rsidRDefault="0033461F" w:rsidP="006A5C3D">
      <w:pPr>
        <w:pStyle w:val="StyleTru"/>
        <w:jc w:val="left"/>
        <w:rPr>
          <w:lang w:val="vi-VN"/>
        </w:rPr>
      </w:pPr>
      <w:r w:rsidRPr="006A5C3D">
        <w:rPr>
          <w:lang w:val="vi-VN"/>
        </w:rPr>
        <w:t>Các phương thức chính:</w:t>
      </w:r>
      <w:r w:rsidR="00452B52" w:rsidRPr="006A5C3D">
        <w:t xml:space="preserve"> </w:t>
      </w:r>
      <w:r w:rsidRPr="006A5C3D">
        <w:rPr>
          <w:lang w:val="vi-VN"/>
        </w:rPr>
        <w:t>checkout(username, address, phone, paymentMethod): Đây</w:t>
      </w:r>
      <w:r w:rsidRPr="00452B52">
        <w:rPr>
          <w:lang w:val="vi-VN"/>
        </w:rPr>
        <w:t xml:space="preserve"> là hàm duy nhất mà Controller cần gọi. Bên trong hàm này chứa toàn bộ logic nghiệp vụ từ lúc bắt đầu đặt hàng đến khi hoàn tất.</w:t>
      </w:r>
    </w:p>
    <w:p w14:paraId="755E86CF" w14:textId="77777777" w:rsidR="00932269" w:rsidRDefault="00932269" w:rsidP="00932269">
      <w:pPr>
        <w:keepNext/>
        <w:jc w:val="center"/>
      </w:pPr>
      <w:r w:rsidRPr="00932269">
        <w:rPr>
          <w:noProof/>
          <w:lang w:val="vi-VN"/>
        </w:rPr>
        <w:drawing>
          <wp:inline distT="0" distB="0" distL="0" distR="0" wp14:anchorId="5168E750" wp14:editId="2BC87E90">
            <wp:extent cx="5435194" cy="2321770"/>
            <wp:effectExtent l="0" t="0" r="0" b="2540"/>
            <wp:docPr id="9380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9372" name=""/>
                    <pic:cNvPicPr/>
                  </pic:nvPicPr>
                  <pic:blipFill>
                    <a:blip r:embed="rId57"/>
                    <a:stretch>
                      <a:fillRect/>
                    </a:stretch>
                  </pic:blipFill>
                  <pic:spPr>
                    <a:xfrm>
                      <a:off x="0" y="0"/>
                      <a:ext cx="5436365" cy="2322270"/>
                    </a:xfrm>
                    <a:prstGeom prst="rect">
                      <a:avLst/>
                    </a:prstGeom>
                  </pic:spPr>
                </pic:pic>
              </a:graphicData>
            </a:graphic>
          </wp:inline>
        </w:drawing>
      </w:r>
    </w:p>
    <w:p w14:paraId="54EEAF06" w14:textId="02DD0FE5" w:rsidR="00932269" w:rsidRDefault="00932269" w:rsidP="00932269">
      <w:pPr>
        <w:pStyle w:val="Caption"/>
      </w:pPr>
      <w:bookmarkStart w:id="77" w:name="_Toc217987454"/>
      <w:r>
        <w:t xml:space="preserve">Ảnh </w:t>
      </w:r>
      <w:fldSimple w:instr=" STYLEREF 1 \s ">
        <w:r w:rsidR="006C545B">
          <w:rPr>
            <w:noProof/>
          </w:rPr>
          <w:t>2</w:t>
        </w:r>
      </w:fldSimple>
      <w:r w:rsidR="006C545B">
        <w:t>.</w:t>
      </w:r>
      <w:fldSimple w:instr=" SEQ Ảnh \* ARABIC \s 1 ">
        <w:r w:rsidR="006C545B">
          <w:rPr>
            <w:noProof/>
          </w:rPr>
          <w:t>42</w:t>
        </w:r>
      </w:fldSimple>
      <w:r>
        <w:t xml:space="preserve"> Kiểm tra </w:t>
      </w:r>
      <w:r w:rsidR="008E0F28">
        <w:t>khách hàng và giỏ hàng</w:t>
      </w:r>
      <w:bookmarkEnd w:id="77"/>
    </w:p>
    <w:p w14:paraId="384ACCD9" w14:textId="77777777" w:rsidR="00097EE0" w:rsidRDefault="00A85CB7" w:rsidP="00097EE0">
      <w:pPr>
        <w:keepNext/>
        <w:jc w:val="center"/>
      </w:pPr>
      <w:r w:rsidRPr="00A85CB7">
        <w:rPr>
          <w:noProof/>
        </w:rPr>
        <w:lastRenderedPageBreak/>
        <w:drawing>
          <wp:inline distT="0" distB="0" distL="0" distR="0" wp14:anchorId="1A048CCD" wp14:editId="385454ED">
            <wp:extent cx="5025543" cy="4910026"/>
            <wp:effectExtent l="0" t="0" r="3810" b="5080"/>
            <wp:docPr id="8802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9246" name=""/>
                    <pic:cNvPicPr/>
                  </pic:nvPicPr>
                  <pic:blipFill>
                    <a:blip r:embed="rId58"/>
                    <a:stretch>
                      <a:fillRect/>
                    </a:stretch>
                  </pic:blipFill>
                  <pic:spPr>
                    <a:xfrm>
                      <a:off x="0" y="0"/>
                      <a:ext cx="5029322" cy="4913718"/>
                    </a:xfrm>
                    <a:prstGeom prst="rect">
                      <a:avLst/>
                    </a:prstGeom>
                  </pic:spPr>
                </pic:pic>
              </a:graphicData>
            </a:graphic>
          </wp:inline>
        </w:drawing>
      </w:r>
    </w:p>
    <w:p w14:paraId="6847881A" w14:textId="0DA36BCE" w:rsidR="00A85CB7" w:rsidRPr="00A85CB7" w:rsidRDefault="00097EE0" w:rsidP="00097EE0">
      <w:pPr>
        <w:pStyle w:val="Caption"/>
      </w:pPr>
      <w:bookmarkStart w:id="78" w:name="_Toc217987455"/>
      <w:r>
        <w:t xml:space="preserve">Ảnh </w:t>
      </w:r>
      <w:fldSimple w:instr=" STYLEREF 1 \s ">
        <w:r w:rsidR="006C545B">
          <w:rPr>
            <w:noProof/>
          </w:rPr>
          <w:t>2</w:t>
        </w:r>
      </w:fldSimple>
      <w:r w:rsidR="006C545B">
        <w:t>.</w:t>
      </w:r>
      <w:fldSimple w:instr=" SEQ Ảnh \* ARABIC \s 1 ">
        <w:r w:rsidR="006C545B">
          <w:rPr>
            <w:noProof/>
          </w:rPr>
          <w:t>43</w:t>
        </w:r>
      </w:fldSimple>
      <w:r>
        <w:t xml:space="preserve"> Thanh toán</w:t>
      </w:r>
      <w:r w:rsidR="00FE2192">
        <w:t xml:space="preserve">, kiểm tra và </w:t>
      </w:r>
      <w:r w:rsidR="00376ED9">
        <w:t>cập nhật kho hàng</w:t>
      </w:r>
      <w:bookmarkEnd w:id="78"/>
    </w:p>
    <w:p w14:paraId="4C596CC6" w14:textId="5D049CBD" w:rsidR="0033461F" w:rsidRPr="0033461F" w:rsidRDefault="0033461F" w:rsidP="00452B52">
      <w:pPr>
        <w:pStyle w:val="DoanVB"/>
        <w:rPr>
          <w:lang w:val="vi-VN"/>
        </w:rPr>
      </w:pPr>
      <w:r w:rsidRPr="0033461F">
        <w:rPr>
          <w:b/>
          <w:bCs/>
          <w:lang w:val="vi-VN"/>
        </w:rPr>
        <w:t>c. Lợi ích đạt được:</w:t>
      </w:r>
      <w:r w:rsidRPr="0033461F">
        <w:rPr>
          <w:lang w:val="vi-VN"/>
        </w:rPr>
        <w:t xml:space="preserve"> Giúp CheckoutController trở nên cực kỳ gọn nhẹ và dễ đọc. Nó tách biệt hoàn toàn logic điều phối phức tạp ra khỏi tầng giao tiếp HTTP. Khi cần thay đổi quy trình đặt hàng (ví dụ: thêm bước gửi email xác nhận), ta chỉ cần sửa trong CheckoutFacade mà không ảnh hưởng đến Controller hay các Service con khác.</w:t>
      </w:r>
    </w:p>
    <w:p w14:paraId="1DAEBDD6" w14:textId="7C4CC1BC" w:rsidR="0033461F" w:rsidRPr="0033461F" w:rsidRDefault="0033461F" w:rsidP="006A5C3D">
      <w:pPr>
        <w:pStyle w:val="Heading3"/>
        <w:rPr>
          <w:lang w:val="vi-VN"/>
        </w:rPr>
      </w:pPr>
      <w:r w:rsidRPr="0033461F">
        <w:rPr>
          <w:lang w:val="vi-VN"/>
        </w:rPr>
        <w:t xml:space="preserve"> </w:t>
      </w:r>
      <w:bookmarkStart w:id="79" w:name="_Toc217987582"/>
      <w:r w:rsidRPr="0033461F">
        <w:rPr>
          <w:lang w:val="vi-VN"/>
        </w:rPr>
        <w:t>Factory Method Pattern (Mẫu Nhà Máy)</w:t>
      </w:r>
      <w:bookmarkEnd w:id="79"/>
    </w:p>
    <w:p w14:paraId="53B58B10" w14:textId="77777777" w:rsidR="0033461F" w:rsidRPr="0033461F" w:rsidRDefault="0033461F" w:rsidP="006A5C3D">
      <w:pPr>
        <w:pStyle w:val="DoanVB"/>
        <w:jc w:val="left"/>
        <w:rPr>
          <w:lang w:val="vi-VN"/>
        </w:rPr>
      </w:pPr>
      <w:r w:rsidRPr="0033461F">
        <w:rPr>
          <w:b/>
          <w:bCs/>
          <w:lang w:val="vi-VN"/>
        </w:rPr>
        <w:t xml:space="preserve">a. </w:t>
      </w:r>
      <w:r w:rsidRPr="006A5C3D">
        <w:rPr>
          <w:lang w:val="vi-VN"/>
        </w:rPr>
        <w:t>Lý do áp dụng: Hệ thống hỗ trợ nhiều phương thức thanh toán khác nhau (COD, Chuyển khoản ngân hàng) và có thể mở rộng thêm trong tương lai (Ví điện tử, Thẻ quốc tế). Việc sử dụng các câu lệnh điều kiện if-else hoặc switch-case trực tiếp trong logic xử lý chính để</w:t>
      </w:r>
      <w:r w:rsidRPr="0033461F">
        <w:rPr>
          <w:lang w:val="vi-VN"/>
        </w:rPr>
        <w:t xml:space="preserve"> khởi tạo đối tượng thanh toán sẽ vi phạm nguyên tắc Đóng/Mở (Open/Closed Principle) và làm mã nguồn khó bảo trì.</w:t>
      </w:r>
    </w:p>
    <w:p w14:paraId="76A4DA39" w14:textId="77777777" w:rsidR="0033461F" w:rsidRPr="0033461F" w:rsidRDefault="0033461F" w:rsidP="002C60C5">
      <w:pPr>
        <w:jc w:val="left"/>
        <w:rPr>
          <w:lang w:val="vi-VN"/>
        </w:rPr>
      </w:pPr>
      <w:r w:rsidRPr="0033461F">
        <w:rPr>
          <w:b/>
          <w:bCs/>
          <w:lang w:val="vi-VN"/>
        </w:rPr>
        <w:t xml:space="preserve">b. </w:t>
      </w:r>
      <w:r w:rsidRPr="0033461F">
        <w:rPr>
          <w:lang w:val="vi-VN"/>
        </w:rPr>
        <w:t>Triển khai thực tế trong dự án:</w:t>
      </w:r>
    </w:p>
    <w:p w14:paraId="2D54AEC0" w14:textId="77777777" w:rsidR="0033461F" w:rsidRPr="006A5C3D" w:rsidRDefault="0033461F" w:rsidP="006A5C3D">
      <w:pPr>
        <w:pStyle w:val="StyleTru"/>
        <w:rPr>
          <w:lang w:val="vi-VN"/>
        </w:rPr>
      </w:pPr>
      <w:r w:rsidRPr="006A5C3D">
        <w:rPr>
          <w:lang w:val="vi-VN"/>
        </w:rPr>
        <w:t>Vị trí: Lớp PaymentFactory nằm trong package factory.</w:t>
      </w:r>
    </w:p>
    <w:p w14:paraId="24C0C0E9" w14:textId="77777777" w:rsidR="0033461F" w:rsidRPr="006A5C3D" w:rsidRDefault="0033461F" w:rsidP="006A5C3D">
      <w:pPr>
        <w:pStyle w:val="StyleTru"/>
        <w:rPr>
          <w:lang w:val="vi-VN"/>
        </w:rPr>
      </w:pPr>
      <w:r w:rsidRPr="006A5C3D">
        <w:rPr>
          <w:lang w:val="vi-VN"/>
        </w:rPr>
        <w:t>Cấu trúc kỹ thuật: Sử dụng cơ chế Dependency Injection của Spring để quản lý các Bean dịch vụ thanh toán.</w:t>
      </w:r>
    </w:p>
    <w:p w14:paraId="11B57739" w14:textId="77777777" w:rsidR="0033461F" w:rsidRPr="0033461F" w:rsidRDefault="0033461F" w:rsidP="006A5C3D">
      <w:pPr>
        <w:pStyle w:val="StyleTru"/>
        <w:rPr>
          <w:lang w:val="vi-VN"/>
        </w:rPr>
      </w:pPr>
      <w:r w:rsidRPr="006A5C3D">
        <w:rPr>
          <w:lang w:val="vi-VN"/>
        </w:rPr>
        <w:lastRenderedPageBreak/>
        <w:t>Các phương thức chính</w:t>
      </w:r>
      <w:r w:rsidRPr="0033461F">
        <w:rPr>
          <w:b/>
          <w:bCs/>
          <w:lang w:val="vi-VN"/>
        </w:rPr>
        <w:t>:</w:t>
      </w:r>
    </w:p>
    <w:p w14:paraId="79AB919B" w14:textId="77777777" w:rsidR="0033461F" w:rsidRPr="0033461F" w:rsidRDefault="0033461F" w:rsidP="006A5C3D">
      <w:pPr>
        <w:pStyle w:val="StyleCong"/>
        <w:rPr>
          <w:lang w:val="vi-VN"/>
        </w:rPr>
      </w:pPr>
      <w:r w:rsidRPr="0033461F">
        <w:rPr>
          <w:lang w:val="vi-VN"/>
        </w:rPr>
        <w:t>getService(paymentType): Nhận vào chuỗi ký tự (ví dụ "COD" hoặc "BANKING") và trả về đúng instance của IPaymentService tương ứng (là CodPaymentService hoặc BankingPaymentService).</w:t>
      </w:r>
    </w:p>
    <w:p w14:paraId="519B9199" w14:textId="2991FFFB" w:rsidR="0033461F" w:rsidRPr="0021085E" w:rsidRDefault="0033461F" w:rsidP="00781F8F">
      <w:pPr>
        <w:pStyle w:val="DoanVB"/>
        <w:jc w:val="left"/>
        <w:rPr>
          <w:lang w:val="vi-VN"/>
        </w:rPr>
      </w:pPr>
      <w:r w:rsidRPr="0033461F">
        <w:rPr>
          <w:b/>
          <w:bCs/>
          <w:lang w:val="vi-VN"/>
        </w:rPr>
        <w:t>c. Lợi ích đạt được:</w:t>
      </w:r>
      <w:r w:rsidRPr="0033461F">
        <w:rPr>
          <w:lang w:val="vi-VN"/>
        </w:rPr>
        <w:t xml:space="preserve"> Tách biệt logic </w:t>
      </w:r>
      <w:r w:rsidRPr="0033461F">
        <w:rPr>
          <w:i/>
          <w:iCs/>
          <w:lang w:val="vi-VN"/>
        </w:rPr>
        <w:t>khởi tạo</w:t>
      </w:r>
      <w:r w:rsidRPr="0033461F">
        <w:rPr>
          <w:lang w:val="vi-VN"/>
        </w:rPr>
        <w:t xml:space="preserve"> đối tượng thanh toán ra khỏi logic </w:t>
      </w:r>
      <w:r w:rsidRPr="0033461F">
        <w:rPr>
          <w:i/>
          <w:iCs/>
          <w:lang w:val="vi-VN"/>
        </w:rPr>
        <w:t>sử dụng</w:t>
      </w:r>
      <w:r w:rsidRPr="0033461F">
        <w:rPr>
          <w:lang w:val="vi-VN"/>
        </w:rPr>
        <w:t xml:space="preserve"> đối tượng. Hệ thống dễ dàng mở rộng: nếu muốn thêm phương thức thanh toán MOMO, chỉ cần tạo class mới và đăng ký vào Factory mà không cần sửa đổi logic cốt lõi của tính năng đặt hàng.</w:t>
      </w:r>
    </w:p>
    <w:p w14:paraId="520BDE0E" w14:textId="77777777" w:rsidR="0021085E" w:rsidRDefault="0021085E" w:rsidP="0021085E">
      <w:pPr>
        <w:pStyle w:val="DoanVB"/>
        <w:keepNext/>
        <w:jc w:val="center"/>
      </w:pPr>
      <w:r w:rsidRPr="0021085E">
        <w:rPr>
          <w:noProof/>
        </w:rPr>
        <w:drawing>
          <wp:inline distT="0" distB="0" distL="0" distR="0" wp14:anchorId="2FDD4121" wp14:editId="50D616AB">
            <wp:extent cx="5580380" cy="4363720"/>
            <wp:effectExtent l="0" t="0" r="1270" b="0"/>
            <wp:docPr id="16194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6744" name=""/>
                    <pic:cNvPicPr/>
                  </pic:nvPicPr>
                  <pic:blipFill>
                    <a:blip r:embed="rId59"/>
                    <a:stretch>
                      <a:fillRect/>
                    </a:stretch>
                  </pic:blipFill>
                  <pic:spPr>
                    <a:xfrm>
                      <a:off x="0" y="0"/>
                      <a:ext cx="5580380" cy="4363720"/>
                    </a:xfrm>
                    <a:prstGeom prst="rect">
                      <a:avLst/>
                    </a:prstGeom>
                  </pic:spPr>
                </pic:pic>
              </a:graphicData>
            </a:graphic>
          </wp:inline>
        </w:drawing>
      </w:r>
    </w:p>
    <w:p w14:paraId="78F0DA32" w14:textId="23A5C39C" w:rsidR="0021085E" w:rsidRPr="0033461F" w:rsidRDefault="0021085E" w:rsidP="0021085E">
      <w:pPr>
        <w:pStyle w:val="Caption"/>
      </w:pPr>
      <w:bookmarkStart w:id="80" w:name="_Toc217987456"/>
      <w:r>
        <w:t xml:space="preserve">Ảnh </w:t>
      </w:r>
      <w:fldSimple w:instr=" STYLEREF 1 \s ">
        <w:r w:rsidR="006C545B">
          <w:rPr>
            <w:noProof/>
          </w:rPr>
          <w:t>2</w:t>
        </w:r>
      </w:fldSimple>
      <w:r w:rsidR="006C545B">
        <w:t>.</w:t>
      </w:r>
      <w:fldSimple w:instr=" SEQ Ảnh \* ARABIC \s 1 ">
        <w:r w:rsidR="006C545B">
          <w:rPr>
            <w:noProof/>
          </w:rPr>
          <w:t>44</w:t>
        </w:r>
      </w:fldSimple>
      <w:r>
        <w:t xml:space="preserve"> Xây dựng phương thức thanh toán</w:t>
      </w:r>
      <w:bookmarkEnd w:id="80"/>
    </w:p>
    <w:p w14:paraId="582D7A6A" w14:textId="70C8AA23" w:rsidR="0033461F" w:rsidRPr="0033461F" w:rsidRDefault="0033461F" w:rsidP="000B091A">
      <w:pPr>
        <w:pStyle w:val="Heading3"/>
        <w:rPr>
          <w:lang w:val="vi-VN"/>
        </w:rPr>
      </w:pPr>
      <w:r w:rsidRPr="0033461F">
        <w:rPr>
          <w:lang w:val="vi-VN"/>
        </w:rPr>
        <w:t xml:space="preserve"> </w:t>
      </w:r>
      <w:bookmarkStart w:id="81" w:name="_Toc217987583"/>
      <w:r w:rsidRPr="0033461F">
        <w:rPr>
          <w:lang w:val="vi-VN"/>
        </w:rPr>
        <w:t>Repository Pattern</w:t>
      </w:r>
      <w:bookmarkEnd w:id="81"/>
    </w:p>
    <w:p w14:paraId="63BE1A8F" w14:textId="77777777" w:rsidR="0033461F" w:rsidRPr="000B091A" w:rsidRDefault="0033461F" w:rsidP="000B091A">
      <w:pPr>
        <w:pStyle w:val="DoanVB"/>
        <w:rPr>
          <w:lang w:val="vi-VN"/>
        </w:rPr>
      </w:pPr>
      <w:r w:rsidRPr="000B091A">
        <w:rPr>
          <w:lang w:val="vi-VN"/>
        </w:rPr>
        <w:t>a. Lý do áp dụng: Việc truy cập trực tiếp vào cơ sở dữ liệu từ lớp Service (viết các câu lệnh SQL thô) sẽ khiến mã nguồn phụ thuộc chặt chẽ vào loại database đang sử dụng và khó kiểm thử (Unit Test). Repository Pattern tạo ra một lớp trung gian để trừu tượng hóa việc truy xuất dữ liệu.</w:t>
      </w:r>
    </w:p>
    <w:p w14:paraId="0F0DC8ED" w14:textId="77777777" w:rsidR="0033461F" w:rsidRPr="0033461F" w:rsidRDefault="0033461F" w:rsidP="002C60C5">
      <w:pPr>
        <w:jc w:val="left"/>
        <w:rPr>
          <w:lang w:val="vi-VN"/>
        </w:rPr>
      </w:pPr>
      <w:r w:rsidRPr="0033461F">
        <w:rPr>
          <w:b/>
          <w:bCs/>
          <w:lang w:val="vi-VN"/>
        </w:rPr>
        <w:t xml:space="preserve">b. </w:t>
      </w:r>
      <w:r w:rsidRPr="0033461F">
        <w:rPr>
          <w:lang w:val="vi-VN"/>
        </w:rPr>
        <w:t>Triển khai thực tế trong dự án:</w:t>
      </w:r>
    </w:p>
    <w:p w14:paraId="1EE1F1EF" w14:textId="77777777" w:rsidR="0033461F" w:rsidRPr="000B091A" w:rsidRDefault="0033461F" w:rsidP="00781F8F">
      <w:pPr>
        <w:pStyle w:val="StyleTru"/>
        <w:jc w:val="left"/>
        <w:rPr>
          <w:lang w:val="vi-VN"/>
        </w:rPr>
      </w:pPr>
      <w:r w:rsidRPr="000B091A">
        <w:rPr>
          <w:lang w:val="vi-VN"/>
        </w:rPr>
        <w:t>Vị trí: Các Interface trong package repository (UserRepository, ProductRepository, OrderRepository...).</w:t>
      </w:r>
    </w:p>
    <w:p w14:paraId="5D0B1C63" w14:textId="77777777" w:rsidR="0033461F" w:rsidRPr="000B091A" w:rsidRDefault="0033461F" w:rsidP="00781F8F">
      <w:pPr>
        <w:pStyle w:val="StyleTru"/>
        <w:jc w:val="left"/>
        <w:rPr>
          <w:lang w:val="vi-VN"/>
        </w:rPr>
      </w:pPr>
      <w:r w:rsidRPr="000B091A">
        <w:rPr>
          <w:lang w:val="vi-VN"/>
        </w:rPr>
        <w:lastRenderedPageBreak/>
        <w:t>Cấu trúc kỹ thuật: Sử dụng Spring Data JPA. Các interface này kế thừa từ JpaRepository.</w:t>
      </w:r>
    </w:p>
    <w:p w14:paraId="0E4CF582" w14:textId="77777777" w:rsidR="0033461F" w:rsidRPr="000B091A" w:rsidRDefault="0033461F" w:rsidP="00781F8F">
      <w:pPr>
        <w:pStyle w:val="StyleTru"/>
        <w:jc w:val="left"/>
        <w:rPr>
          <w:lang w:val="vi-VN"/>
        </w:rPr>
      </w:pPr>
      <w:r w:rsidRPr="000B091A">
        <w:rPr>
          <w:lang w:val="vi-VN"/>
        </w:rPr>
        <w:t>Các phương thức chính:</w:t>
      </w:r>
    </w:p>
    <w:p w14:paraId="39733326" w14:textId="77777777" w:rsidR="0033461F" w:rsidRPr="0033461F" w:rsidRDefault="0033461F" w:rsidP="00781F8F">
      <w:pPr>
        <w:pStyle w:val="StyleCong"/>
        <w:rPr>
          <w:lang w:val="vi-VN"/>
        </w:rPr>
      </w:pPr>
      <w:r w:rsidRPr="0033461F">
        <w:rPr>
          <w:lang w:val="vi-VN"/>
        </w:rPr>
        <w:t>Cung cấp sẵn các phương thức CRUD chuẩn: save(), findById(), findAll(), delete().</w:t>
      </w:r>
    </w:p>
    <w:p w14:paraId="137E181E" w14:textId="77777777" w:rsidR="0033461F" w:rsidRPr="0033461F" w:rsidRDefault="0033461F" w:rsidP="00781F8F">
      <w:pPr>
        <w:pStyle w:val="StyleCong"/>
        <w:rPr>
          <w:lang w:val="vi-VN"/>
        </w:rPr>
      </w:pPr>
      <w:r w:rsidRPr="0033461F">
        <w:rPr>
          <w:lang w:val="vi-VN"/>
        </w:rPr>
        <w:t>Các phương thức truy vấn tùy biến (Derived Query Methods): findByUsername(), findByStatus().</w:t>
      </w:r>
    </w:p>
    <w:p w14:paraId="676FEC2C" w14:textId="77777777" w:rsidR="0033461F" w:rsidRPr="00E42A63" w:rsidRDefault="0033461F" w:rsidP="00781F8F">
      <w:pPr>
        <w:pStyle w:val="DoanVB"/>
        <w:rPr>
          <w:lang w:val="vi-VN"/>
        </w:rPr>
      </w:pPr>
      <w:r w:rsidRPr="0033461F">
        <w:rPr>
          <w:b/>
          <w:bCs/>
          <w:lang w:val="vi-VN"/>
        </w:rPr>
        <w:t>c</w:t>
      </w:r>
      <w:r w:rsidRPr="0033461F">
        <w:rPr>
          <w:lang w:val="vi-VN"/>
        </w:rPr>
        <w:t>. Lợi ích đạt được: Tách biệt hoàn toàn logic nghiệp vụ (Business Logic) khỏi logic truy xuất dữ liệu (Data Access Logic). Lập trình viên không cần viết các câu lệnh SQL lặp đi lặp lại. Dễ dàng thay đổi hệ quản trị cơ sở dữ liệu (ví dụ từ MySQL sang PostgreSQL) mà ít ảnh hưởng đến code của ứng dụng nhất.</w:t>
      </w:r>
    </w:p>
    <w:p w14:paraId="4EE54C09" w14:textId="79DCE28B" w:rsidR="00E42A63" w:rsidRDefault="00E42A63" w:rsidP="000E6391">
      <w:pPr>
        <w:pStyle w:val="Heading2"/>
      </w:pPr>
      <w:bookmarkStart w:id="82" w:name="_Toc217987584"/>
      <w:r>
        <w:t xml:space="preserve">Cách </w:t>
      </w:r>
      <w:r w:rsidR="009E4CBF">
        <w:t>chạy chương trình</w:t>
      </w:r>
      <w:bookmarkEnd w:id="82"/>
      <w:r w:rsidR="009E4CBF">
        <w:t xml:space="preserve"> </w:t>
      </w:r>
    </w:p>
    <w:p w14:paraId="76CB7F45" w14:textId="755F4420" w:rsidR="007C19C2" w:rsidRDefault="0057147C" w:rsidP="0057147C">
      <w:pPr>
        <w:pStyle w:val="Heading3"/>
      </w:pPr>
      <w:bookmarkStart w:id="83" w:name="_Toc217987585"/>
      <w:r>
        <w:t>Tạo cơ sở dữ liệu</w:t>
      </w:r>
      <w:bookmarkEnd w:id="83"/>
    </w:p>
    <w:p w14:paraId="63821907" w14:textId="77777777" w:rsidR="000E643E" w:rsidRDefault="0057147C" w:rsidP="00A61E25">
      <w:pPr>
        <w:pStyle w:val="DoanVB"/>
      </w:pPr>
      <w:r>
        <w:t>Dán</w:t>
      </w:r>
      <w:r w:rsidR="00EA23D5">
        <w:t xml:space="preserve"> đoạn mã ở </w:t>
      </w:r>
      <w:r w:rsidR="00FC5134">
        <w:t>backend/</w:t>
      </w:r>
      <w:r w:rsidR="008008B3">
        <w:t>src/main/sources/data.sql vào MySQL</w:t>
      </w:r>
    </w:p>
    <w:p w14:paraId="30BB19E0" w14:textId="77777777" w:rsidR="000E643E" w:rsidRDefault="000E643E" w:rsidP="000E643E">
      <w:pPr>
        <w:keepNext/>
      </w:pPr>
      <w:r w:rsidRPr="000E643E">
        <w:rPr>
          <w:noProof/>
        </w:rPr>
        <w:drawing>
          <wp:inline distT="0" distB="0" distL="0" distR="0" wp14:anchorId="777D55EA" wp14:editId="1351D1F7">
            <wp:extent cx="4746929" cy="4204068"/>
            <wp:effectExtent l="0" t="0" r="0" b="6350"/>
            <wp:docPr id="212280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5737" name=""/>
                    <pic:cNvPicPr/>
                  </pic:nvPicPr>
                  <pic:blipFill>
                    <a:blip r:embed="rId60"/>
                    <a:stretch>
                      <a:fillRect/>
                    </a:stretch>
                  </pic:blipFill>
                  <pic:spPr>
                    <a:xfrm>
                      <a:off x="0" y="0"/>
                      <a:ext cx="4749767" cy="4206581"/>
                    </a:xfrm>
                    <a:prstGeom prst="rect">
                      <a:avLst/>
                    </a:prstGeom>
                  </pic:spPr>
                </pic:pic>
              </a:graphicData>
            </a:graphic>
          </wp:inline>
        </w:drawing>
      </w:r>
    </w:p>
    <w:p w14:paraId="4DCA918B" w14:textId="50228F82" w:rsidR="005C7D96" w:rsidRDefault="000E643E" w:rsidP="00C45EAE">
      <w:pPr>
        <w:pStyle w:val="Caption"/>
      </w:pPr>
      <w:bookmarkStart w:id="84" w:name="_Toc217987457"/>
      <w:r>
        <w:t xml:space="preserve">Ảnh </w:t>
      </w:r>
      <w:fldSimple w:instr=" STYLEREF 1 \s ">
        <w:r w:rsidR="006C545B">
          <w:rPr>
            <w:noProof/>
          </w:rPr>
          <w:t>2</w:t>
        </w:r>
      </w:fldSimple>
      <w:r w:rsidR="006C545B">
        <w:t>.</w:t>
      </w:r>
      <w:fldSimple w:instr=" SEQ Ảnh \* ARABIC \s 1 ">
        <w:r w:rsidR="006C545B">
          <w:rPr>
            <w:noProof/>
          </w:rPr>
          <w:t>45</w:t>
        </w:r>
      </w:fldSimple>
      <w:r w:rsidR="00C45EAE">
        <w:t xml:space="preserve"> Cơ sở dữ liệu</w:t>
      </w:r>
      <w:bookmarkEnd w:id="84"/>
    </w:p>
    <w:p w14:paraId="79978C5C" w14:textId="77777777" w:rsidR="005C7D96" w:rsidRDefault="005C7D96">
      <w:pPr>
        <w:spacing w:before="0" w:after="160" w:line="278" w:lineRule="auto"/>
        <w:jc w:val="left"/>
        <w:rPr>
          <w:i/>
          <w:iCs/>
          <w:sz w:val="18"/>
          <w:szCs w:val="18"/>
        </w:rPr>
      </w:pPr>
      <w:r>
        <w:br w:type="page"/>
      </w:r>
    </w:p>
    <w:p w14:paraId="03485200" w14:textId="5147403E" w:rsidR="00C45EAE" w:rsidRDefault="005C7D96" w:rsidP="005C7D96">
      <w:pPr>
        <w:pStyle w:val="Heading3"/>
      </w:pPr>
      <w:r>
        <w:lastRenderedPageBreak/>
        <w:t xml:space="preserve"> </w:t>
      </w:r>
      <w:bookmarkStart w:id="85" w:name="_Toc217987586"/>
      <w:r>
        <w:t>Chạy chương trình</w:t>
      </w:r>
      <w:bookmarkEnd w:id="85"/>
    </w:p>
    <w:p w14:paraId="450AC371" w14:textId="62FB71C0" w:rsidR="004A3912" w:rsidRDefault="00C94619" w:rsidP="004A3912">
      <w:pPr>
        <w:pStyle w:val="DoanVB"/>
      </w:pPr>
      <w:r>
        <w:t xml:space="preserve">Vào thư mục </w:t>
      </w:r>
      <w:r w:rsidR="00B63BDD">
        <w:t xml:space="preserve">vision </w:t>
      </w:r>
      <w:r w:rsidR="00883E63">
        <w:t>và double click</w:t>
      </w:r>
      <w:r w:rsidR="004A3912">
        <w:t xml:space="preserve"> file Start.bat</w:t>
      </w:r>
    </w:p>
    <w:p w14:paraId="508DE8F1" w14:textId="77777777" w:rsidR="004A3912" w:rsidRDefault="004A3912" w:rsidP="004A3912">
      <w:pPr>
        <w:keepNext/>
        <w:jc w:val="center"/>
      </w:pPr>
      <w:r w:rsidRPr="004A3912">
        <w:rPr>
          <w:noProof/>
        </w:rPr>
        <w:drawing>
          <wp:inline distT="0" distB="0" distL="0" distR="0" wp14:anchorId="1123598B" wp14:editId="31CB06C5">
            <wp:extent cx="4556098" cy="2054599"/>
            <wp:effectExtent l="0" t="0" r="0" b="3175"/>
            <wp:docPr id="57388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0493" name=""/>
                    <pic:cNvPicPr/>
                  </pic:nvPicPr>
                  <pic:blipFill>
                    <a:blip r:embed="rId61"/>
                    <a:stretch>
                      <a:fillRect/>
                    </a:stretch>
                  </pic:blipFill>
                  <pic:spPr>
                    <a:xfrm>
                      <a:off x="0" y="0"/>
                      <a:ext cx="4559627" cy="2056190"/>
                    </a:xfrm>
                    <a:prstGeom prst="rect">
                      <a:avLst/>
                    </a:prstGeom>
                  </pic:spPr>
                </pic:pic>
              </a:graphicData>
            </a:graphic>
          </wp:inline>
        </w:drawing>
      </w:r>
    </w:p>
    <w:p w14:paraId="68A78955" w14:textId="67F3B1C5" w:rsidR="00883E63" w:rsidRDefault="004A3912" w:rsidP="004A3912">
      <w:pPr>
        <w:pStyle w:val="Caption"/>
      </w:pPr>
      <w:bookmarkStart w:id="86" w:name="_Toc217987458"/>
      <w:r>
        <w:t xml:space="preserve">Ảnh </w:t>
      </w:r>
      <w:fldSimple w:instr=" STYLEREF 1 \s ">
        <w:r w:rsidR="006C545B">
          <w:rPr>
            <w:noProof/>
          </w:rPr>
          <w:t>2</w:t>
        </w:r>
      </w:fldSimple>
      <w:r w:rsidR="006C545B">
        <w:t>.</w:t>
      </w:r>
      <w:fldSimple w:instr=" SEQ Ảnh \* ARABIC \s 1 ">
        <w:r w:rsidR="006C545B">
          <w:rPr>
            <w:noProof/>
          </w:rPr>
          <w:t>46</w:t>
        </w:r>
      </w:fldSimple>
      <w:r>
        <w:t xml:space="preserve"> </w:t>
      </w:r>
      <w:r w:rsidR="00976B41">
        <w:t>Thư mục c</w:t>
      </w:r>
      <w:r>
        <w:t>hạy dự án</w:t>
      </w:r>
      <w:bookmarkEnd w:id="86"/>
    </w:p>
    <w:p w14:paraId="5D2F4F45" w14:textId="77777777" w:rsidR="00DD6AA0" w:rsidRDefault="00DD6AA0" w:rsidP="00DD6AA0">
      <w:pPr>
        <w:keepNext/>
        <w:jc w:val="center"/>
      </w:pPr>
      <w:r w:rsidRPr="00DD6AA0">
        <w:rPr>
          <w:noProof/>
        </w:rPr>
        <w:drawing>
          <wp:inline distT="0" distB="0" distL="0" distR="0" wp14:anchorId="6FF63C63" wp14:editId="0B1E0B33">
            <wp:extent cx="4460682" cy="2329321"/>
            <wp:effectExtent l="0" t="0" r="0" b="0"/>
            <wp:docPr id="10824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6596" name=""/>
                    <pic:cNvPicPr/>
                  </pic:nvPicPr>
                  <pic:blipFill>
                    <a:blip r:embed="rId62"/>
                    <a:stretch>
                      <a:fillRect/>
                    </a:stretch>
                  </pic:blipFill>
                  <pic:spPr>
                    <a:xfrm>
                      <a:off x="0" y="0"/>
                      <a:ext cx="4466567" cy="2332394"/>
                    </a:xfrm>
                    <a:prstGeom prst="rect">
                      <a:avLst/>
                    </a:prstGeom>
                  </pic:spPr>
                </pic:pic>
              </a:graphicData>
            </a:graphic>
          </wp:inline>
        </w:drawing>
      </w:r>
    </w:p>
    <w:p w14:paraId="3CA5559E" w14:textId="3F6373F2" w:rsidR="00976B41" w:rsidRDefault="00DD6AA0" w:rsidP="00DD6AA0">
      <w:pPr>
        <w:pStyle w:val="Caption"/>
      </w:pPr>
      <w:bookmarkStart w:id="87" w:name="_Toc217987459"/>
      <w:r>
        <w:t xml:space="preserve">Ảnh </w:t>
      </w:r>
      <w:fldSimple w:instr=" STYLEREF 1 \s ">
        <w:r w:rsidR="006C545B">
          <w:rPr>
            <w:noProof/>
          </w:rPr>
          <w:t>2</w:t>
        </w:r>
      </w:fldSimple>
      <w:r w:rsidR="006C545B">
        <w:t>.</w:t>
      </w:r>
      <w:fldSimple w:instr=" SEQ Ảnh \* ARABIC \s 1 ">
        <w:r w:rsidR="006C545B">
          <w:rPr>
            <w:noProof/>
          </w:rPr>
          <w:t>47</w:t>
        </w:r>
      </w:fldSimple>
      <w:r>
        <w:t xml:space="preserve"> Chạy dự án</w:t>
      </w:r>
      <w:bookmarkEnd w:id="87"/>
      <w:r>
        <w:t xml:space="preserve"> </w:t>
      </w:r>
    </w:p>
    <w:p w14:paraId="30074225" w14:textId="77777777" w:rsidR="006C545B" w:rsidRDefault="001E2935" w:rsidP="006C545B">
      <w:pPr>
        <w:keepNext/>
        <w:jc w:val="center"/>
      </w:pPr>
      <w:r w:rsidRPr="001E2935">
        <w:rPr>
          <w:noProof/>
        </w:rPr>
        <w:drawing>
          <wp:inline distT="0" distB="0" distL="0" distR="0" wp14:anchorId="0122472E" wp14:editId="191960EC">
            <wp:extent cx="4937760" cy="2900962"/>
            <wp:effectExtent l="0" t="0" r="0" b="0"/>
            <wp:docPr id="198435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8237" name=""/>
                    <pic:cNvPicPr/>
                  </pic:nvPicPr>
                  <pic:blipFill>
                    <a:blip r:embed="rId63"/>
                    <a:stretch>
                      <a:fillRect/>
                    </a:stretch>
                  </pic:blipFill>
                  <pic:spPr>
                    <a:xfrm>
                      <a:off x="0" y="0"/>
                      <a:ext cx="4945594" cy="2905564"/>
                    </a:xfrm>
                    <a:prstGeom prst="rect">
                      <a:avLst/>
                    </a:prstGeom>
                  </pic:spPr>
                </pic:pic>
              </a:graphicData>
            </a:graphic>
          </wp:inline>
        </w:drawing>
      </w:r>
    </w:p>
    <w:p w14:paraId="6B09F6E4" w14:textId="61AC2D03" w:rsidR="001E2935" w:rsidRPr="001E2935" w:rsidRDefault="006C545B" w:rsidP="006C545B">
      <w:pPr>
        <w:pStyle w:val="Caption"/>
      </w:pPr>
      <w:bookmarkStart w:id="88" w:name="_Toc217987460"/>
      <w:r>
        <w:t xml:space="preserve">Ảnh </w:t>
      </w:r>
      <w:fldSimple w:instr=" STYLEREF 1 \s ">
        <w:r>
          <w:rPr>
            <w:noProof/>
          </w:rPr>
          <w:t>2</w:t>
        </w:r>
      </w:fldSimple>
      <w:r>
        <w:t>.</w:t>
      </w:r>
      <w:fldSimple w:instr=" SEQ Ảnh \* ARABIC \s 1 ">
        <w:r>
          <w:rPr>
            <w:noProof/>
          </w:rPr>
          <w:t>48</w:t>
        </w:r>
      </w:fldSimple>
      <w:r>
        <w:t xml:space="preserve"> Sau khi chạy thành công</w:t>
      </w:r>
      <w:bookmarkEnd w:id="88"/>
    </w:p>
    <w:p w14:paraId="2A98CC7F" w14:textId="2EC1107C" w:rsidR="004A3912" w:rsidRPr="004A3912" w:rsidRDefault="004A3912" w:rsidP="004A3912"/>
    <w:p w14:paraId="04A3CDE8" w14:textId="0CE0D852" w:rsidR="004A3912" w:rsidRPr="00C94619" w:rsidRDefault="004A3912" w:rsidP="004A3912">
      <w:pPr>
        <w:jc w:val="center"/>
      </w:pPr>
    </w:p>
    <w:p w14:paraId="27695C71" w14:textId="77777777" w:rsidR="00C45EAE" w:rsidRDefault="00C45EAE">
      <w:pPr>
        <w:spacing w:before="0" w:after="160" w:line="278" w:lineRule="auto"/>
        <w:jc w:val="left"/>
        <w:rPr>
          <w:i/>
          <w:iCs/>
          <w:sz w:val="18"/>
          <w:szCs w:val="18"/>
        </w:rPr>
      </w:pPr>
      <w:r>
        <w:br w:type="page"/>
      </w:r>
    </w:p>
    <w:p w14:paraId="21787F68" w14:textId="77777777" w:rsidR="0057147C" w:rsidRPr="0057147C" w:rsidRDefault="0057147C" w:rsidP="00C45EAE">
      <w:pPr>
        <w:pStyle w:val="Caption"/>
      </w:pPr>
    </w:p>
    <w:p w14:paraId="2F226866" w14:textId="77777777" w:rsidR="00713C73" w:rsidRPr="00912E0A" w:rsidRDefault="00713C73" w:rsidP="00781F8F">
      <w:pPr>
        <w:pStyle w:val="DoanVB"/>
        <w:rPr>
          <w:lang w:val="vi-VN"/>
        </w:rPr>
      </w:pPr>
    </w:p>
    <w:p w14:paraId="43AF11CC" w14:textId="1BD95B98" w:rsidR="00731EB4" w:rsidRPr="00916644" w:rsidRDefault="00731EB4" w:rsidP="004F3A06">
      <w:pPr>
        <w:pStyle w:val="Heading1"/>
      </w:pPr>
      <w:bookmarkStart w:id="89" w:name="_Toc217592819"/>
      <w:bookmarkStart w:id="90" w:name="_Toc217987587"/>
      <w:r>
        <w:lastRenderedPageBreak/>
        <w:t>tìm hiểu thêm</w:t>
      </w:r>
      <w:bookmarkEnd w:id="89"/>
      <w:bookmarkEnd w:id="90"/>
    </w:p>
    <w:p w14:paraId="2E4A95F4" w14:textId="77777777" w:rsidR="00731EB4" w:rsidRDefault="00731EB4" w:rsidP="00731EB4">
      <w:pPr>
        <w:pStyle w:val="Heading2"/>
      </w:pPr>
      <w:bookmarkStart w:id="91" w:name="_Toc217592821"/>
      <w:bookmarkStart w:id="92" w:name="_Toc217987588"/>
      <w:r w:rsidRPr="00313BC5">
        <w:t>Template Method</w:t>
      </w:r>
      <w:bookmarkEnd w:id="91"/>
      <w:bookmarkEnd w:id="92"/>
    </w:p>
    <w:p w14:paraId="7E67791E" w14:textId="77777777" w:rsidR="00731EB4" w:rsidRPr="00662CD6" w:rsidRDefault="00731EB4" w:rsidP="00731EB4">
      <w:pPr>
        <w:pStyle w:val="Heading3"/>
      </w:pPr>
      <w:bookmarkStart w:id="93" w:name="_Toc217592822"/>
      <w:bookmarkStart w:id="94" w:name="_Toc217987589"/>
      <w:r w:rsidRPr="00662CD6">
        <w:t>Giới thiệu chung</w:t>
      </w:r>
      <w:bookmarkEnd w:id="93"/>
      <w:bookmarkEnd w:id="94"/>
    </w:p>
    <w:p w14:paraId="629E7F0A" w14:textId="77777777" w:rsidR="00731EB4" w:rsidRPr="00916644" w:rsidRDefault="00731EB4" w:rsidP="00731EB4">
      <w:pPr>
        <w:pStyle w:val="DoanVB"/>
      </w:pPr>
      <w:r w:rsidRPr="00916644">
        <w:t>Template Method Pattern là một mẫu thiết kế hành vi (Behavioral Pattern) trong lập trình hướng đối tượng.</w:t>
      </w:r>
    </w:p>
    <w:p w14:paraId="757C884F" w14:textId="77777777" w:rsidR="00731EB4" w:rsidRPr="00916644" w:rsidRDefault="00731EB4" w:rsidP="00731EB4">
      <w:pPr>
        <w:pStyle w:val="DoanVB"/>
      </w:pPr>
      <w:r w:rsidRPr="00916644">
        <w:t>Mẫu thiết kế này định nghĩa bộ khung (skeleton) của một thuật toán trong một phương thức của lớp cha, đồng thời cho phép các lớp con cài đặt hoặc ghi đè một số bước cụ thể của thuật toán đó mà không làm thay đổi cấu trúc tổng thể.</w:t>
      </w:r>
    </w:p>
    <w:p w14:paraId="45862B32" w14:textId="77777777" w:rsidR="00731EB4" w:rsidRPr="000063E1" w:rsidRDefault="00731EB4" w:rsidP="00731EB4">
      <w:pPr>
        <w:pStyle w:val="DoanVB"/>
      </w:pPr>
      <w:r w:rsidRPr="00662CD6">
        <w:t>Nói cách khác</w:t>
      </w:r>
      <w:r w:rsidRPr="000063E1">
        <w:t>, Template Method giúp:</w:t>
      </w:r>
    </w:p>
    <w:p w14:paraId="4733F79A" w14:textId="77777777" w:rsidR="00731EB4" w:rsidRPr="000063E1" w:rsidRDefault="00731EB4" w:rsidP="00912E0A">
      <w:pPr>
        <w:pStyle w:val="StyleTru"/>
      </w:pPr>
      <w:r w:rsidRPr="000063E1">
        <w:t>Giữ nguyên trình tự xử lý của thuật toán</w:t>
      </w:r>
    </w:p>
    <w:p w14:paraId="2FAEB200" w14:textId="77777777" w:rsidR="00731EB4" w:rsidRPr="000063E1" w:rsidRDefault="00731EB4" w:rsidP="00912E0A">
      <w:pPr>
        <w:pStyle w:val="StyleTru"/>
      </w:pPr>
      <w:r w:rsidRPr="000063E1">
        <w:t>Cho phép tùy biến chi tiết thực hiện thông qua kế thừa</w:t>
      </w:r>
    </w:p>
    <w:p w14:paraId="5BEF88C8" w14:textId="77777777" w:rsidR="00731EB4" w:rsidRPr="00731EB4" w:rsidRDefault="00731EB4" w:rsidP="00731EB4">
      <w:pPr>
        <w:pStyle w:val="Heading3"/>
        <w:rPr>
          <w:lang w:val="vi-VN"/>
        </w:rPr>
      </w:pPr>
      <w:bookmarkStart w:id="95" w:name="_Toc217592823"/>
      <w:bookmarkStart w:id="96" w:name="_Toc217987590"/>
      <w:r w:rsidRPr="00731EB4">
        <w:rPr>
          <w:lang w:val="vi-VN"/>
        </w:rPr>
        <w:t>Ý nghĩa và Động cơ sử dụng</w:t>
      </w:r>
      <w:bookmarkEnd w:id="95"/>
      <w:bookmarkEnd w:id="96"/>
    </w:p>
    <w:p w14:paraId="0F5F583F" w14:textId="77777777" w:rsidR="00731EB4" w:rsidRPr="00E42A63" w:rsidRDefault="00731EB4" w:rsidP="00912E0A">
      <w:pPr>
        <w:pStyle w:val="StyleTru"/>
        <w:rPr>
          <w:lang w:val="vi-VN"/>
        </w:rPr>
      </w:pPr>
      <w:r w:rsidRPr="00E42A63">
        <w:rPr>
          <w:lang w:val="vi-VN"/>
        </w:rPr>
        <w:t>Template Method Pattern ra đời nhằm giải quyết các vấn đề phổ biến sau:</w:t>
      </w:r>
    </w:p>
    <w:p w14:paraId="57C91877" w14:textId="77777777" w:rsidR="00731EB4" w:rsidRPr="00E42A63" w:rsidRDefault="00731EB4" w:rsidP="00912E0A">
      <w:pPr>
        <w:pStyle w:val="StyleTru"/>
        <w:rPr>
          <w:lang w:val="vi-VN"/>
        </w:rPr>
      </w:pPr>
      <w:r w:rsidRPr="00E42A63">
        <w:rPr>
          <w:lang w:val="vi-VN"/>
        </w:rPr>
        <w:t>Nhiều lớp có quy trình xử lý giống nhau, chỉ khác ở một vài bước</w:t>
      </w:r>
    </w:p>
    <w:p w14:paraId="58BC742E" w14:textId="77777777" w:rsidR="00731EB4" w:rsidRPr="00E42A63" w:rsidRDefault="00731EB4" w:rsidP="00912E0A">
      <w:pPr>
        <w:pStyle w:val="StyleTru"/>
        <w:rPr>
          <w:lang w:val="vi-VN"/>
        </w:rPr>
      </w:pPr>
      <w:r w:rsidRPr="00E42A63">
        <w:rPr>
          <w:lang w:val="vi-VN"/>
        </w:rPr>
        <w:t>Code bị lặp lại ở nhiều lớp con</w:t>
      </w:r>
    </w:p>
    <w:p w14:paraId="50C1F894" w14:textId="77777777" w:rsidR="00731EB4" w:rsidRPr="000063E1" w:rsidRDefault="00731EB4" w:rsidP="00912E0A">
      <w:pPr>
        <w:pStyle w:val="StyleTru"/>
      </w:pPr>
      <w:r w:rsidRPr="000063E1">
        <w:t>Khó bảo trì khi logic chung thay đổi</w:t>
      </w:r>
    </w:p>
    <w:p w14:paraId="3C6A26E0" w14:textId="77777777" w:rsidR="00731EB4" w:rsidRPr="00731EB4" w:rsidRDefault="00731EB4" w:rsidP="00731EB4">
      <w:pPr>
        <w:rPr>
          <w:rFonts w:cs="Times New Roman"/>
          <w:b/>
          <w:bCs/>
          <w:szCs w:val="26"/>
          <w:lang w:val="vi-VN"/>
        </w:rPr>
      </w:pPr>
      <w:r w:rsidRPr="00731EB4">
        <w:rPr>
          <w:rFonts w:cs="Times New Roman"/>
          <w:b/>
          <w:bCs/>
          <w:szCs w:val="26"/>
          <w:lang w:val="vi-VN"/>
        </w:rPr>
        <w:t>Ý nghĩa chính:</w:t>
      </w:r>
    </w:p>
    <w:p w14:paraId="4F62226F" w14:textId="77777777" w:rsidR="00731EB4" w:rsidRPr="00731EB4" w:rsidRDefault="00731EB4" w:rsidP="00731EB4">
      <w:pPr>
        <w:pStyle w:val="DoanVB"/>
        <w:rPr>
          <w:lang w:val="vi-VN"/>
        </w:rPr>
      </w:pPr>
      <w:r w:rsidRPr="00731EB4">
        <w:rPr>
          <w:lang w:val="vi-VN"/>
        </w:rPr>
        <w:t>Tái sử dụng mã nguồn (Code Reuse): gom phần logic chung vào lớp cha</w:t>
      </w:r>
    </w:p>
    <w:p w14:paraId="02CFEBF9" w14:textId="77777777" w:rsidR="00731EB4" w:rsidRPr="00731EB4" w:rsidRDefault="00731EB4" w:rsidP="00731EB4">
      <w:pPr>
        <w:pStyle w:val="DoanVB"/>
        <w:rPr>
          <w:lang w:val="vi-VN"/>
        </w:rPr>
      </w:pPr>
      <w:r w:rsidRPr="00731EB4">
        <w:rPr>
          <w:lang w:val="vi-VN"/>
        </w:rPr>
        <w:t>Quản lý quy trình xử lý: đảm bảo các bước luôn chạy đúng thứ tự</w:t>
      </w:r>
    </w:p>
    <w:p w14:paraId="7D9C554B" w14:textId="77777777" w:rsidR="00731EB4" w:rsidRPr="00731EB4" w:rsidRDefault="00731EB4" w:rsidP="00731EB4">
      <w:pPr>
        <w:pStyle w:val="DoanVB"/>
        <w:rPr>
          <w:lang w:val="vi-VN"/>
        </w:rPr>
      </w:pPr>
      <w:r w:rsidRPr="00731EB4">
        <w:rPr>
          <w:lang w:val="vi-VN"/>
        </w:rPr>
        <w:t>Tùy biến có kiểm soát: lớp con chỉ được thay đổi những bước cho phép</w:t>
      </w:r>
    </w:p>
    <w:p w14:paraId="71811408" w14:textId="77777777" w:rsidR="00731EB4" w:rsidRPr="00731EB4" w:rsidRDefault="00731EB4" w:rsidP="00731EB4">
      <w:pPr>
        <w:pStyle w:val="DoanVB"/>
        <w:rPr>
          <w:lang w:val="vi-VN"/>
        </w:rPr>
      </w:pPr>
      <w:r w:rsidRPr="00731EB4">
        <w:rPr>
          <w:lang w:val="vi-VN"/>
        </w:rPr>
        <w:t>Phân tách trách nhiệm rõ ràng:</w:t>
      </w:r>
    </w:p>
    <w:p w14:paraId="7FEA7C80" w14:textId="77777777" w:rsidR="00731EB4" w:rsidRPr="00912E0A" w:rsidRDefault="00731EB4" w:rsidP="00912E0A">
      <w:pPr>
        <w:pStyle w:val="StyleTru"/>
        <w:rPr>
          <w:lang w:val="vi-VN"/>
        </w:rPr>
      </w:pPr>
      <w:r w:rsidRPr="00912E0A">
        <w:rPr>
          <w:lang w:val="vi-VN"/>
        </w:rPr>
        <w:t>Lớp cha: điều khiển luồng thuật toán</w:t>
      </w:r>
    </w:p>
    <w:p w14:paraId="61B7359B" w14:textId="77777777" w:rsidR="00731EB4" w:rsidRPr="00912E0A" w:rsidRDefault="00731EB4" w:rsidP="00912E0A">
      <w:pPr>
        <w:pStyle w:val="StyleTru"/>
        <w:rPr>
          <w:lang w:val="vi-VN"/>
        </w:rPr>
      </w:pPr>
      <w:r w:rsidRPr="00912E0A">
        <w:rPr>
          <w:lang w:val="vi-VN"/>
        </w:rPr>
        <w:t>Lớp con: cài đặt chi tiết từng bước</w:t>
      </w:r>
    </w:p>
    <w:p w14:paraId="4C9065EE" w14:textId="77777777" w:rsidR="00731EB4" w:rsidRPr="00662CD6" w:rsidRDefault="00731EB4" w:rsidP="00731EB4">
      <w:pPr>
        <w:pStyle w:val="Heading3"/>
      </w:pPr>
      <w:bookmarkStart w:id="97" w:name="_Toc217592824"/>
      <w:bookmarkStart w:id="98" w:name="_Toc217987591"/>
      <w:r w:rsidRPr="00662CD6">
        <w:t>Kiến trúc và Thành phần</w:t>
      </w:r>
      <w:bookmarkEnd w:id="97"/>
      <w:bookmarkEnd w:id="98"/>
    </w:p>
    <w:p w14:paraId="5AA34782" w14:textId="77777777" w:rsidR="00731EB4" w:rsidRPr="00662CD6" w:rsidRDefault="00731EB4" w:rsidP="00731EB4">
      <w:pPr>
        <w:pStyle w:val="DoanVB"/>
      </w:pPr>
      <w:r w:rsidRPr="00662CD6">
        <w:t>Template Method Pattern gồm các thành phần chính sau:</w:t>
      </w:r>
    </w:p>
    <w:p w14:paraId="44FB1D38" w14:textId="77777777" w:rsidR="00731EB4" w:rsidRPr="00662CD6" w:rsidRDefault="00731EB4" w:rsidP="00731EB4">
      <w:pPr>
        <w:pStyle w:val="Heading4"/>
      </w:pPr>
      <w:r w:rsidRPr="00662CD6">
        <w:t>Abstract Class (Lớp trừu tượng)</w:t>
      </w:r>
    </w:p>
    <w:p w14:paraId="709CC2C2" w14:textId="77777777" w:rsidR="00731EB4" w:rsidRPr="00662CD6" w:rsidRDefault="00731EB4" w:rsidP="00912E0A">
      <w:pPr>
        <w:pStyle w:val="StyleTru"/>
      </w:pPr>
      <w:r w:rsidRPr="00662CD6">
        <w:t>Định nghĩa Template Method</w:t>
      </w:r>
    </w:p>
    <w:p w14:paraId="48E88F60" w14:textId="77777777" w:rsidR="00731EB4" w:rsidRPr="00662CD6" w:rsidRDefault="00731EB4" w:rsidP="00912E0A">
      <w:pPr>
        <w:pStyle w:val="StyleTru"/>
      </w:pPr>
      <w:r w:rsidRPr="00662CD6">
        <w:t>Khai báo các bước của thuật toán dưới dạng:</w:t>
      </w:r>
    </w:p>
    <w:p w14:paraId="1CD13C4E" w14:textId="77777777" w:rsidR="00731EB4" w:rsidRPr="00662CD6" w:rsidRDefault="00731EB4" w:rsidP="00912E0A">
      <w:pPr>
        <w:pStyle w:val="StyleCong"/>
      </w:pPr>
      <w:r w:rsidRPr="00662CD6">
        <w:t>Phương thức trừu tượng (Primitive Operations)</w:t>
      </w:r>
    </w:p>
    <w:p w14:paraId="22033B6D" w14:textId="77777777" w:rsidR="00731EB4" w:rsidRPr="00662CD6" w:rsidRDefault="00731EB4" w:rsidP="00912E0A">
      <w:pPr>
        <w:pStyle w:val="StyleCong"/>
      </w:pPr>
      <w:r w:rsidRPr="00662CD6">
        <w:lastRenderedPageBreak/>
        <w:t>Phương thức móc (Hook Methods)</w:t>
      </w:r>
    </w:p>
    <w:p w14:paraId="710B9C30" w14:textId="77777777" w:rsidR="00731EB4" w:rsidRPr="00662CD6" w:rsidRDefault="00731EB4" w:rsidP="00731EB4">
      <w:pPr>
        <w:pStyle w:val="Heading4"/>
      </w:pPr>
      <w:r w:rsidRPr="00662CD6">
        <w:t>Template Method (Phương thức khuôn mẫu)</w:t>
      </w:r>
    </w:p>
    <w:p w14:paraId="6573C43D" w14:textId="77777777" w:rsidR="00731EB4" w:rsidRPr="00912E0A" w:rsidRDefault="00731EB4" w:rsidP="00912E0A">
      <w:pPr>
        <w:pStyle w:val="StyleTru"/>
      </w:pPr>
      <w:r w:rsidRPr="00912E0A">
        <w:t>Là phương thức chính</w:t>
      </w:r>
    </w:p>
    <w:p w14:paraId="253C3A18" w14:textId="77777777" w:rsidR="00731EB4" w:rsidRPr="00912E0A" w:rsidRDefault="00731EB4" w:rsidP="00912E0A">
      <w:pPr>
        <w:pStyle w:val="StyleTru"/>
      </w:pPr>
      <w:r w:rsidRPr="00912E0A">
        <w:t>Xác định trình tự cố định của các bước</w:t>
      </w:r>
    </w:p>
    <w:p w14:paraId="128D6DB5" w14:textId="77777777" w:rsidR="00731EB4" w:rsidRPr="00912E0A" w:rsidRDefault="00731EB4" w:rsidP="00912E0A">
      <w:pPr>
        <w:pStyle w:val="StyleTru"/>
      </w:pPr>
      <w:r w:rsidRPr="00912E0A">
        <w:t>Thường được khai báo là final (trong Java) để lớp con không thể thay đổi luồng</w:t>
      </w:r>
    </w:p>
    <w:p w14:paraId="56B67B10" w14:textId="77777777" w:rsidR="00731EB4" w:rsidRPr="00662CD6" w:rsidRDefault="00731EB4" w:rsidP="00731EB4">
      <w:pPr>
        <w:pStyle w:val="Heading4"/>
      </w:pPr>
      <w:r w:rsidRPr="00662CD6">
        <w:t>Primitive Operations (Các bước nguyên thủy)</w:t>
      </w:r>
    </w:p>
    <w:p w14:paraId="319C0B80" w14:textId="77777777" w:rsidR="00731EB4" w:rsidRPr="00912E0A" w:rsidRDefault="00731EB4" w:rsidP="00912E0A">
      <w:pPr>
        <w:pStyle w:val="StyleTru"/>
      </w:pPr>
      <w:r w:rsidRPr="00912E0A">
        <w:t>Là các phương thức trừu tượng</w:t>
      </w:r>
    </w:p>
    <w:p w14:paraId="4A71FC8D" w14:textId="77777777" w:rsidR="00731EB4" w:rsidRPr="00912E0A" w:rsidRDefault="00731EB4" w:rsidP="00912E0A">
      <w:pPr>
        <w:pStyle w:val="StyleTru"/>
      </w:pPr>
      <w:r w:rsidRPr="00912E0A">
        <w:t>Bắt buộc lớp con phải cài đặt</w:t>
      </w:r>
    </w:p>
    <w:p w14:paraId="11F278E7" w14:textId="77777777" w:rsidR="00731EB4" w:rsidRPr="00912E0A" w:rsidRDefault="00731EB4" w:rsidP="00912E0A">
      <w:pPr>
        <w:pStyle w:val="StyleTru"/>
      </w:pPr>
      <w:r w:rsidRPr="00912E0A">
        <w:t>Thể hiện phần khác nhau giữa các biến thể</w:t>
      </w:r>
    </w:p>
    <w:p w14:paraId="1E14FAEE" w14:textId="77777777" w:rsidR="00731EB4" w:rsidRPr="00662CD6" w:rsidRDefault="00731EB4" w:rsidP="00731EB4">
      <w:pPr>
        <w:pStyle w:val="Heading4"/>
      </w:pPr>
      <w:r w:rsidRPr="00662CD6">
        <w:t>Hook Methods (Phương thức móc)</w:t>
      </w:r>
    </w:p>
    <w:p w14:paraId="25EB3B1A" w14:textId="77777777" w:rsidR="00731EB4" w:rsidRPr="00912E0A" w:rsidRDefault="00731EB4" w:rsidP="00912E0A">
      <w:pPr>
        <w:pStyle w:val="StyleTru"/>
      </w:pPr>
      <w:r w:rsidRPr="00912E0A">
        <w:t>Có cài đặt mặc định (thường rỗng)</w:t>
      </w:r>
    </w:p>
    <w:p w14:paraId="4C472897" w14:textId="77777777" w:rsidR="00731EB4" w:rsidRPr="00912E0A" w:rsidRDefault="00731EB4" w:rsidP="00912E0A">
      <w:pPr>
        <w:pStyle w:val="StyleTru"/>
      </w:pPr>
      <w:r w:rsidRPr="00912E0A">
        <w:t>Lớp con có thể ghi đè hoặc không</w:t>
      </w:r>
    </w:p>
    <w:p w14:paraId="60ED0205" w14:textId="77777777" w:rsidR="00731EB4" w:rsidRPr="00912E0A" w:rsidRDefault="00731EB4" w:rsidP="00912E0A">
      <w:pPr>
        <w:pStyle w:val="StyleTru"/>
      </w:pPr>
      <w:r w:rsidRPr="00912E0A">
        <w:t>Cung cấp các điểm mở rộng linh hoạt</w:t>
      </w:r>
    </w:p>
    <w:p w14:paraId="7F73597F" w14:textId="77777777" w:rsidR="00731EB4" w:rsidRPr="00662CD6" w:rsidRDefault="00731EB4" w:rsidP="00731EB4">
      <w:pPr>
        <w:pStyle w:val="Heading4"/>
      </w:pPr>
      <w:r w:rsidRPr="00662CD6">
        <w:t>Concrete Class (Lớp cụ thể)</w:t>
      </w:r>
    </w:p>
    <w:p w14:paraId="073D5B9F" w14:textId="77777777" w:rsidR="00731EB4" w:rsidRPr="00912E0A" w:rsidRDefault="00731EB4" w:rsidP="00912E0A">
      <w:pPr>
        <w:pStyle w:val="StyleTru"/>
      </w:pPr>
      <w:r w:rsidRPr="00912E0A">
        <w:t>Kế thừa từ Abstract Class</w:t>
      </w:r>
    </w:p>
    <w:p w14:paraId="57F08740" w14:textId="77777777" w:rsidR="00731EB4" w:rsidRPr="00912E0A" w:rsidRDefault="00731EB4" w:rsidP="00912E0A">
      <w:pPr>
        <w:pStyle w:val="StyleTru"/>
      </w:pPr>
      <w:r w:rsidRPr="00912E0A">
        <w:t>Triển khai các bước chi tiết của thuật toán</w:t>
      </w:r>
    </w:p>
    <w:p w14:paraId="41818DB3" w14:textId="77777777" w:rsidR="00731EB4" w:rsidRPr="00912E0A" w:rsidRDefault="00731EB4" w:rsidP="00912E0A">
      <w:pPr>
        <w:pStyle w:val="StyleTru"/>
      </w:pPr>
      <w:r w:rsidRPr="00912E0A">
        <w:t>Không được thay đổi Template Method</w:t>
      </w:r>
    </w:p>
    <w:p w14:paraId="2225D1A3" w14:textId="77777777" w:rsidR="00731EB4" w:rsidRPr="00662CD6" w:rsidRDefault="00731EB4" w:rsidP="00731EB4">
      <w:pPr>
        <w:pStyle w:val="Heading3"/>
      </w:pPr>
      <w:bookmarkStart w:id="99" w:name="_Toc217592825"/>
      <w:bookmarkStart w:id="100" w:name="_Toc217987592"/>
      <w:r w:rsidRPr="00662CD6">
        <w:t>Đặc điểm của Template Method Pattern</w:t>
      </w:r>
      <w:bookmarkEnd w:id="99"/>
      <w:bookmarkEnd w:id="100"/>
    </w:p>
    <w:p w14:paraId="1FE82A3E" w14:textId="77777777" w:rsidR="00731EB4" w:rsidRPr="00912E0A" w:rsidRDefault="00731EB4" w:rsidP="00912E0A">
      <w:pPr>
        <w:pStyle w:val="StyleTru"/>
      </w:pPr>
      <w:r w:rsidRPr="00912E0A">
        <w:t>Sử dụng kế thừa để mở rộng hành vi</w:t>
      </w:r>
    </w:p>
    <w:p w14:paraId="28A93FB4" w14:textId="77777777" w:rsidR="00731EB4" w:rsidRPr="00912E0A" w:rsidRDefault="00731EB4" w:rsidP="00912E0A">
      <w:pPr>
        <w:pStyle w:val="StyleTru"/>
      </w:pPr>
      <w:r w:rsidRPr="00912E0A">
        <w:t>Kiểm soát chặt chẽ trình tự thực hiện thuật toán</w:t>
      </w:r>
    </w:p>
    <w:p w14:paraId="7FFD9230" w14:textId="77777777" w:rsidR="00731EB4" w:rsidRPr="00912E0A" w:rsidRDefault="00731EB4" w:rsidP="00912E0A">
      <w:pPr>
        <w:pStyle w:val="StyleTru"/>
      </w:pPr>
      <w:r w:rsidRPr="00912E0A">
        <w:t>Cho phép tùy chỉnh hành vi mà không ảnh hưởng đến cấu trúc</w:t>
      </w:r>
    </w:p>
    <w:p w14:paraId="3DDE2550" w14:textId="77777777" w:rsidR="00731EB4" w:rsidRPr="00912E0A" w:rsidRDefault="00731EB4" w:rsidP="00912E0A">
      <w:pPr>
        <w:pStyle w:val="StyleTru"/>
      </w:pPr>
      <w:r w:rsidRPr="00912E0A">
        <w:t>Phù hợp để xây dựng framework hoặc thư viện dùng chung</w:t>
      </w:r>
    </w:p>
    <w:p w14:paraId="0E4A3ADE" w14:textId="77777777" w:rsidR="00731EB4" w:rsidRPr="00662CD6" w:rsidRDefault="00731EB4" w:rsidP="00731EB4">
      <w:pPr>
        <w:pStyle w:val="Heading3"/>
      </w:pPr>
      <w:bookmarkStart w:id="101" w:name="_Toc217592826"/>
      <w:bookmarkStart w:id="102" w:name="_Toc217987593"/>
      <w:r w:rsidRPr="00662CD6">
        <w:t>Ưu điểm và Nhược điểm</w:t>
      </w:r>
      <w:bookmarkEnd w:id="101"/>
      <w:bookmarkEnd w:id="102"/>
    </w:p>
    <w:p w14:paraId="50C11118" w14:textId="77777777" w:rsidR="00731EB4" w:rsidRPr="00916644" w:rsidRDefault="00731EB4" w:rsidP="00731EB4">
      <w:pPr>
        <w:pStyle w:val="DoanVB"/>
        <w:rPr>
          <w:b/>
          <w:bCs/>
        </w:rPr>
      </w:pPr>
      <w:r w:rsidRPr="00916644">
        <w:rPr>
          <w:b/>
          <w:bCs/>
        </w:rPr>
        <w:t>Ưu điểm</w:t>
      </w:r>
    </w:p>
    <w:p w14:paraId="19B99346" w14:textId="77777777" w:rsidR="00731EB4" w:rsidRPr="00912E0A" w:rsidRDefault="00731EB4" w:rsidP="00912E0A">
      <w:pPr>
        <w:pStyle w:val="StyleTru"/>
      </w:pPr>
      <w:r w:rsidRPr="00912E0A">
        <w:t>Giảm trùng lặp mã nguồn</w:t>
      </w:r>
    </w:p>
    <w:p w14:paraId="7F5397D4" w14:textId="77777777" w:rsidR="00731EB4" w:rsidRPr="00912E0A" w:rsidRDefault="00731EB4" w:rsidP="00912E0A">
      <w:pPr>
        <w:pStyle w:val="StyleTru"/>
      </w:pPr>
      <w:r w:rsidRPr="00912E0A">
        <w:t>Dễ bảo trì khi logic chung thay đổi</w:t>
      </w:r>
    </w:p>
    <w:p w14:paraId="44F49115" w14:textId="77777777" w:rsidR="00731EB4" w:rsidRPr="00912E0A" w:rsidRDefault="00731EB4" w:rsidP="00912E0A">
      <w:pPr>
        <w:pStyle w:val="StyleTru"/>
      </w:pPr>
      <w:r w:rsidRPr="00912E0A">
        <w:t>Tăng tính nhất quán của quy trình xử lý</w:t>
      </w:r>
    </w:p>
    <w:p w14:paraId="756EB036" w14:textId="77777777" w:rsidR="00731EB4" w:rsidRPr="00912E0A" w:rsidRDefault="00731EB4" w:rsidP="00912E0A">
      <w:pPr>
        <w:pStyle w:val="StyleTru"/>
      </w:pPr>
      <w:r w:rsidRPr="00912E0A">
        <w:lastRenderedPageBreak/>
        <w:t>Hỗ trợ đa hình một cách hiệu quả</w:t>
      </w:r>
    </w:p>
    <w:p w14:paraId="326B02CD" w14:textId="77777777" w:rsidR="00731EB4" w:rsidRPr="00916644" w:rsidRDefault="00731EB4" w:rsidP="00731EB4">
      <w:pPr>
        <w:pStyle w:val="DoanVB"/>
        <w:rPr>
          <w:b/>
          <w:bCs/>
        </w:rPr>
      </w:pPr>
      <w:r w:rsidRPr="00916644">
        <w:rPr>
          <w:b/>
          <w:bCs/>
        </w:rPr>
        <w:t>Nhược điểm</w:t>
      </w:r>
    </w:p>
    <w:p w14:paraId="4E573DA0" w14:textId="77777777" w:rsidR="00731EB4" w:rsidRPr="00912E0A" w:rsidRDefault="00731EB4" w:rsidP="00912E0A">
      <w:pPr>
        <w:pStyle w:val="StyleTru"/>
      </w:pPr>
      <w:r w:rsidRPr="00912E0A">
        <w:t>Phụ thuộc nhiều vào kế thừa</w:t>
      </w:r>
    </w:p>
    <w:p w14:paraId="03E40416" w14:textId="77777777" w:rsidR="00731EB4" w:rsidRPr="00912E0A" w:rsidRDefault="00731EB4" w:rsidP="00912E0A">
      <w:pPr>
        <w:pStyle w:val="StyleTru"/>
      </w:pPr>
      <w:r w:rsidRPr="00912E0A">
        <w:t>Khó mở rộng nếu muốn thay đổi hoàn toàn thuật toán</w:t>
      </w:r>
    </w:p>
    <w:p w14:paraId="5D7D751D" w14:textId="77777777" w:rsidR="00731EB4" w:rsidRPr="00912E0A" w:rsidRDefault="00731EB4" w:rsidP="00912E0A">
      <w:pPr>
        <w:pStyle w:val="StyleTru"/>
      </w:pPr>
      <w:r w:rsidRPr="00912E0A">
        <w:t>Dễ gây phức tạp nếu hệ thống có nhiều lớp con</w:t>
      </w:r>
    </w:p>
    <w:p w14:paraId="3102D16C" w14:textId="77777777" w:rsidR="00731EB4" w:rsidRPr="00912E0A" w:rsidRDefault="00731EB4" w:rsidP="00912E0A">
      <w:pPr>
        <w:pStyle w:val="StyleTru"/>
      </w:pPr>
      <w:r w:rsidRPr="00912E0A">
        <w:t>Có thể vi phạm nguyên lý Liskov nếu ghi đè không hợp lý</w:t>
      </w:r>
    </w:p>
    <w:p w14:paraId="5428E7B0" w14:textId="77777777" w:rsidR="00731EB4" w:rsidRPr="00662CD6" w:rsidRDefault="00731EB4" w:rsidP="00731EB4">
      <w:pPr>
        <w:pStyle w:val="Heading3"/>
      </w:pPr>
      <w:bookmarkStart w:id="103" w:name="_Toc217592827"/>
      <w:bookmarkStart w:id="104" w:name="_Toc217987594"/>
      <w:r w:rsidRPr="00662CD6">
        <w:t>Khi nào nên sử dụng Template Method Pattern</w:t>
      </w:r>
      <w:bookmarkEnd w:id="103"/>
      <w:bookmarkEnd w:id="104"/>
    </w:p>
    <w:p w14:paraId="404D2168" w14:textId="77777777" w:rsidR="00731EB4" w:rsidRPr="00662CD6" w:rsidRDefault="00731EB4" w:rsidP="00731EB4">
      <w:pPr>
        <w:pStyle w:val="DoanVB"/>
      </w:pPr>
      <w:r w:rsidRPr="00662CD6">
        <w:t>Sử dụng Template Method Pattern khi:</w:t>
      </w:r>
    </w:p>
    <w:p w14:paraId="6A075DC8" w14:textId="77777777" w:rsidR="00731EB4" w:rsidRPr="00912E0A" w:rsidRDefault="00731EB4" w:rsidP="00912E0A">
      <w:pPr>
        <w:pStyle w:val="StyleTru"/>
      </w:pPr>
      <w:r w:rsidRPr="00912E0A">
        <w:t>Có một thuật toán gồm nhiều bước cố định</w:t>
      </w:r>
    </w:p>
    <w:p w14:paraId="37A5BB0A" w14:textId="77777777" w:rsidR="00731EB4" w:rsidRPr="00912E0A" w:rsidRDefault="00731EB4" w:rsidP="00912E0A">
      <w:pPr>
        <w:pStyle w:val="StyleTru"/>
      </w:pPr>
      <w:r w:rsidRPr="00912E0A">
        <w:t>Muốn cho phép lớp con tùy chỉnh từng bước cụ thể</w:t>
      </w:r>
    </w:p>
    <w:p w14:paraId="6C05525C" w14:textId="77777777" w:rsidR="00731EB4" w:rsidRPr="00912E0A" w:rsidRDefault="00731EB4" w:rsidP="00912E0A">
      <w:pPr>
        <w:pStyle w:val="StyleTru"/>
      </w:pPr>
      <w:r w:rsidRPr="00912E0A">
        <w:t>Cần một triển khai chung duy nhất cho bộ khung thuật toán</w:t>
      </w:r>
    </w:p>
    <w:p w14:paraId="23358A8F" w14:textId="77777777" w:rsidR="00731EB4" w:rsidRPr="00912E0A" w:rsidRDefault="00731EB4" w:rsidP="00912E0A">
      <w:pPr>
        <w:pStyle w:val="StyleTru"/>
      </w:pPr>
      <w:r w:rsidRPr="00912E0A">
        <w:t>Muốn đặt hành vi chung ở lớp cha để tránh lặp code</w:t>
      </w:r>
    </w:p>
    <w:p w14:paraId="58116298" w14:textId="77777777" w:rsidR="00731EB4" w:rsidRPr="00912E0A" w:rsidRDefault="00731EB4" w:rsidP="00912E0A">
      <w:pPr>
        <w:pStyle w:val="StyleTru"/>
      </w:pPr>
      <w:r w:rsidRPr="00912E0A">
        <w:t>Xây dựng các quy trình chuẩn, ví dụ:</w:t>
      </w:r>
    </w:p>
    <w:p w14:paraId="2E004879" w14:textId="77777777" w:rsidR="00731EB4" w:rsidRPr="00662CD6" w:rsidRDefault="00731EB4" w:rsidP="00912E0A">
      <w:pPr>
        <w:pStyle w:val="StyleCong"/>
      </w:pPr>
      <w:r w:rsidRPr="00662CD6">
        <w:t>Quy trình pha chế đồ uống (Trà, Cà phê)</w:t>
      </w:r>
    </w:p>
    <w:p w14:paraId="5BE908F8" w14:textId="77777777" w:rsidR="00731EB4" w:rsidRPr="00662CD6" w:rsidRDefault="00731EB4" w:rsidP="00912E0A">
      <w:pPr>
        <w:pStyle w:val="StyleCong"/>
      </w:pPr>
      <w:r w:rsidRPr="00662CD6">
        <w:t>Quy trình xử lý tài liệu (PDF, CSV)</w:t>
      </w:r>
    </w:p>
    <w:p w14:paraId="160A0915" w14:textId="77777777" w:rsidR="00731EB4" w:rsidRDefault="00731EB4" w:rsidP="00912E0A">
      <w:pPr>
        <w:pStyle w:val="StyleCong"/>
      </w:pPr>
      <w:r w:rsidRPr="00662CD6">
        <w:t>Vòng đời ứng dụng (Khởi tạo – Chạy – Kết thúc)</w:t>
      </w:r>
    </w:p>
    <w:p w14:paraId="1A0B2F31" w14:textId="77777777" w:rsidR="00731EB4" w:rsidRPr="00731EB4" w:rsidRDefault="00731EB4" w:rsidP="00731EB4">
      <w:pPr>
        <w:pStyle w:val="Heading3"/>
        <w:rPr>
          <w:lang w:val="vi-VN"/>
        </w:rPr>
      </w:pPr>
      <w:r w:rsidRPr="00731EB4">
        <w:rPr>
          <w:lang w:val="vi-VN"/>
        </w:rPr>
        <w:t xml:space="preserve"> </w:t>
      </w:r>
      <w:bookmarkStart w:id="105" w:name="_Toc217592828"/>
      <w:bookmarkStart w:id="106" w:name="_Toc217987595"/>
      <w:r w:rsidRPr="00731EB4">
        <w:rPr>
          <w:lang w:val="vi-VN"/>
        </w:rPr>
        <w:t>Ví dụ về quy trình pha chế đồ uống (Trà, Cà phê) bằng python.</w:t>
      </w:r>
      <w:bookmarkEnd w:id="105"/>
      <w:bookmarkEnd w:id="106"/>
    </w:p>
    <w:p w14:paraId="3A1E25FF" w14:textId="77777777" w:rsidR="00731EB4" w:rsidRPr="00753A6F" w:rsidRDefault="00731EB4" w:rsidP="00731EB4">
      <w:pPr>
        <w:rPr>
          <w:rFonts w:cs="Times New Roman"/>
          <w:i/>
          <w:iCs/>
          <w:szCs w:val="26"/>
        </w:rPr>
      </w:pPr>
      <w:r w:rsidRPr="00753A6F">
        <w:rPr>
          <w:rFonts w:cs="Times New Roman"/>
          <w:i/>
          <w:iCs/>
          <w:szCs w:val="26"/>
        </w:rPr>
        <w:t>from abc import ABC, abstractmethod</w:t>
      </w:r>
    </w:p>
    <w:p w14:paraId="31A46E25" w14:textId="77777777" w:rsidR="00731EB4" w:rsidRPr="00753A6F" w:rsidRDefault="00731EB4" w:rsidP="00731EB4">
      <w:pPr>
        <w:rPr>
          <w:rFonts w:cs="Times New Roman"/>
          <w:i/>
          <w:iCs/>
          <w:szCs w:val="26"/>
        </w:rPr>
      </w:pPr>
      <w:r w:rsidRPr="00753A6F">
        <w:rPr>
          <w:rFonts w:cs="Times New Roman"/>
          <w:i/>
          <w:iCs/>
          <w:szCs w:val="26"/>
        </w:rPr>
        <w:t>class DoUong(ABC):</w:t>
      </w:r>
    </w:p>
    <w:p w14:paraId="0C22585D" w14:textId="77777777" w:rsidR="00731EB4" w:rsidRPr="00753A6F" w:rsidRDefault="00731EB4" w:rsidP="00731EB4">
      <w:pPr>
        <w:rPr>
          <w:rFonts w:cs="Times New Roman"/>
          <w:i/>
          <w:iCs/>
          <w:szCs w:val="26"/>
        </w:rPr>
      </w:pPr>
      <w:r w:rsidRPr="00753A6F">
        <w:rPr>
          <w:rFonts w:cs="Times New Roman"/>
          <w:i/>
          <w:iCs/>
          <w:szCs w:val="26"/>
        </w:rPr>
        <w:t>    def pha_do_uong(self):</w:t>
      </w:r>
    </w:p>
    <w:p w14:paraId="1CA48FE0" w14:textId="77777777" w:rsidR="00731EB4" w:rsidRPr="00753A6F" w:rsidRDefault="00731EB4" w:rsidP="00731EB4">
      <w:pPr>
        <w:rPr>
          <w:rFonts w:cs="Times New Roman"/>
          <w:i/>
          <w:iCs/>
          <w:szCs w:val="26"/>
        </w:rPr>
      </w:pPr>
      <w:r w:rsidRPr="00753A6F">
        <w:rPr>
          <w:rFonts w:cs="Times New Roman"/>
          <w:i/>
          <w:iCs/>
          <w:szCs w:val="26"/>
        </w:rPr>
        <w:t>        self.dun_nuoc()</w:t>
      </w:r>
    </w:p>
    <w:p w14:paraId="70303EAB" w14:textId="77777777" w:rsidR="00731EB4" w:rsidRPr="00753A6F" w:rsidRDefault="00731EB4" w:rsidP="00731EB4">
      <w:pPr>
        <w:rPr>
          <w:rFonts w:cs="Times New Roman"/>
          <w:i/>
          <w:iCs/>
          <w:szCs w:val="26"/>
        </w:rPr>
      </w:pPr>
      <w:r w:rsidRPr="00753A6F">
        <w:rPr>
          <w:rFonts w:cs="Times New Roman"/>
          <w:i/>
          <w:iCs/>
          <w:szCs w:val="26"/>
        </w:rPr>
        <w:t>        self.pha_che()</w:t>
      </w:r>
    </w:p>
    <w:p w14:paraId="05E10C1A" w14:textId="77777777" w:rsidR="00731EB4" w:rsidRPr="00753A6F" w:rsidRDefault="00731EB4" w:rsidP="00731EB4">
      <w:pPr>
        <w:rPr>
          <w:rFonts w:cs="Times New Roman"/>
          <w:i/>
          <w:iCs/>
          <w:szCs w:val="26"/>
        </w:rPr>
      </w:pPr>
      <w:r w:rsidRPr="00753A6F">
        <w:rPr>
          <w:rFonts w:cs="Times New Roman"/>
          <w:i/>
          <w:iCs/>
          <w:szCs w:val="26"/>
        </w:rPr>
        <w:t>        self.rot_vao_coc()</w:t>
      </w:r>
    </w:p>
    <w:p w14:paraId="2599FD2A" w14:textId="77777777" w:rsidR="00731EB4" w:rsidRPr="00753A6F" w:rsidRDefault="00731EB4" w:rsidP="00731EB4">
      <w:pPr>
        <w:rPr>
          <w:rFonts w:cs="Times New Roman"/>
          <w:i/>
          <w:iCs/>
          <w:szCs w:val="26"/>
        </w:rPr>
      </w:pPr>
      <w:r w:rsidRPr="00753A6F">
        <w:rPr>
          <w:rFonts w:cs="Times New Roman"/>
          <w:i/>
          <w:iCs/>
          <w:szCs w:val="26"/>
        </w:rPr>
        <w:t>        self.them_gia_vi()</w:t>
      </w:r>
    </w:p>
    <w:p w14:paraId="1F92052F" w14:textId="77777777" w:rsidR="00731EB4" w:rsidRPr="00753A6F" w:rsidRDefault="00731EB4" w:rsidP="00731EB4">
      <w:pPr>
        <w:rPr>
          <w:rFonts w:cs="Times New Roman"/>
          <w:i/>
          <w:iCs/>
          <w:szCs w:val="26"/>
        </w:rPr>
      </w:pPr>
      <w:r w:rsidRPr="00753A6F">
        <w:rPr>
          <w:rFonts w:cs="Times New Roman"/>
          <w:i/>
          <w:iCs/>
          <w:szCs w:val="26"/>
        </w:rPr>
        <w:t>    def dun_nuoc(self):</w:t>
      </w:r>
    </w:p>
    <w:p w14:paraId="3FDD9625" w14:textId="77777777" w:rsidR="00731EB4" w:rsidRPr="00753A6F" w:rsidRDefault="00731EB4" w:rsidP="00731EB4">
      <w:pPr>
        <w:rPr>
          <w:rFonts w:cs="Times New Roman"/>
          <w:i/>
          <w:iCs/>
          <w:szCs w:val="26"/>
        </w:rPr>
      </w:pPr>
      <w:r w:rsidRPr="00753A6F">
        <w:rPr>
          <w:rFonts w:cs="Times New Roman"/>
          <w:i/>
          <w:iCs/>
          <w:szCs w:val="26"/>
        </w:rPr>
        <w:t>        print("Dun nuoc soi")</w:t>
      </w:r>
    </w:p>
    <w:p w14:paraId="32D5DA84" w14:textId="77777777" w:rsidR="00731EB4" w:rsidRPr="00753A6F" w:rsidRDefault="00731EB4" w:rsidP="00731EB4">
      <w:pPr>
        <w:rPr>
          <w:rFonts w:cs="Times New Roman"/>
          <w:i/>
          <w:iCs/>
          <w:szCs w:val="26"/>
        </w:rPr>
      </w:pPr>
      <w:r w:rsidRPr="00753A6F">
        <w:rPr>
          <w:rFonts w:cs="Times New Roman"/>
          <w:i/>
          <w:iCs/>
          <w:szCs w:val="26"/>
        </w:rPr>
        <w:t>    @abstractmethod</w:t>
      </w:r>
    </w:p>
    <w:p w14:paraId="512CC1F5" w14:textId="77777777" w:rsidR="00731EB4" w:rsidRPr="00753A6F" w:rsidRDefault="00731EB4" w:rsidP="00731EB4">
      <w:pPr>
        <w:rPr>
          <w:rFonts w:cs="Times New Roman"/>
          <w:i/>
          <w:iCs/>
          <w:szCs w:val="26"/>
        </w:rPr>
      </w:pPr>
      <w:r w:rsidRPr="00753A6F">
        <w:rPr>
          <w:rFonts w:cs="Times New Roman"/>
          <w:i/>
          <w:iCs/>
          <w:szCs w:val="26"/>
        </w:rPr>
        <w:t>    def pha_che(self):</w:t>
      </w:r>
    </w:p>
    <w:p w14:paraId="3D19C333" w14:textId="77777777" w:rsidR="00731EB4" w:rsidRPr="00753A6F" w:rsidRDefault="00731EB4" w:rsidP="00731EB4">
      <w:pPr>
        <w:rPr>
          <w:rFonts w:cs="Times New Roman"/>
          <w:i/>
          <w:iCs/>
          <w:szCs w:val="26"/>
        </w:rPr>
      </w:pPr>
      <w:r w:rsidRPr="00753A6F">
        <w:rPr>
          <w:rFonts w:cs="Times New Roman"/>
          <w:i/>
          <w:iCs/>
          <w:szCs w:val="26"/>
        </w:rPr>
        <w:lastRenderedPageBreak/>
        <w:t>        pass</w:t>
      </w:r>
    </w:p>
    <w:p w14:paraId="20624449" w14:textId="77777777" w:rsidR="00731EB4" w:rsidRPr="00753A6F" w:rsidRDefault="00731EB4" w:rsidP="00731EB4">
      <w:pPr>
        <w:rPr>
          <w:rFonts w:cs="Times New Roman"/>
          <w:i/>
          <w:iCs/>
          <w:szCs w:val="26"/>
        </w:rPr>
      </w:pPr>
      <w:r w:rsidRPr="00753A6F">
        <w:rPr>
          <w:rFonts w:cs="Times New Roman"/>
          <w:i/>
          <w:iCs/>
          <w:szCs w:val="26"/>
        </w:rPr>
        <w:t>    def rot_vao_coc(self):</w:t>
      </w:r>
    </w:p>
    <w:p w14:paraId="74E2664E" w14:textId="77777777" w:rsidR="00731EB4" w:rsidRPr="00753A6F" w:rsidRDefault="00731EB4" w:rsidP="00731EB4">
      <w:pPr>
        <w:rPr>
          <w:rFonts w:cs="Times New Roman"/>
          <w:i/>
          <w:iCs/>
          <w:szCs w:val="26"/>
        </w:rPr>
      </w:pPr>
      <w:r w:rsidRPr="00753A6F">
        <w:rPr>
          <w:rFonts w:cs="Times New Roman"/>
          <w:i/>
          <w:iCs/>
          <w:szCs w:val="26"/>
        </w:rPr>
        <w:t>        print("Rot do uong vao coc")</w:t>
      </w:r>
    </w:p>
    <w:p w14:paraId="2C7BAA9C" w14:textId="77777777" w:rsidR="00731EB4" w:rsidRPr="00753A6F" w:rsidRDefault="00731EB4" w:rsidP="00731EB4">
      <w:pPr>
        <w:rPr>
          <w:rFonts w:cs="Times New Roman"/>
          <w:i/>
          <w:iCs/>
          <w:szCs w:val="26"/>
        </w:rPr>
      </w:pPr>
      <w:r w:rsidRPr="00753A6F">
        <w:rPr>
          <w:rFonts w:cs="Times New Roman"/>
          <w:i/>
          <w:iCs/>
          <w:szCs w:val="26"/>
        </w:rPr>
        <w:t>    def them_gia_vi(self):</w:t>
      </w:r>
    </w:p>
    <w:p w14:paraId="1F4CE848" w14:textId="77777777" w:rsidR="00731EB4" w:rsidRPr="00753A6F" w:rsidRDefault="00731EB4" w:rsidP="00731EB4">
      <w:pPr>
        <w:rPr>
          <w:rFonts w:cs="Times New Roman"/>
          <w:i/>
          <w:iCs/>
          <w:szCs w:val="26"/>
        </w:rPr>
      </w:pPr>
      <w:r w:rsidRPr="00753A6F">
        <w:rPr>
          <w:rFonts w:cs="Times New Roman"/>
          <w:i/>
          <w:iCs/>
          <w:szCs w:val="26"/>
        </w:rPr>
        <w:t>        pass</w:t>
      </w:r>
    </w:p>
    <w:p w14:paraId="6477E22E" w14:textId="77777777" w:rsidR="00731EB4" w:rsidRPr="00753A6F" w:rsidRDefault="00731EB4" w:rsidP="00731EB4">
      <w:pPr>
        <w:rPr>
          <w:rFonts w:cs="Times New Roman"/>
          <w:i/>
          <w:iCs/>
          <w:szCs w:val="26"/>
        </w:rPr>
      </w:pPr>
      <w:r w:rsidRPr="00753A6F">
        <w:rPr>
          <w:rFonts w:cs="Times New Roman"/>
          <w:i/>
          <w:iCs/>
          <w:szCs w:val="26"/>
        </w:rPr>
        <w:t>class Tra(DoUong):</w:t>
      </w:r>
    </w:p>
    <w:p w14:paraId="662CD840" w14:textId="77777777" w:rsidR="00731EB4" w:rsidRPr="00753A6F" w:rsidRDefault="00731EB4" w:rsidP="00731EB4">
      <w:pPr>
        <w:rPr>
          <w:rFonts w:cs="Times New Roman"/>
          <w:i/>
          <w:iCs/>
          <w:szCs w:val="26"/>
        </w:rPr>
      </w:pPr>
      <w:r w:rsidRPr="00753A6F">
        <w:rPr>
          <w:rFonts w:cs="Times New Roman"/>
          <w:i/>
          <w:iCs/>
          <w:szCs w:val="26"/>
        </w:rPr>
        <w:t>    def pha_che(self):</w:t>
      </w:r>
    </w:p>
    <w:p w14:paraId="6170EB69" w14:textId="77777777" w:rsidR="00731EB4" w:rsidRPr="00E42A63" w:rsidRDefault="00731EB4" w:rsidP="00731EB4">
      <w:pPr>
        <w:rPr>
          <w:rFonts w:cs="Times New Roman"/>
          <w:i/>
          <w:iCs/>
          <w:szCs w:val="26"/>
          <w:lang w:val="pt-BR"/>
        </w:rPr>
      </w:pPr>
      <w:r w:rsidRPr="00753A6F">
        <w:rPr>
          <w:rFonts w:cs="Times New Roman"/>
          <w:i/>
          <w:iCs/>
          <w:szCs w:val="26"/>
        </w:rPr>
        <w:t xml:space="preserve">        </w:t>
      </w:r>
      <w:r w:rsidRPr="00E42A63">
        <w:rPr>
          <w:rFonts w:cs="Times New Roman"/>
          <w:i/>
          <w:iCs/>
          <w:szCs w:val="26"/>
          <w:lang w:val="pt-BR"/>
        </w:rPr>
        <w:t>print("Cho la tra vao nuoc soi")</w:t>
      </w:r>
    </w:p>
    <w:p w14:paraId="44040505" w14:textId="77777777" w:rsidR="00731EB4" w:rsidRPr="00753A6F" w:rsidRDefault="00731EB4" w:rsidP="00731EB4">
      <w:pPr>
        <w:rPr>
          <w:rFonts w:cs="Times New Roman"/>
          <w:i/>
          <w:iCs/>
          <w:szCs w:val="26"/>
        </w:rPr>
      </w:pPr>
      <w:r w:rsidRPr="00E42A63">
        <w:rPr>
          <w:rFonts w:cs="Times New Roman"/>
          <w:i/>
          <w:iCs/>
          <w:szCs w:val="26"/>
          <w:lang w:val="pt-BR"/>
        </w:rPr>
        <w:t xml:space="preserve">    </w:t>
      </w:r>
      <w:r w:rsidRPr="00753A6F">
        <w:rPr>
          <w:rFonts w:cs="Times New Roman"/>
          <w:i/>
          <w:iCs/>
          <w:szCs w:val="26"/>
        </w:rPr>
        <w:t>def them_gia_vi(self):</w:t>
      </w:r>
    </w:p>
    <w:p w14:paraId="69415D8A" w14:textId="77777777" w:rsidR="00731EB4" w:rsidRPr="00753A6F" w:rsidRDefault="00731EB4" w:rsidP="00731EB4">
      <w:pPr>
        <w:rPr>
          <w:rFonts w:cs="Times New Roman"/>
          <w:i/>
          <w:iCs/>
          <w:szCs w:val="26"/>
        </w:rPr>
      </w:pPr>
      <w:r w:rsidRPr="00753A6F">
        <w:rPr>
          <w:rFonts w:cs="Times New Roman"/>
          <w:i/>
          <w:iCs/>
          <w:szCs w:val="26"/>
        </w:rPr>
        <w:t>        print("Them chanh va duong")</w:t>
      </w:r>
    </w:p>
    <w:p w14:paraId="0BAE7757" w14:textId="77777777" w:rsidR="00731EB4" w:rsidRPr="00753A6F" w:rsidRDefault="00731EB4" w:rsidP="00731EB4">
      <w:pPr>
        <w:rPr>
          <w:rFonts w:cs="Times New Roman"/>
          <w:i/>
          <w:iCs/>
          <w:szCs w:val="26"/>
        </w:rPr>
      </w:pPr>
      <w:r w:rsidRPr="00753A6F">
        <w:rPr>
          <w:rFonts w:cs="Times New Roman"/>
          <w:i/>
          <w:iCs/>
          <w:szCs w:val="26"/>
        </w:rPr>
        <w:t>class CaPhe(DoUong):</w:t>
      </w:r>
    </w:p>
    <w:p w14:paraId="3F24EFEA" w14:textId="77777777" w:rsidR="00731EB4" w:rsidRPr="00753A6F" w:rsidRDefault="00731EB4" w:rsidP="00731EB4">
      <w:pPr>
        <w:rPr>
          <w:rFonts w:cs="Times New Roman"/>
          <w:i/>
          <w:iCs/>
          <w:szCs w:val="26"/>
        </w:rPr>
      </w:pPr>
      <w:r w:rsidRPr="00753A6F">
        <w:rPr>
          <w:rFonts w:cs="Times New Roman"/>
          <w:i/>
          <w:iCs/>
          <w:szCs w:val="26"/>
        </w:rPr>
        <w:t>    def pha_che(self):</w:t>
      </w:r>
    </w:p>
    <w:p w14:paraId="0714BD67" w14:textId="77777777" w:rsidR="00731EB4" w:rsidRPr="00753A6F" w:rsidRDefault="00731EB4" w:rsidP="00731EB4">
      <w:pPr>
        <w:rPr>
          <w:rFonts w:cs="Times New Roman"/>
          <w:i/>
          <w:iCs/>
          <w:szCs w:val="26"/>
        </w:rPr>
      </w:pPr>
      <w:r w:rsidRPr="00753A6F">
        <w:rPr>
          <w:rFonts w:cs="Times New Roman"/>
          <w:i/>
          <w:iCs/>
          <w:szCs w:val="26"/>
        </w:rPr>
        <w:t>        print("Cho bot ca phe vao nuoc soi")</w:t>
      </w:r>
    </w:p>
    <w:p w14:paraId="41B2C048" w14:textId="77777777" w:rsidR="00731EB4" w:rsidRPr="00753A6F" w:rsidRDefault="00731EB4" w:rsidP="00731EB4">
      <w:pPr>
        <w:rPr>
          <w:rFonts w:cs="Times New Roman"/>
          <w:i/>
          <w:iCs/>
          <w:szCs w:val="26"/>
        </w:rPr>
      </w:pPr>
      <w:r w:rsidRPr="00753A6F">
        <w:rPr>
          <w:rFonts w:cs="Times New Roman"/>
          <w:i/>
          <w:iCs/>
          <w:szCs w:val="26"/>
        </w:rPr>
        <w:t>    def them_gia_vi(self):</w:t>
      </w:r>
    </w:p>
    <w:p w14:paraId="018755EA" w14:textId="77777777" w:rsidR="00731EB4" w:rsidRPr="00E42A63" w:rsidRDefault="00731EB4" w:rsidP="00731EB4">
      <w:pPr>
        <w:rPr>
          <w:rFonts w:cs="Times New Roman"/>
          <w:i/>
          <w:iCs/>
          <w:szCs w:val="26"/>
          <w:lang w:val="pt-BR"/>
        </w:rPr>
      </w:pPr>
      <w:r w:rsidRPr="00753A6F">
        <w:rPr>
          <w:rFonts w:cs="Times New Roman"/>
          <w:i/>
          <w:iCs/>
          <w:szCs w:val="26"/>
        </w:rPr>
        <w:t xml:space="preserve">        </w:t>
      </w:r>
      <w:r w:rsidRPr="00E42A63">
        <w:rPr>
          <w:rFonts w:cs="Times New Roman"/>
          <w:i/>
          <w:iCs/>
          <w:szCs w:val="26"/>
          <w:lang w:val="pt-BR"/>
        </w:rPr>
        <w:t>print("Them sua")</w:t>
      </w:r>
    </w:p>
    <w:p w14:paraId="3FF7979F" w14:textId="77777777" w:rsidR="00731EB4" w:rsidRPr="00E42A63" w:rsidRDefault="00731EB4" w:rsidP="00731EB4">
      <w:pPr>
        <w:rPr>
          <w:rFonts w:cs="Times New Roman"/>
          <w:i/>
          <w:iCs/>
          <w:szCs w:val="26"/>
          <w:lang w:val="pt-BR"/>
        </w:rPr>
      </w:pPr>
    </w:p>
    <w:p w14:paraId="18808FA6" w14:textId="77777777" w:rsidR="00731EB4" w:rsidRPr="00E42A63" w:rsidRDefault="00731EB4" w:rsidP="00731EB4">
      <w:pPr>
        <w:rPr>
          <w:rFonts w:cs="Times New Roman"/>
          <w:i/>
          <w:iCs/>
          <w:szCs w:val="26"/>
          <w:lang w:val="pt-BR"/>
        </w:rPr>
      </w:pPr>
      <w:r w:rsidRPr="00E42A63">
        <w:rPr>
          <w:rFonts w:cs="Times New Roman"/>
          <w:i/>
          <w:iCs/>
          <w:szCs w:val="26"/>
          <w:lang w:val="pt-BR"/>
        </w:rPr>
        <w:t>print("Pha tra:")</w:t>
      </w:r>
    </w:p>
    <w:p w14:paraId="17138CED" w14:textId="77777777" w:rsidR="00731EB4" w:rsidRPr="00E42A63" w:rsidRDefault="00731EB4" w:rsidP="00731EB4">
      <w:pPr>
        <w:rPr>
          <w:rFonts w:cs="Times New Roman"/>
          <w:i/>
          <w:iCs/>
          <w:szCs w:val="26"/>
          <w:lang w:val="pt-BR"/>
        </w:rPr>
      </w:pPr>
      <w:r w:rsidRPr="00E42A63">
        <w:rPr>
          <w:rFonts w:cs="Times New Roman"/>
          <w:i/>
          <w:iCs/>
          <w:szCs w:val="26"/>
          <w:lang w:val="pt-BR"/>
        </w:rPr>
        <w:t>tra = Tra()</w:t>
      </w:r>
    </w:p>
    <w:p w14:paraId="64122DB9" w14:textId="77777777" w:rsidR="00731EB4" w:rsidRPr="00753A6F" w:rsidRDefault="00731EB4" w:rsidP="00731EB4">
      <w:pPr>
        <w:rPr>
          <w:rFonts w:cs="Times New Roman"/>
          <w:i/>
          <w:iCs/>
          <w:szCs w:val="26"/>
        </w:rPr>
      </w:pPr>
      <w:r w:rsidRPr="00753A6F">
        <w:rPr>
          <w:rFonts w:cs="Times New Roman"/>
          <w:i/>
          <w:iCs/>
          <w:szCs w:val="26"/>
        </w:rPr>
        <w:t>tra.pha_do_uong()</w:t>
      </w:r>
    </w:p>
    <w:p w14:paraId="2870F2F1" w14:textId="77777777" w:rsidR="00731EB4" w:rsidRPr="00753A6F" w:rsidRDefault="00731EB4" w:rsidP="00731EB4">
      <w:pPr>
        <w:rPr>
          <w:rFonts w:cs="Times New Roman"/>
          <w:i/>
          <w:iCs/>
          <w:szCs w:val="26"/>
        </w:rPr>
      </w:pPr>
      <w:r w:rsidRPr="00753A6F">
        <w:rPr>
          <w:rFonts w:cs="Times New Roman"/>
          <w:i/>
          <w:iCs/>
          <w:szCs w:val="26"/>
        </w:rPr>
        <w:t>print("\nPha ca phe:")</w:t>
      </w:r>
    </w:p>
    <w:p w14:paraId="1024CE23" w14:textId="77777777" w:rsidR="00731EB4" w:rsidRPr="00753A6F" w:rsidRDefault="00731EB4" w:rsidP="00731EB4">
      <w:pPr>
        <w:rPr>
          <w:rFonts w:cs="Times New Roman"/>
          <w:i/>
          <w:iCs/>
          <w:szCs w:val="26"/>
        </w:rPr>
      </w:pPr>
      <w:r w:rsidRPr="00753A6F">
        <w:rPr>
          <w:rFonts w:cs="Times New Roman"/>
          <w:i/>
          <w:iCs/>
          <w:szCs w:val="26"/>
        </w:rPr>
        <w:t>caphe = CaPhe()</w:t>
      </w:r>
    </w:p>
    <w:p w14:paraId="6F04CC3C" w14:textId="29534365" w:rsidR="00912E0A" w:rsidRPr="00E42A63" w:rsidRDefault="00731EB4" w:rsidP="00731EB4">
      <w:pPr>
        <w:rPr>
          <w:rFonts w:cs="Times New Roman"/>
          <w:i/>
          <w:iCs/>
          <w:szCs w:val="26"/>
          <w:lang w:val="pt-BR"/>
        </w:rPr>
      </w:pPr>
      <w:r w:rsidRPr="00E42A63">
        <w:rPr>
          <w:rFonts w:cs="Times New Roman"/>
          <w:i/>
          <w:iCs/>
          <w:szCs w:val="26"/>
          <w:lang w:val="pt-BR"/>
        </w:rPr>
        <w:t>caphe.pha_do_uong()</w:t>
      </w:r>
    </w:p>
    <w:p w14:paraId="7A4D3123" w14:textId="77777777" w:rsidR="00912E0A" w:rsidRPr="00E42A63" w:rsidRDefault="00912E0A">
      <w:pPr>
        <w:spacing w:before="0" w:after="160" w:line="278" w:lineRule="auto"/>
        <w:jc w:val="left"/>
        <w:rPr>
          <w:rFonts w:cs="Times New Roman"/>
          <w:i/>
          <w:iCs/>
          <w:szCs w:val="26"/>
          <w:lang w:val="pt-BR"/>
        </w:rPr>
      </w:pPr>
      <w:r w:rsidRPr="00E42A63">
        <w:rPr>
          <w:rFonts w:cs="Times New Roman"/>
          <w:i/>
          <w:iCs/>
          <w:szCs w:val="26"/>
          <w:lang w:val="pt-BR"/>
        </w:rPr>
        <w:br w:type="page"/>
      </w:r>
    </w:p>
    <w:p w14:paraId="2EF9342C" w14:textId="77777777" w:rsidR="00731EB4" w:rsidRPr="00E42A63" w:rsidRDefault="00731EB4" w:rsidP="00731EB4">
      <w:pPr>
        <w:rPr>
          <w:rFonts w:cs="Times New Roman"/>
          <w:i/>
          <w:iCs/>
          <w:szCs w:val="26"/>
          <w:lang w:val="pt-BR"/>
        </w:rPr>
      </w:pPr>
    </w:p>
    <w:p w14:paraId="261C0A7E" w14:textId="77777777" w:rsidR="00731EB4" w:rsidRPr="00E42A63" w:rsidRDefault="00731EB4" w:rsidP="00731EB4">
      <w:pPr>
        <w:rPr>
          <w:rFonts w:cs="Times New Roman"/>
          <w:b/>
          <w:bCs/>
          <w:szCs w:val="26"/>
          <w:lang w:val="pt-BR"/>
        </w:rPr>
      </w:pPr>
      <w:r w:rsidRPr="00E42A63">
        <w:rPr>
          <w:rFonts w:cs="Times New Roman"/>
          <w:b/>
          <w:bCs/>
          <w:szCs w:val="26"/>
          <w:lang w:val="pt-BR"/>
        </w:rPr>
        <w:t>kết quả</w:t>
      </w:r>
    </w:p>
    <w:p w14:paraId="612AAC5F" w14:textId="77777777" w:rsidR="00912E0A" w:rsidRDefault="00731EB4" w:rsidP="00912E0A">
      <w:pPr>
        <w:keepNext/>
        <w:jc w:val="center"/>
      </w:pPr>
      <w:r w:rsidRPr="000A68E3">
        <w:rPr>
          <w:rFonts w:cs="Times New Roman"/>
          <w:b/>
          <w:bCs/>
          <w:noProof/>
          <w:szCs w:val="26"/>
        </w:rPr>
        <w:drawing>
          <wp:inline distT="0" distB="0" distL="0" distR="0" wp14:anchorId="1FE9F9C1" wp14:editId="6E1F1543">
            <wp:extent cx="3410426" cy="2448267"/>
            <wp:effectExtent l="0" t="0" r="0" b="9525"/>
            <wp:docPr id="15745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2465" name=""/>
                    <pic:cNvPicPr/>
                  </pic:nvPicPr>
                  <pic:blipFill>
                    <a:blip r:embed="rId64"/>
                    <a:stretch>
                      <a:fillRect/>
                    </a:stretch>
                  </pic:blipFill>
                  <pic:spPr>
                    <a:xfrm>
                      <a:off x="0" y="0"/>
                      <a:ext cx="3410426" cy="2448267"/>
                    </a:xfrm>
                    <a:prstGeom prst="rect">
                      <a:avLst/>
                    </a:prstGeom>
                  </pic:spPr>
                </pic:pic>
              </a:graphicData>
            </a:graphic>
          </wp:inline>
        </w:drawing>
      </w:r>
    </w:p>
    <w:p w14:paraId="1CCB3E72" w14:textId="7BE5713F" w:rsidR="00731EB4" w:rsidRPr="00FD6F66" w:rsidRDefault="00912E0A" w:rsidP="00912E0A">
      <w:pPr>
        <w:pStyle w:val="Caption"/>
        <w:rPr>
          <w:rFonts w:cs="Times New Roman"/>
          <w:b/>
          <w:bCs/>
          <w:szCs w:val="26"/>
        </w:rPr>
      </w:pPr>
      <w:bookmarkStart w:id="107" w:name="_Toc217987461"/>
      <w:r>
        <w:t xml:space="preserve">Ảnh </w:t>
      </w:r>
      <w:fldSimple w:instr=" STYLEREF 1 \s ">
        <w:r w:rsidR="006C545B">
          <w:rPr>
            <w:noProof/>
          </w:rPr>
          <w:t>3</w:t>
        </w:r>
      </w:fldSimple>
      <w:r w:rsidR="006C545B">
        <w:t>.</w:t>
      </w:r>
      <w:fldSimple w:instr=" SEQ Ảnh \* ARABIC \s 1 ">
        <w:r w:rsidR="006C545B">
          <w:rPr>
            <w:noProof/>
          </w:rPr>
          <w:t>1</w:t>
        </w:r>
      </w:fldSimple>
      <w:r>
        <w:t xml:space="preserve"> Kết quả</w:t>
      </w:r>
      <w:bookmarkEnd w:id="107"/>
    </w:p>
    <w:p w14:paraId="3C275782" w14:textId="77777777" w:rsidR="00731EB4" w:rsidRDefault="00731EB4" w:rsidP="00731EB4">
      <w:pPr>
        <w:pStyle w:val="Heading3"/>
      </w:pPr>
      <w:bookmarkStart w:id="108" w:name="_Toc217592829"/>
      <w:bookmarkStart w:id="109" w:name="_Toc217987596"/>
      <w:r>
        <w:t>Ví dụ về q</w:t>
      </w:r>
      <w:r w:rsidRPr="00FD6F66">
        <w:t>uy trình pha chế đồ uống (Trà, Cà phê)</w:t>
      </w:r>
      <w:r>
        <w:t xml:space="preserve"> bằng Java</w:t>
      </w:r>
      <w:r w:rsidRPr="00FD6F66">
        <w:t>.</w:t>
      </w:r>
      <w:bookmarkEnd w:id="108"/>
      <w:bookmarkEnd w:id="109"/>
    </w:p>
    <w:p w14:paraId="6FAD6350" w14:textId="23A36E76" w:rsidR="00731EB4" w:rsidRPr="00774FCB" w:rsidRDefault="00731EB4" w:rsidP="00731EB4">
      <w:pPr>
        <w:rPr>
          <w:rFonts w:cs="Times New Roman"/>
          <w:i/>
          <w:iCs/>
          <w:szCs w:val="26"/>
        </w:rPr>
      </w:pPr>
      <w:r w:rsidRPr="00774FCB">
        <w:rPr>
          <w:rFonts w:cs="Times New Roman"/>
          <w:i/>
          <w:iCs/>
          <w:szCs w:val="26"/>
        </w:rPr>
        <w:t>abstract class DoUong {</w:t>
      </w:r>
    </w:p>
    <w:p w14:paraId="69C7ED5F" w14:textId="77777777" w:rsidR="00731EB4" w:rsidRPr="00774FCB" w:rsidRDefault="00731EB4" w:rsidP="00731EB4">
      <w:pPr>
        <w:rPr>
          <w:rFonts w:cs="Times New Roman"/>
          <w:i/>
          <w:iCs/>
          <w:szCs w:val="26"/>
        </w:rPr>
      </w:pPr>
      <w:r w:rsidRPr="00774FCB">
        <w:rPr>
          <w:rFonts w:cs="Times New Roman"/>
          <w:i/>
          <w:iCs/>
          <w:szCs w:val="26"/>
        </w:rPr>
        <w:t>    public final void phaDoUong() {</w:t>
      </w:r>
    </w:p>
    <w:p w14:paraId="35EA3259" w14:textId="77777777" w:rsidR="00731EB4" w:rsidRPr="00774FCB" w:rsidRDefault="00731EB4" w:rsidP="00731EB4">
      <w:pPr>
        <w:rPr>
          <w:rFonts w:cs="Times New Roman"/>
          <w:i/>
          <w:iCs/>
          <w:szCs w:val="26"/>
        </w:rPr>
      </w:pPr>
      <w:r w:rsidRPr="00774FCB">
        <w:rPr>
          <w:rFonts w:cs="Times New Roman"/>
          <w:i/>
          <w:iCs/>
          <w:szCs w:val="26"/>
        </w:rPr>
        <w:t>        dunNuoc();</w:t>
      </w:r>
    </w:p>
    <w:p w14:paraId="749A5C31" w14:textId="77777777" w:rsidR="00731EB4" w:rsidRPr="00774FCB" w:rsidRDefault="00731EB4" w:rsidP="00731EB4">
      <w:pPr>
        <w:rPr>
          <w:rFonts w:cs="Times New Roman"/>
          <w:i/>
          <w:iCs/>
          <w:szCs w:val="26"/>
        </w:rPr>
      </w:pPr>
      <w:r w:rsidRPr="00774FCB">
        <w:rPr>
          <w:rFonts w:cs="Times New Roman"/>
          <w:i/>
          <w:iCs/>
          <w:szCs w:val="26"/>
        </w:rPr>
        <w:t>        phaChe();</w:t>
      </w:r>
    </w:p>
    <w:p w14:paraId="60CFB82A" w14:textId="77777777" w:rsidR="00731EB4" w:rsidRPr="00774FCB" w:rsidRDefault="00731EB4" w:rsidP="00731EB4">
      <w:pPr>
        <w:rPr>
          <w:rFonts w:cs="Times New Roman"/>
          <w:i/>
          <w:iCs/>
          <w:szCs w:val="26"/>
        </w:rPr>
      </w:pPr>
      <w:r w:rsidRPr="00774FCB">
        <w:rPr>
          <w:rFonts w:cs="Times New Roman"/>
          <w:i/>
          <w:iCs/>
          <w:szCs w:val="26"/>
        </w:rPr>
        <w:t>        rotVaoCoc();</w:t>
      </w:r>
    </w:p>
    <w:p w14:paraId="1BD9008C" w14:textId="77777777" w:rsidR="00731EB4" w:rsidRPr="00774FCB" w:rsidRDefault="00731EB4" w:rsidP="00731EB4">
      <w:pPr>
        <w:rPr>
          <w:rFonts w:cs="Times New Roman"/>
          <w:i/>
          <w:iCs/>
          <w:szCs w:val="26"/>
        </w:rPr>
      </w:pPr>
      <w:r w:rsidRPr="00774FCB">
        <w:rPr>
          <w:rFonts w:cs="Times New Roman"/>
          <w:i/>
          <w:iCs/>
          <w:szCs w:val="26"/>
        </w:rPr>
        <w:t>        themGiaVi();</w:t>
      </w:r>
    </w:p>
    <w:p w14:paraId="6EF6B3CD" w14:textId="77777777" w:rsidR="00731EB4" w:rsidRPr="00774FCB" w:rsidRDefault="00731EB4" w:rsidP="00731EB4">
      <w:pPr>
        <w:rPr>
          <w:rFonts w:cs="Times New Roman"/>
          <w:i/>
          <w:iCs/>
          <w:szCs w:val="26"/>
        </w:rPr>
      </w:pPr>
      <w:r w:rsidRPr="00774FCB">
        <w:rPr>
          <w:rFonts w:cs="Times New Roman"/>
          <w:i/>
          <w:iCs/>
          <w:szCs w:val="26"/>
        </w:rPr>
        <w:t>    }</w:t>
      </w:r>
    </w:p>
    <w:p w14:paraId="095CC17A" w14:textId="77777777" w:rsidR="00731EB4" w:rsidRPr="00774FCB" w:rsidRDefault="00731EB4" w:rsidP="00731EB4">
      <w:pPr>
        <w:rPr>
          <w:rFonts w:cs="Times New Roman"/>
          <w:i/>
          <w:iCs/>
          <w:szCs w:val="26"/>
        </w:rPr>
      </w:pPr>
      <w:r w:rsidRPr="00774FCB">
        <w:rPr>
          <w:rFonts w:cs="Times New Roman"/>
          <w:i/>
          <w:iCs/>
          <w:szCs w:val="26"/>
        </w:rPr>
        <w:t>    protected void dunNuoc() {</w:t>
      </w:r>
    </w:p>
    <w:p w14:paraId="46771E7E" w14:textId="77777777" w:rsidR="00731EB4" w:rsidRPr="00774FCB" w:rsidRDefault="00731EB4" w:rsidP="00731EB4">
      <w:pPr>
        <w:rPr>
          <w:rFonts w:cs="Times New Roman"/>
          <w:i/>
          <w:iCs/>
          <w:szCs w:val="26"/>
        </w:rPr>
      </w:pPr>
      <w:r w:rsidRPr="00774FCB">
        <w:rPr>
          <w:rFonts w:cs="Times New Roman"/>
          <w:i/>
          <w:iCs/>
          <w:szCs w:val="26"/>
        </w:rPr>
        <w:t>        System.out.println("Dun nuoc soi");</w:t>
      </w:r>
    </w:p>
    <w:p w14:paraId="62D991F3" w14:textId="77777777" w:rsidR="00731EB4" w:rsidRPr="00774FCB" w:rsidRDefault="00731EB4" w:rsidP="00731EB4">
      <w:pPr>
        <w:rPr>
          <w:rFonts w:cs="Times New Roman"/>
          <w:i/>
          <w:iCs/>
          <w:szCs w:val="26"/>
        </w:rPr>
      </w:pPr>
      <w:r w:rsidRPr="00774FCB">
        <w:rPr>
          <w:rFonts w:cs="Times New Roman"/>
          <w:i/>
          <w:iCs/>
          <w:szCs w:val="26"/>
        </w:rPr>
        <w:t>    }</w:t>
      </w:r>
    </w:p>
    <w:p w14:paraId="4FC110BC" w14:textId="77777777" w:rsidR="00731EB4" w:rsidRPr="00774FCB" w:rsidRDefault="00731EB4" w:rsidP="00731EB4">
      <w:pPr>
        <w:rPr>
          <w:rFonts w:cs="Times New Roman"/>
          <w:i/>
          <w:iCs/>
          <w:szCs w:val="26"/>
        </w:rPr>
      </w:pPr>
      <w:r w:rsidRPr="00774FCB">
        <w:rPr>
          <w:rFonts w:cs="Times New Roman"/>
          <w:i/>
          <w:iCs/>
          <w:szCs w:val="26"/>
        </w:rPr>
        <w:t>    protected abstract void phaChe();</w:t>
      </w:r>
    </w:p>
    <w:p w14:paraId="3CABE6FF" w14:textId="77777777" w:rsidR="00731EB4" w:rsidRPr="00774FCB" w:rsidRDefault="00731EB4" w:rsidP="00731EB4">
      <w:pPr>
        <w:rPr>
          <w:rFonts w:cs="Times New Roman"/>
          <w:i/>
          <w:iCs/>
          <w:szCs w:val="26"/>
        </w:rPr>
      </w:pPr>
    </w:p>
    <w:p w14:paraId="29C9914A" w14:textId="77777777" w:rsidR="00731EB4" w:rsidRPr="00774FCB" w:rsidRDefault="00731EB4" w:rsidP="00731EB4">
      <w:pPr>
        <w:rPr>
          <w:rFonts w:cs="Times New Roman"/>
          <w:i/>
          <w:iCs/>
          <w:szCs w:val="26"/>
        </w:rPr>
      </w:pPr>
      <w:r w:rsidRPr="00774FCB">
        <w:rPr>
          <w:rFonts w:cs="Times New Roman"/>
          <w:i/>
          <w:iCs/>
          <w:szCs w:val="26"/>
        </w:rPr>
        <w:t>    protected void rotVaoCoc() {</w:t>
      </w:r>
    </w:p>
    <w:p w14:paraId="34D796C1" w14:textId="77777777" w:rsidR="00731EB4" w:rsidRPr="00774FCB" w:rsidRDefault="00731EB4" w:rsidP="00731EB4">
      <w:pPr>
        <w:rPr>
          <w:rFonts w:cs="Times New Roman"/>
          <w:i/>
          <w:iCs/>
          <w:szCs w:val="26"/>
        </w:rPr>
      </w:pPr>
      <w:r w:rsidRPr="00774FCB">
        <w:rPr>
          <w:rFonts w:cs="Times New Roman"/>
          <w:i/>
          <w:iCs/>
          <w:szCs w:val="26"/>
        </w:rPr>
        <w:t>        System.out.println("Rot do uong vao coc");</w:t>
      </w:r>
    </w:p>
    <w:p w14:paraId="4DBF3FE8" w14:textId="77777777" w:rsidR="00731EB4" w:rsidRPr="00774FCB" w:rsidRDefault="00731EB4" w:rsidP="00731EB4">
      <w:pPr>
        <w:rPr>
          <w:rFonts w:cs="Times New Roman"/>
          <w:i/>
          <w:iCs/>
          <w:szCs w:val="26"/>
        </w:rPr>
      </w:pPr>
      <w:r w:rsidRPr="00774FCB">
        <w:rPr>
          <w:rFonts w:cs="Times New Roman"/>
          <w:i/>
          <w:iCs/>
          <w:szCs w:val="26"/>
        </w:rPr>
        <w:t>    }</w:t>
      </w:r>
    </w:p>
    <w:p w14:paraId="3D03804C" w14:textId="77777777" w:rsidR="00731EB4" w:rsidRPr="00774FCB" w:rsidRDefault="00731EB4" w:rsidP="00731EB4">
      <w:pPr>
        <w:rPr>
          <w:rFonts w:cs="Times New Roman"/>
          <w:i/>
          <w:iCs/>
          <w:szCs w:val="26"/>
        </w:rPr>
      </w:pPr>
      <w:r w:rsidRPr="00774FCB">
        <w:rPr>
          <w:rFonts w:cs="Times New Roman"/>
          <w:i/>
          <w:iCs/>
          <w:szCs w:val="26"/>
        </w:rPr>
        <w:t>    // Hook method</w:t>
      </w:r>
    </w:p>
    <w:p w14:paraId="4A5DB55B"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0803446C" w14:textId="77777777" w:rsidR="00731EB4" w:rsidRPr="00774FCB" w:rsidRDefault="00731EB4" w:rsidP="00731EB4">
      <w:pPr>
        <w:rPr>
          <w:rFonts w:cs="Times New Roman"/>
          <w:i/>
          <w:iCs/>
          <w:szCs w:val="26"/>
        </w:rPr>
      </w:pPr>
      <w:r w:rsidRPr="00774FCB">
        <w:rPr>
          <w:rFonts w:cs="Times New Roman"/>
          <w:i/>
          <w:iCs/>
          <w:szCs w:val="26"/>
        </w:rPr>
        <w:lastRenderedPageBreak/>
        <w:t>        // mac dinh khong lam gi</w:t>
      </w:r>
    </w:p>
    <w:p w14:paraId="006486FB" w14:textId="77777777" w:rsidR="00731EB4" w:rsidRPr="00774FCB" w:rsidRDefault="00731EB4" w:rsidP="00731EB4">
      <w:pPr>
        <w:rPr>
          <w:rFonts w:cs="Times New Roman"/>
          <w:i/>
          <w:iCs/>
          <w:szCs w:val="26"/>
        </w:rPr>
      </w:pPr>
      <w:r w:rsidRPr="00774FCB">
        <w:rPr>
          <w:rFonts w:cs="Times New Roman"/>
          <w:i/>
          <w:iCs/>
          <w:szCs w:val="26"/>
        </w:rPr>
        <w:t>    }</w:t>
      </w:r>
    </w:p>
    <w:p w14:paraId="2B9AF0F3" w14:textId="77777777" w:rsidR="00731EB4" w:rsidRPr="00774FCB" w:rsidRDefault="00731EB4" w:rsidP="00731EB4">
      <w:pPr>
        <w:rPr>
          <w:rFonts w:cs="Times New Roman"/>
          <w:i/>
          <w:iCs/>
          <w:szCs w:val="26"/>
        </w:rPr>
      </w:pPr>
      <w:r w:rsidRPr="00774FCB">
        <w:rPr>
          <w:rFonts w:cs="Times New Roman"/>
          <w:i/>
          <w:iCs/>
          <w:szCs w:val="26"/>
        </w:rPr>
        <w:t>}</w:t>
      </w:r>
    </w:p>
    <w:p w14:paraId="721A62BB" w14:textId="77777777" w:rsidR="00731EB4" w:rsidRPr="00774FCB" w:rsidRDefault="00731EB4" w:rsidP="00731EB4">
      <w:pPr>
        <w:rPr>
          <w:rFonts w:cs="Times New Roman"/>
          <w:i/>
          <w:iCs/>
          <w:szCs w:val="26"/>
        </w:rPr>
      </w:pPr>
      <w:r w:rsidRPr="00774FCB">
        <w:rPr>
          <w:rFonts w:cs="Times New Roman"/>
          <w:i/>
          <w:iCs/>
          <w:szCs w:val="26"/>
        </w:rPr>
        <w:t>class Tra extends DoUong {</w:t>
      </w:r>
    </w:p>
    <w:p w14:paraId="794AA0F5" w14:textId="77777777" w:rsidR="00731EB4" w:rsidRPr="00774FCB" w:rsidRDefault="00731EB4" w:rsidP="00731EB4">
      <w:pPr>
        <w:rPr>
          <w:rFonts w:cs="Times New Roman"/>
          <w:i/>
          <w:iCs/>
          <w:szCs w:val="26"/>
        </w:rPr>
      </w:pPr>
      <w:r w:rsidRPr="00774FCB">
        <w:rPr>
          <w:rFonts w:cs="Times New Roman"/>
          <w:i/>
          <w:iCs/>
          <w:szCs w:val="26"/>
        </w:rPr>
        <w:t>    @Override</w:t>
      </w:r>
    </w:p>
    <w:p w14:paraId="3F0DCF1D" w14:textId="77777777" w:rsidR="00731EB4" w:rsidRPr="00774FCB" w:rsidRDefault="00731EB4" w:rsidP="00731EB4">
      <w:pPr>
        <w:rPr>
          <w:rFonts w:cs="Times New Roman"/>
          <w:i/>
          <w:iCs/>
          <w:szCs w:val="26"/>
        </w:rPr>
      </w:pPr>
      <w:r w:rsidRPr="00774FCB">
        <w:rPr>
          <w:rFonts w:cs="Times New Roman"/>
          <w:i/>
          <w:iCs/>
          <w:szCs w:val="26"/>
        </w:rPr>
        <w:t>    protected void phaChe() {</w:t>
      </w:r>
    </w:p>
    <w:p w14:paraId="0FCF6BF9" w14:textId="77777777" w:rsidR="00731EB4" w:rsidRPr="00E42A63" w:rsidRDefault="00731EB4" w:rsidP="00731EB4">
      <w:pPr>
        <w:rPr>
          <w:rFonts w:cs="Times New Roman"/>
          <w:i/>
          <w:iCs/>
          <w:szCs w:val="26"/>
          <w:lang w:val="pt-BR"/>
        </w:rPr>
      </w:pPr>
      <w:r w:rsidRPr="00774FCB">
        <w:rPr>
          <w:rFonts w:cs="Times New Roman"/>
          <w:i/>
          <w:iCs/>
          <w:szCs w:val="26"/>
        </w:rPr>
        <w:t xml:space="preserve">        </w:t>
      </w:r>
      <w:r w:rsidRPr="00E42A63">
        <w:rPr>
          <w:rFonts w:cs="Times New Roman"/>
          <w:i/>
          <w:iCs/>
          <w:szCs w:val="26"/>
          <w:lang w:val="pt-BR"/>
        </w:rPr>
        <w:t>System.out.println("Cho la tra vao nuoc soi");</w:t>
      </w:r>
    </w:p>
    <w:p w14:paraId="236DDA2B" w14:textId="77777777" w:rsidR="00731EB4" w:rsidRPr="00774FCB" w:rsidRDefault="00731EB4" w:rsidP="00731EB4">
      <w:pPr>
        <w:rPr>
          <w:rFonts w:cs="Times New Roman"/>
          <w:i/>
          <w:iCs/>
          <w:szCs w:val="26"/>
        </w:rPr>
      </w:pPr>
      <w:r w:rsidRPr="00E42A63">
        <w:rPr>
          <w:rFonts w:cs="Times New Roman"/>
          <w:i/>
          <w:iCs/>
          <w:szCs w:val="26"/>
          <w:lang w:val="pt-BR"/>
        </w:rPr>
        <w:t xml:space="preserve">    </w:t>
      </w:r>
      <w:r w:rsidRPr="00774FCB">
        <w:rPr>
          <w:rFonts w:cs="Times New Roman"/>
          <w:i/>
          <w:iCs/>
          <w:szCs w:val="26"/>
        </w:rPr>
        <w:t>}</w:t>
      </w:r>
    </w:p>
    <w:p w14:paraId="48576BA1" w14:textId="77777777" w:rsidR="00731EB4" w:rsidRPr="00774FCB" w:rsidRDefault="00731EB4" w:rsidP="00731EB4">
      <w:pPr>
        <w:rPr>
          <w:rFonts w:cs="Times New Roman"/>
          <w:i/>
          <w:iCs/>
          <w:szCs w:val="26"/>
        </w:rPr>
      </w:pPr>
      <w:r w:rsidRPr="00774FCB">
        <w:rPr>
          <w:rFonts w:cs="Times New Roman"/>
          <w:i/>
          <w:iCs/>
          <w:szCs w:val="26"/>
        </w:rPr>
        <w:t>    @Override</w:t>
      </w:r>
    </w:p>
    <w:p w14:paraId="5CC8C851"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1DB9BA8C" w14:textId="77777777" w:rsidR="00731EB4" w:rsidRPr="00774FCB" w:rsidRDefault="00731EB4" w:rsidP="00731EB4">
      <w:pPr>
        <w:rPr>
          <w:rFonts w:cs="Times New Roman"/>
          <w:i/>
          <w:iCs/>
          <w:szCs w:val="26"/>
        </w:rPr>
      </w:pPr>
      <w:r w:rsidRPr="00774FCB">
        <w:rPr>
          <w:rFonts w:cs="Times New Roman"/>
          <w:i/>
          <w:iCs/>
          <w:szCs w:val="26"/>
        </w:rPr>
        <w:t>        System.out.println("Them chanh va duong");</w:t>
      </w:r>
    </w:p>
    <w:p w14:paraId="79364EA5" w14:textId="77777777" w:rsidR="00731EB4" w:rsidRPr="00774FCB" w:rsidRDefault="00731EB4" w:rsidP="00731EB4">
      <w:pPr>
        <w:rPr>
          <w:rFonts w:cs="Times New Roman"/>
          <w:i/>
          <w:iCs/>
          <w:szCs w:val="26"/>
        </w:rPr>
      </w:pPr>
      <w:r w:rsidRPr="00774FCB">
        <w:rPr>
          <w:rFonts w:cs="Times New Roman"/>
          <w:i/>
          <w:iCs/>
          <w:szCs w:val="26"/>
        </w:rPr>
        <w:t>    }</w:t>
      </w:r>
    </w:p>
    <w:p w14:paraId="3373FC37" w14:textId="77777777" w:rsidR="00731EB4" w:rsidRPr="00774FCB" w:rsidRDefault="00731EB4" w:rsidP="00731EB4">
      <w:pPr>
        <w:rPr>
          <w:rFonts w:cs="Times New Roman"/>
          <w:i/>
          <w:iCs/>
          <w:szCs w:val="26"/>
        </w:rPr>
      </w:pPr>
      <w:r w:rsidRPr="00774FCB">
        <w:rPr>
          <w:rFonts w:cs="Times New Roman"/>
          <w:i/>
          <w:iCs/>
          <w:szCs w:val="26"/>
        </w:rPr>
        <w:t>}</w:t>
      </w:r>
    </w:p>
    <w:p w14:paraId="039F8F98" w14:textId="77777777" w:rsidR="00731EB4" w:rsidRPr="00774FCB" w:rsidRDefault="00731EB4" w:rsidP="00731EB4">
      <w:pPr>
        <w:rPr>
          <w:rFonts w:cs="Times New Roman"/>
          <w:i/>
          <w:iCs/>
          <w:szCs w:val="26"/>
        </w:rPr>
      </w:pPr>
      <w:r w:rsidRPr="00774FCB">
        <w:rPr>
          <w:rFonts w:cs="Times New Roman"/>
          <w:i/>
          <w:iCs/>
          <w:szCs w:val="26"/>
        </w:rPr>
        <w:t>class CaPhe extends DoUong {</w:t>
      </w:r>
    </w:p>
    <w:p w14:paraId="1B5463E2" w14:textId="77777777" w:rsidR="00731EB4" w:rsidRPr="00774FCB" w:rsidRDefault="00731EB4" w:rsidP="00731EB4">
      <w:pPr>
        <w:rPr>
          <w:rFonts w:cs="Times New Roman"/>
          <w:i/>
          <w:iCs/>
          <w:szCs w:val="26"/>
        </w:rPr>
      </w:pPr>
      <w:r w:rsidRPr="00774FCB">
        <w:rPr>
          <w:rFonts w:cs="Times New Roman"/>
          <w:i/>
          <w:iCs/>
          <w:szCs w:val="26"/>
        </w:rPr>
        <w:t>    @Override</w:t>
      </w:r>
    </w:p>
    <w:p w14:paraId="0F888848" w14:textId="77777777" w:rsidR="00731EB4" w:rsidRPr="00774FCB" w:rsidRDefault="00731EB4" w:rsidP="00731EB4">
      <w:pPr>
        <w:rPr>
          <w:rFonts w:cs="Times New Roman"/>
          <w:i/>
          <w:iCs/>
          <w:szCs w:val="26"/>
        </w:rPr>
      </w:pPr>
      <w:r w:rsidRPr="00774FCB">
        <w:rPr>
          <w:rFonts w:cs="Times New Roman"/>
          <w:i/>
          <w:iCs/>
          <w:szCs w:val="26"/>
        </w:rPr>
        <w:t>    protected void phaChe() {</w:t>
      </w:r>
    </w:p>
    <w:p w14:paraId="03E0E7F5" w14:textId="77777777" w:rsidR="00731EB4" w:rsidRPr="00774FCB" w:rsidRDefault="00731EB4" w:rsidP="00731EB4">
      <w:pPr>
        <w:rPr>
          <w:rFonts w:cs="Times New Roman"/>
          <w:i/>
          <w:iCs/>
          <w:szCs w:val="26"/>
        </w:rPr>
      </w:pPr>
      <w:r w:rsidRPr="00774FCB">
        <w:rPr>
          <w:rFonts w:cs="Times New Roman"/>
          <w:i/>
          <w:iCs/>
          <w:szCs w:val="26"/>
        </w:rPr>
        <w:t>        System.out.println("Cho bot ca phe vao nuoc soi");</w:t>
      </w:r>
    </w:p>
    <w:p w14:paraId="662F6583" w14:textId="77777777" w:rsidR="00731EB4" w:rsidRPr="00774FCB" w:rsidRDefault="00731EB4" w:rsidP="00731EB4">
      <w:pPr>
        <w:rPr>
          <w:rFonts w:cs="Times New Roman"/>
          <w:i/>
          <w:iCs/>
          <w:szCs w:val="26"/>
        </w:rPr>
      </w:pPr>
      <w:r w:rsidRPr="00774FCB">
        <w:rPr>
          <w:rFonts w:cs="Times New Roman"/>
          <w:i/>
          <w:iCs/>
          <w:szCs w:val="26"/>
        </w:rPr>
        <w:t>    }</w:t>
      </w:r>
    </w:p>
    <w:p w14:paraId="435645AE" w14:textId="77777777" w:rsidR="00731EB4" w:rsidRPr="00774FCB" w:rsidRDefault="00731EB4" w:rsidP="00731EB4">
      <w:pPr>
        <w:rPr>
          <w:rFonts w:cs="Times New Roman"/>
          <w:i/>
          <w:iCs/>
          <w:szCs w:val="26"/>
        </w:rPr>
      </w:pPr>
      <w:r w:rsidRPr="00774FCB">
        <w:rPr>
          <w:rFonts w:cs="Times New Roman"/>
          <w:i/>
          <w:iCs/>
          <w:szCs w:val="26"/>
        </w:rPr>
        <w:t>    @Override</w:t>
      </w:r>
    </w:p>
    <w:p w14:paraId="5FBBFE0C" w14:textId="77777777" w:rsidR="00731EB4" w:rsidRPr="00774FCB" w:rsidRDefault="00731EB4" w:rsidP="00731EB4">
      <w:pPr>
        <w:rPr>
          <w:rFonts w:cs="Times New Roman"/>
          <w:i/>
          <w:iCs/>
          <w:szCs w:val="26"/>
        </w:rPr>
      </w:pPr>
      <w:r w:rsidRPr="00774FCB">
        <w:rPr>
          <w:rFonts w:cs="Times New Roman"/>
          <w:i/>
          <w:iCs/>
          <w:szCs w:val="26"/>
        </w:rPr>
        <w:t>    protected void themGiaVi() {</w:t>
      </w:r>
    </w:p>
    <w:p w14:paraId="4A0E0A65" w14:textId="77777777" w:rsidR="00731EB4" w:rsidRPr="00774FCB" w:rsidRDefault="00731EB4" w:rsidP="00731EB4">
      <w:pPr>
        <w:rPr>
          <w:rFonts w:cs="Times New Roman"/>
          <w:i/>
          <w:iCs/>
          <w:szCs w:val="26"/>
        </w:rPr>
      </w:pPr>
      <w:r w:rsidRPr="00774FCB">
        <w:rPr>
          <w:rFonts w:cs="Times New Roman"/>
          <w:i/>
          <w:iCs/>
          <w:szCs w:val="26"/>
        </w:rPr>
        <w:t>        System.out.println("Them sua");</w:t>
      </w:r>
    </w:p>
    <w:p w14:paraId="17B19E15" w14:textId="77777777" w:rsidR="00731EB4" w:rsidRPr="00774FCB" w:rsidRDefault="00731EB4" w:rsidP="00731EB4">
      <w:pPr>
        <w:rPr>
          <w:rFonts w:cs="Times New Roman"/>
          <w:i/>
          <w:iCs/>
          <w:szCs w:val="26"/>
        </w:rPr>
      </w:pPr>
      <w:r w:rsidRPr="00774FCB">
        <w:rPr>
          <w:rFonts w:cs="Times New Roman"/>
          <w:i/>
          <w:iCs/>
          <w:szCs w:val="26"/>
        </w:rPr>
        <w:t>    }</w:t>
      </w:r>
    </w:p>
    <w:p w14:paraId="140A59DB" w14:textId="77777777" w:rsidR="00731EB4" w:rsidRPr="00774FCB" w:rsidRDefault="00731EB4" w:rsidP="00731EB4">
      <w:pPr>
        <w:rPr>
          <w:rFonts w:cs="Times New Roman"/>
          <w:i/>
          <w:iCs/>
          <w:szCs w:val="26"/>
        </w:rPr>
      </w:pPr>
      <w:r w:rsidRPr="00774FCB">
        <w:rPr>
          <w:rFonts w:cs="Times New Roman"/>
          <w:i/>
          <w:iCs/>
          <w:szCs w:val="26"/>
        </w:rPr>
        <w:t>}</w:t>
      </w:r>
    </w:p>
    <w:p w14:paraId="6C25F24F" w14:textId="77777777" w:rsidR="00731EB4" w:rsidRPr="00774FCB" w:rsidRDefault="00731EB4" w:rsidP="00731EB4">
      <w:pPr>
        <w:rPr>
          <w:rFonts w:cs="Times New Roman"/>
          <w:i/>
          <w:iCs/>
          <w:szCs w:val="26"/>
        </w:rPr>
      </w:pPr>
      <w:r w:rsidRPr="00774FCB">
        <w:rPr>
          <w:rFonts w:cs="Times New Roman"/>
          <w:i/>
          <w:iCs/>
          <w:szCs w:val="26"/>
        </w:rPr>
        <w:t>public class Main {</w:t>
      </w:r>
    </w:p>
    <w:p w14:paraId="06CDB30B" w14:textId="77777777" w:rsidR="00731EB4" w:rsidRPr="00774FCB" w:rsidRDefault="00731EB4" w:rsidP="00731EB4">
      <w:pPr>
        <w:rPr>
          <w:rFonts w:cs="Times New Roman"/>
          <w:i/>
          <w:iCs/>
          <w:szCs w:val="26"/>
        </w:rPr>
      </w:pPr>
      <w:r w:rsidRPr="00774FCB">
        <w:rPr>
          <w:rFonts w:cs="Times New Roman"/>
          <w:i/>
          <w:iCs/>
          <w:szCs w:val="26"/>
        </w:rPr>
        <w:t>    public static void main(String[] args) {</w:t>
      </w:r>
    </w:p>
    <w:p w14:paraId="1C5A67AB" w14:textId="77777777" w:rsidR="00731EB4" w:rsidRPr="00774FCB" w:rsidRDefault="00731EB4" w:rsidP="00731EB4">
      <w:pPr>
        <w:rPr>
          <w:rFonts w:cs="Times New Roman"/>
          <w:i/>
          <w:iCs/>
          <w:szCs w:val="26"/>
        </w:rPr>
      </w:pPr>
      <w:r w:rsidRPr="00774FCB">
        <w:rPr>
          <w:rFonts w:cs="Times New Roman"/>
          <w:i/>
          <w:iCs/>
          <w:szCs w:val="26"/>
        </w:rPr>
        <w:t>        System.out.println("Pha tra:");</w:t>
      </w:r>
    </w:p>
    <w:p w14:paraId="5347C736" w14:textId="77777777" w:rsidR="00731EB4" w:rsidRPr="00774FCB" w:rsidRDefault="00731EB4" w:rsidP="00731EB4">
      <w:pPr>
        <w:rPr>
          <w:rFonts w:cs="Times New Roman"/>
          <w:i/>
          <w:iCs/>
          <w:szCs w:val="26"/>
        </w:rPr>
      </w:pPr>
      <w:r w:rsidRPr="00774FCB">
        <w:rPr>
          <w:rFonts w:cs="Times New Roman"/>
          <w:i/>
          <w:iCs/>
          <w:szCs w:val="26"/>
        </w:rPr>
        <w:t>        DoUong tra = new Tra();</w:t>
      </w:r>
    </w:p>
    <w:p w14:paraId="03B25663" w14:textId="77777777" w:rsidR="00731EB4" w:rsidRPr="00774FCB" w:rsidRDefault="00731EB4" w:rsidP="00731EB4">
      <w:pPr>
        <w:rPr>
          <w:rFonts w:cs="Times New Roman"/>
          <w:i/>
          <w:iCs/>
          <w:szCs w:val="26"/>
        </w:rPr>
      </w:pPr>
      <w:r w:rsidRPr="00774FCB">
        <w:rPr>
          <w:rFonts w:cs="Times New Roman"/>
          <w:i/>
          <w:iCs/>
          <w:szCs w:val="26"/>
        </w:rPr>
        <w:t>        tra.phaDoUong();</w:t>
      </w:r>
    </w:p>
    <w:p w14:paraId="6BA8B96D" w14:textId="77777777" w:rsidR="00731EB4" w:rsidRPr="00774FCB" w:rsidRDefault="00731EB4" w:rsidP="00731EB4">
      <w:pPr>
        <w:rPr>
          <w:rFonts w:cs="Times New Roman"/>
          <w:i/>
          <w:iCs/>
          <w:szCs w:val="26"/>
        </w:rPr>
      </w:pPr>
      <w:r w:rsidRPr="00774FCB">
        <w:rPr>
          <w:rFonts w:cs="Times New Roman"/>
          <w:i/>
          <w:iCs/>
          <w:szCs w:val="26"/>
        </w:rPr>
        <w:lastRenderedPageBreak/>
        <w:t>        System.out.println("\nPha ca phe:");</w:t>
      </w:r>
    </w:p>
    <w:p w14:paraId="42DE83E8" w14:textId="77777777" w:rsidR="00731EB4" w:rsidRPr="00774FCB" w:rsidRDefault="00731EB4" w:rsidP="00731EB4">
      <w:pPr>
        <w:rPr>
          <w:rFonts w:cs="Times New Roman"/>
          <w:i/>
          <w:iCs/>
          <w:szCs w:val="26"/>
        </w:rPr>
      </w:pPr>
      <w:r w:rsidRPr="00774FCB">
        <w:rPr>
          <w:rFonts w:cs="Times New Roman"/>
          <w:i/>
          <w:iCs/>
          <w:szCs w:val="26"/>
        </w:rPr>
        <w:t>        DoUong caPhe = new CaPhe();</w:t>
      </w:r>
    </w:p>
    <w:p w14:paraId="6D77381D" w14:textId="77777777" w:rsidR="00731EB4" w:rsidRPr="00774FCB" w:rsidRDefault="00731EB4" w:rsidP="00731EB4">
      <w:pPr>
        <w:rPr>
          <w:rFonts w:cs="Times New Roman"/>
          <w:i/>
          <w:iCs/>
          <w:szCs w:val="26"/>
        </w:rPr>
      </w:pPr>
      <w:r w:rsidRPr="00774FCB">
        <w:rPr>
          <w:rFonts w:cs="Times New Roman"/>
          <w:i/>
          <w:iCs/>
          <w:szCs w:val="26"/>
        </w:rPr>
        <w:t>        caPhe.phaDoUong();</w:t>
      </w:r>
    </w:p>
    <w:p w14:paraId="11B0B2C4" w14:textId="77777777" w:rsidR="00731EB4" w:rsidRPr="00774FCB" w:rsidRDefault="00731EB4" w:rsidP="00731EB4">
      <w:pPr>
        <w:rPr>
          <w:rFonts w:cs="Times New Roman"/>
          <w:i/>
          <w:iCs/>
          <w:szCs w:val="26"/>
        </w:rPr>
      </w:pPr>
      <w:r w:rsidRPr="00774FCB">
        <w:rPr>
          <w:rFonts w:cs="Times New Roman"/>
          <w:i/>
          <w:iCs/>
          <w:szCs w:val="26"/>
        </w:rPr>
        <w:t>    }</w:t>
      </w:r>
    </w:p>
    <w:p w14:paraId="42C6B0FD" w14:textId="77777777" w:rsidR="00731EB4" w:rsidRDefault="00731EB4" w:rsidP="00731EB4">
      <w:pPr>
        <w:rPr>
          <w:rFonts w:cs="Times New Roman"/>
          <w:i/>
          <w:iCs/>
          <w:szCs w:val="26"/>
        </w:rPr>
      </w:pPr>
      <w:r w:rsidRPr="00774FCB">
        <w:rPr>
          <w:rFonts w:cs="Times New Roman"/>
          <w:i/>
          <w:iCs/>
          <w:szCs w:val="26"/>
        </w:rPr>
        <w:t>}</w:t>
      </w:r>
    </w:p>
    <w:p w14:paraId="5B80C50E" w14:textId="77777777" w:rsidR="00731EB4" w:rsidRPr="00774FCB" w:rsidRDefault="00731EB4" w:rsidP="00912E0A">
      <w:pPr>
        <w:pStyle w:val="DoanVB"/>
      </w:pPr>
      <w:r>
        <w:t>Kết quả</w:t>
      </w:r>
    </w:p>
    <w:p w14:paraId="493E42F6" w14:textId="77777777" w:rsidR="00912E0A" w:rsidRDefault="00731EB4" w:rsidP="00912E0A">
      <w:pPr>
        <w:keepNext/>
        <w:jc w:val="center"/>
      </w:pPr>
      <w:r w:rsidRPr="00121E9F">
        <w:rPr>
          <w:rFonts w:cs="Times New Roman"/>
          <w:b/>
          <w:bCs/>
          <w:noProof/>
          <w:szCs w:val="26"/>
        </w:rPr>
        <w:drawing>
          <wp:inline distT="0" distB="0" distL="0" distR="0" wp14:anchorId="397F955D" wp14:editId="6E91EB85">
            <wp:extent cx="3829584" cy="2476846"/>
            <wp:effectExtent l="0" t="0" r="0" b="0"/>
            <wp:docPr id="16574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846" name=""/>
                    <pic:cNvPicPr/>
                  </pic:nvPicPr>
                  <pic:blipFill>
                    <a:blip r:embed="rId65"/>
                    <a:stretch>
                      <a:fillRect/>
                    </a:stretch>
                  </pic:blipFill>
                  <pic:spPr>
                    <a:xfrm>
                      <a:off x="0" y="0"/>
                      <a:ext cx="3829584" cy="2476846"/>
                    </a:xfrm>
                    <a:prstGeom prst="rect">
                      <a:avLst/>
                    </a:prstGeom>
                  </pic:spPr>
                </pic:pic>
              </a:graphicData>
            </a:graphic>
          </wp:inline>
        </w:drawing>
      </w:r>
    </w:p>
    <w:p w14:paraId="7614A08B" w14:textId="28D2A6E5" w:rsidR="00731EB4" w:rsidRPr="00FD6F66" w:rsidRDefault="00912E0A" w:rsidP="00912E0A">
      <w:pPr>
        <w:pStyle w:val="Caption"/>
        <w:rPr>
          <w:rFonts w:cs="Times New Roman"/>
          <w:b/>
          <w:bCs/>
          <w:szCs w:val="26"/>
        </w:rPr>
      </w:pPr>
      <w:bookmarkStart w:id="110" w:name="_Toc217987462"/>
      <w:r>
        <w:t xml:space="preserve">Ảnh </w:t>
      </w:r>
      <w:fldSimple w:instr=" STYLEREF 1 \s ">
        <w:r w:rsidR="006C545B">
          <w:rPr>
            <w:noProof/>
          </w:rPr>
          <w:t>3</w:t>
        </w:r>
      </w:fldSimple>
      <w:r w:rsidR="006C545B">
        <w:t>.</w:t>
      </w:r>
      <w:fldSimple w:instr=" SEQ Ảnh \* ARABIC \s 1 ">
        <w:r w:rsidR="006C545B">
          <w:rPr>
            <w:noProof/>
          </w:rPr>
          <w:t>2</w:t>
        </w:r>
      </w:fldSimple>
      <w:r>
        <w:t xml:space="preserve"> kết quả pha chế</w:t>
      </w:r>
      <w:bookmarkEnd w:id="110"/>
    </w:p>
    <w:p w14:paraId="105FFB5F" w14:textId="77777777" w:rsidR="00731EB4" w:rsidRPr="00D65837" w:rsidRDefault="00731EB4" w:rsidP="00731EB4">
      <w:pPr>
        <w:rPr>
          <w:rFonts w:cs="Times New Roman"/>
          <w:b/>
          <w:bCs/>
          <w:szCs w:val="26"/>
        </w:rPr>
      </w:pPr>
    </w:p>
    <w:p w14:paraId="4D3B1D30" w14:textId="77777777" w:rsidR="00731EB4" w:rsidRPr="00662CD6" w:rsidRDefault="00731EB4" w:rsidP="00731EB4">
      <w:pPr>
        <w:rPr>
          <w:rFonts w:cs="Times New Roman"/>
          <w:szCs w:val="26"/>
        </w:rPr>
      </w:pPr>
    </w:p>
    <w:p w14:paraId="6FDBA4AF" w14:textId="77777777" w:rsidR="00731EB4" w:rsidRPr="00D65837" w:rsidRDefault="00731EB4" w:rsidP="00731EB4">
      <w:pPr>
        <w:rPr>
          <w:rFonts w:cs="Times New Roman"/>
          <w:szCs w:val="26"/>
        </w:rPr>
      </w:pPr>
    </w:p>
    <w:p w14:paraId="5849BD24" w14:textId="77777777" w:rsidR="00731EB4" w:rsidRPr="00313BC5" w:rsidRDefault="00731EB4" w:rsidP="00731EB4"/>
    <w:p w14:paraId="51B24DCC" w14:textId="50C16C10" w:rsidR="00713C73" w:rsidRPr="00713C73" w:rsidRDefault="00713C73" w:rsidP="00781F8F">
      <w:pPr>
        <w:pStyle w:val="DoanVB"/>
      </w:pPr>
    </w:p>
    <w:p w14:paraId="11117487" w14:textId="77777777" w:rsidR="0033461F" w:rsidRPr="0033461F" w:rsidRDefault="0033461F" w:rsidP="002C60C5">
      <w:pPr>
        <w:jc w:val="left"/>
        <w:rPr>
          <w:lang w:val="vi-VN"/>
        </w:rPr>
      </w:pPr>
    </w:p>
    <w:p w14:paraId="61DA16E4" w14:textId="77777777" w:rsidR="00493986" w:rsidRPr="0033461F" w:rsidRDefault="00493986" w:rsidP="002C60C5">
      <w:pPr>
        <w:jc w:val="left"/>
        <w:rPr>
          <w:lang w:val="vi-VN"/>
        </w:rPr>
      </w:pPr>
    </w:p>
    <w:p w14:paraId="3988068C" w14:textId="77777777" w:rsidR="00313BC5" w:rsidRPr="0033461F" w:rsidRDefault="00313BC5" w:rsidP="002C60C5">
      <w:pPr>
        <w:jc w:val="left"/>
        <w:rPr>
          <w:lang w:val="vi-VN"/>
        </w:rPr>
      </w:pPr>
    </w:p>
    <w:sectPr w:rsidR="00313BC5" w:rsidRPr="0033461F" w:rsidSect="005F6458">
      <w:headerReference w:type="default" r:id="rId66"/>
      <w:footerReference w:type="default" r:id="rId67"/>
      <w:pgSz w:w="11907" w:h="16840" w:code="9"/>
      <w:pgMar w:top="1134" w:right="1134" w:bottom="1134" w:left="1701" w:header="567" w:footer="567" w:gutter="284"/>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A0B52" w14:textId="77777777" w:rsidR="00DD1521" w:rsidRDefault="00DD1521" w:rsidP="009075EF">
      <w:pPr>
        <w:spacing w:before="0" w:after="0" w:line="240" w:lineRule="auto"/>
      </w:pPr>
      <w:r>
        <w:separator/>
      </w:r>
    </w:p>
  </w:endnote>
  <w:endnote w:type="continuationSeparator" w:id="0">
    <w:p w14:paraId="47E1F92A" w14:textId="77777777" w:rsidR="00DD1521" w:rsidRDefault="00DD1521" w:rsidP="009075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86018"/>
      <w:docPartObj>
        <w:docPartGallery w:val="Page Numbers (Bottom of Page)"/>
        <w:docPartUnique/>
      </w:docPartObj>
    </w:sdtPr>
    <w:sdtEndPr>
      <w:rPr>
        <w:noProof/>
      </w:rPr>
    </w:sdtEndPr>
    <w:sdtContent>
      <w:p w14:paraId="73C94156" w14:textId="7DE5FCE9" w:rsidR="00D45051" w:rsidRDefault="00D450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16E081" w14:textId="77777777" w:rsidR="00AB464A" w:rsidRDefault="00AB4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1DB16" w14:textId="77777777" w:rsidR="00DD1521" w:rsidRDefault="00DD1521" w:rsidP="009075EF">
      <w:pPr>
        <w:spacing w:before="0" w:after="0" w:line="240" w:lineRule="auto"/>
      </w:pPr>
      <w:r>
        <w:separator/>
      </w:r>
    </w:p>
  </w:footnote>
  <w:footnote w:type="continuationSeparator" w:id="0">
    <w:p w14:paraId="4BB035BE" w14:textId="77777777" w:rsidR="00DD1521" w:rsidRDefault="00DD1521" w:rsidP="009075E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F82E5" w14:textId="77777777" w:rsidR="00AB464A" w:rsidRDefault="00AB46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27AC7"/>
    <w:multiLevelType w:val="multilevel"/>
    <w:tmpl w:val="01F67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F3843"/>
    <w:multiLevelType w:val="multilevel"/>
    <w:tmpl w:val="077F3843"/>
    <w:lvl w:ilvl="0">
      <w:start w:val="1"/>
      <w:numFmt w:val="bullet"/>
      <w:pStyle w:val="StyleCong"/>
      <w:lvlText w:val=""/>
      <w:lvlJc w:val="left"/>
      <w:pPr>
        <w:tabs>
          <w:tab w:val="left" w:pos="1134"/>
        </w:tabs>
        <w:ind w:left="1134" w:hanging="283"/>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 w15:restartNumberingAfterBreak="0">
    <w:nsid w:val="0C942A43"/>
    <w:multiLevelType w:val="multilevel"/>
    <w:tmpl w:val="0B90F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E388E"/>
    <w:multiLevelType w:val="multilevel"/>
    <w:tmpl w:val="D6E0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8027B"/>
    <w:multiLevelType w:val="multilevel"/>
    <w:tmpl w:val="1A88027B"/>
    <w:lvl w:ilvl="0">
      <w:start w:val="1"/>
      <w:numFmt w:val="bullet"/>
      <w:pStyle w:val="StyleTru"/>
      <w:lvlText w:val=""/>
      <w:lvlJc w:val="left"/>
      <w:pPr>
        <w:tabs>
          <w:tab w:val="left" w:pos="1277"/>
        </w:tabs>
        <w:ind w:left="1277" w:hanging="284"/>
      </w:pPr>
      <w:rPr>
        <w:rFonts w:ascii="Symbol" w:hAnsi="Symbol" w:hint="default"/>
      </w:rPr>
    </w:lvl>
    <w:lvl w:ilvl="1">
      <w:start w:val="1"/>
      <w:numFmt w:val="bullet"/>
      <w:lvlText w:val="o"/>
      <w:lvlJc w:val="left"/>
      <w:pPr>
        <w:ind w:left="-3946" w:hanging="360"/>
      </w:pPr>
      <w:rPr>
        <w:rFonts w:ascii="Courier New" w:hAnsi="Courier New" w:cs="Courier New" w:hint="default"/>
      </w:rPr>
    </w:lvl>
    <w:lvl w:ilvl="2">
      <w:start w:val="1"/>
      <w:numFmt w:val="bullet"/>
      <w:lvlText w:val=""/>
      <w:lvlJc w:val="left"/>
      <w:pPr>
        <w:ind w:left="-3226" w:hanging="360"/>
      </w:pPr>
      <w:rPr>
        <w:rFonts w:ascii="Wingdings" w:hAnsi="Wingdings" w:hint="default"/>
      </w:rPr>
    </w:lvl>
    <w:lvl w:ilvl="3">
      <w:start w:val="1"/>
      <w:numFmt w:val="bullet"/>
      <w:lvlText w:val=""/>
      <w:lvlJc w:val="left"/>
      <w:pPr>
        <w:ind w:left="-2506" w:hanging="360"/>
      </w:pPr>
      <w:rPr>
        <w:rFonts w:ascii="Symbol" w:hAnsi="Symbol" w:hint="default"/>
      </w:rPr>
    </w:lvl>
    <w:lvl w:ilvl="4">
      <w:start w:val="1"/>
      <w:numFmt w:val="bullet"/>
      <w:lvlText w:val="o"/>
      <w:lvlJc w:val="left"/>
      <w:pPr>
        <w:ind w:left="-1786" w:hanging="360"/>
      </w:pPr>
      <w:rPr>
        <w:rFonts w:ascii="Courier New" w:hAnsi="Courier New" w:cs="Courier New" w:hint="default"/>
      </w:rPr>
    </w:lvl>
    <w:lvl w:ilvl="5">
      <w:start w:val="1"/>
      <w:numFmt w:val="bullet"/>
      <w:lvlText w:val=""/>
      <w:lvlJc w:val="left"/>
      <w:pPr>
        <w:ind w:left="-1066" w:hanging="360"/>
      </w:pPr>
      <w:rPr>
        <w:rFonts w:ascii="Wingdings" w:hAnsi="Wingdings" w:hint="default"/>
      </w:rPr>
    </w:lvl>
    <w:lvl w:ilvl="6">
      <w:start w:val="1"/>
      <w:numFmt w:val="bullet"/>
      <w:lvlText w:val=""/>
      <w:lvlJc w:val="left"/>
      <w:pPr>
        <w:ind w:left="-346" w:hanging="360"/>
      </w:pPr>
      <w:rPr>
        <w:rFonts w:ascii="Symbol" w:hAnsi="Symbol" w:hint="default"/>
      </w:rPr>
    </w:lvl>
    <w:lvl w:ilvl="7">
      <w:start w:val="1"/>
      <w:numFmt w:val="bullet"/>
      <w:lvlText w:val="o"/>
      <w:lvlJc w:val="left"/>
      <w:pPr>
        <w:ind w:left="374" w:hanging="360"/>
      </w:pPr>
      <w:rPr>
        <w:rFonts w:ascii="Courier New" w:hAnsi="Courier New" w:cs="Courier New" w:hint="default"/>
      </w:rPr>
    </w:lvl>
    <w:lvl w:ilvl="8">
      <w:start w:val="1"/>
      <w:numFmt w:val="bullet"/>
      <w:lvlText w:val=""/>
      <w:lvlJc w:val="left"/>
      <w:pPr>
        <w:ind w:left="1094" w:hanging="360"/>
      </w:pPr>
      <w:rPr>
        <w:rFonts w:ascii="Wingdings" w:hAnsi="Wingdings" w:hint="default"/>
      </w:rPr>
    </w:lvl>
  </w:abstractNum>
  <w:abstractNum w:abstractNumId="5" w15:restartNumberingAfterBreak="0">
    <w:nsid w:val="1B705593"/>
    <w:multiLevelType w:val="multilevel"/>
    <w:tmpl w:val="3BA6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7C149A"/>
    <w:multiLevelType w:val="multilevel"/>
    <w:tmpl w:val="395E1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A327D"/>
    <w:multiLevelType w:val="multilevel"/>
    <w:tmpl w:val="1C2A327D"/>
    <w:lvl w:ilvl="0">
      <w:start w:val="1"/>
      <w:numFmt w:val="bullet"/>
      <w:pStyle w:val="style5"/>
      <w:lvlText w:val="o"/>
      <w:lvlJc w:val="left"/>
      <w:pPr>
        <w:ind w:left="1628" w:hanging="360"/>
      </w:pPr>
      <w:rPr>
        <w:rFonts w:ascii="Courier New" w:hAnsi="Courier New" w:cs="Courier New" w:hint="default"/>
      </w:rPr>
    </w:lvl>
    <w:lvl w:ilvl="1">
      <w:start w:val="1"/>
      <w:numFmt w:val="bullet"/>
      <w:lvlText w:val="o"/>
      <w:lvlJc w:val="left"/>
      <w:pPr>
        <w:ind w:left="2348" w:hanging="360"/>
      </w:pPr>
      <w:rPr>
        <w:rFonts w:ascii="Courier New" w:hAnsi="Courier New" w:cs="Courier New" w:hint="default"/>
      </w:rPr>
    </w:lvl>
    <w:lvl w:ilvl="2">
      <w:start w:val="1"/>
      <w:numFmt w:val="bullet"/>
      <w:lvlText w:val=""/>
      <w:lvlJc w:val="left"/>
      <w:pPr>
        <w:ind w:left="3068" w:hanging="360"/>
      </w:pPr>
      <w:rPr>
        <w:rFonts w:ascii="Wingdings" w:hAnsi="Wingdings" w:hint="default"/>
      </w:rPr>
    </w:lvl>
    <w:lvl w:ilvl="3">
      <w:start w:val="1"/>
      <w:numFmt w:val="bullet"/>
      <w:lvlText w:val=""/>
      <w:lvlJc w:val="left"/>
      <w:pPr>
        <w:ind w:left="3788" w:hanging="360"/>
      </w:pPr>
      <w:rPr>
        <w:rFonts w:ascii="Symbol" w:hAnsi="Symbol" w:hint="default"/>
      </w:rPr>
    </w:lvl>
    <w:lvl w:ilvl="4">
      <w:start w:val="1"/>
      <w:numFmt w:val="bullet"/>
      <w:lvlText w:val="o"/>
      <w:lvlJc w:val="left"/>
      <w:pPr>
        <w:ind w:left="4508" w:hanging="360"/>
      </w:pPr>
      <w:rPr>
        <w:rFonts w:ascii="Courier New" w:hAnsi="Courier New" w:cs="Courier New" w:hint="default"/>
      </w:rPr>
    </w:lvl>
    <w:lvl w:ilvl="5">
      <w:start w:val="1"/>
      <w:numFmt w:val="bullet"/>
      <w:lvlText w:val=""/>
      <w:lvlJc w:val="left"/>
      <w:pPr>
        <w:ind w:left="5228" w:hanging="360"/>
      </w:pPr>
      <w:rPr>
        <w:rFonts w:ascii="Wingdings" w:hAnsi="Wingdings" w:hint="default"/>
      </w:rPr>
    </w:lvl>
    <w:lvl w:ilvl="6">
      <w:start w:val="1"/>
      <w:numFmt w:val="bullet"/>
      <w:lvlText w:val=""/>
      <w:lvlJc w:val="left"/>
      <w:pPr>
        <w:ind w:left="5948" w:hanging="360"/>
      </w:pPr>
      <w:rPr>
        <w:rFonts w:ascii="Symbol" w:hAnsi="Symbol" w:hint="default"/>
      </w:rPr>
    </w:lvl>
    <w:lvl w:ilvl="7">
      <w:start w:val="1"/>
      <w:numFmt w:val="bullet"/>
      <w:lvlText w:val="o"/>
      <w:lvlJc w:val="left"/>
      <w:pPr>
        <w:ind w:left="6668" w:hanging="360"/>
      </w:pPr>
      <w:rPr>
        <w:rFonts w:ascii="Courier New" w:hAnsi="Courier New" w:cs="Courier New" w:hint="default"/>
      </w:rPr>
    </w:lvl>
    <w:lvl w:ilvl="8">
      <w:start w:val="1"/>
      <w:numFmt w:val="bullet"/>
      <w:lvlText w:val=""/>
      <w:lvlJc w:val="left"/>
      <w:pPr>
        <w:ind w:left="7388" w:hanging="360"/>
      </w:pPr>
      <w:rPr>
        <w:rFonts w:ascii="Wingdings" w:hAnsi="Wingdings" w:hint="default"/>
      </w:rPr>
    </w:lvl>
  </w:abstractNum>
  <w:abstractNum w:abstractNumId="8" w15:restartNumberingAfterBreak="0">
    <w:nsid w:val="2AE83E58"/>
    <w:multiLevelType w:val="multilevel"/>
    <w:tmpl w:val="F6C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04823E"/>
    <w:multiLevelType w:val="multilevel"/>
    <w:tmpl w:val="3804823E"/>
    <w:lvl w:ilvl="0">
      <w:start w:val="1"/>
      <w:numFmt w:val="bullet"/>
      <w:pStyle w:val="styledot"/>
      <w:lvlText w:val=""/>
      <w:lvlJc w:val="left"/>
      <w:pPr>
        <w:ind w:left="1268"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C411FD9"/>
    <w:multiLevelType w:val="multilevel"/>
    <w:tmpl w:val="E3EEE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02D05"/>
    <w:multiLevelType w:val="multilevel"/>
    <w:tmpl w:val="BE08E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74A65"/>
    <w:multiLevelType w:val="multilevel"/>
    <w:tmpl w:val="AD24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D45FBF"/>
    <w:multiLevelType w:val="multilevel"/>
    <w:tmpl w:val="F2B81D9E"/>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DF33851"/>
    <w:multiLevelType w:val="multilevel"/>
    <w:tmpl w:val="8EB66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098833">
    <w:abstractNumId w:val="4"/>
  </w:num>
  <w:num w:numId="2" w16cid:durableId="1906069208">
    <w:abstractNumId w:val="1"/>
  </w:num>
  <w:num w:numId="3" w16cid:durableId="342175247">
    <w:abstractNumId w:val="9"/>
  </w:num>
  <w:num w:numId="4" w16cid:durableId="722405899">
    <w:abstractNumId w:val="7"/>
  </w:num>
  <w:num w:numId="5" w16cid:durableId="718435451">
    <w:abstractNumId w:val="13"/>
  </w:num>
  <w:num w:numId="6" w16cid:durableId="624966188">
    <w:abstractNumId w:val="0"/>
  </w:num>
  <w:num w:numId="7" w16cid:durableId="267662674">
    <w:abstractNumId w:val="12"/>
  </w:num>
  <w:num w:numId="8" w16cid:durableId="1615553775">
    <w:abstractNumId w:val="3"/>
  </w:num>
  <w:num w:numId="9" w16cid:durableId="1815218227">
    <w:abstractNumId w:val="11"/>
  </w:num>
  <w:num w:numId="10" w16cid:durableId="1609696637">
    <w:abstractNumId w:val="10"/>
  </w:num>
  <w:num w:numId="11" w16cid:durableId="1779762396">
    <w:abstractNumId w:val="8"/>
  </w:num>
  <w:num w:numId="12" w16cid:durableId="1754358353">
    <w:abstractNumId w:val="6"/>
  </w:num>
  <w:num w:numId="13" w16cid:durableId="498234419">
    <w:abstractNumId w:val="2"/>
  </w:num>
  <w:num w:numId="14" w16cid:durableId="446505108">
    <w:abstractNumId w:val="5"/>
  </w:num>
  <w:num w:numId="15" w16cid:durableId="1209955698">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lignBordersAndEdges/>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C8D"/>
    <w:rsid w:val="00000B3E"/>
    <w:rsid w:val="00000C69"/>
    <w:rsid w:val="0000579A"/>
    <w:rsid w:val="000062BD"/>
    <w:rsid w:val="000063E1"/>
    <w:rsid w:val="00006511"/>
    <w:rsid w:val="00011264"/>
    <w:rsid w:val="00011910"/>
    <w:rsid w:val="00011C36"/>
    <w:rsid w:val="00012EE0"/>
    <w:rsid w:val="00015182"/>
    <w:rsid w:val="00015D0B"/>
    <w:rsid w:val="00016329"/>
    <w:rsid w:val="00017804"/>
    <w:rsid w:val="000223D8"/>
    <w:rsid w:val="0002361E"/>
    <w:rsid w:val="0002470B"/>
    <w:rsid w:val="00030EA7"/>
    <w:rsid w:val="00030F45"/>
    <w:rsid w:val="00031A3B"/>
    <w:rsid w:val="00034F90"/>
    <w:rsid w:val="000354B7"/>
    <w:rsid w:val="00036EAB"/>
    <w:rsid w:val="00043EF6"/>
    <w:rsid w:val="00044337"/>
    <w:rsid w:val="00044ADE"/>
    <w:rsid w:val="00050CF6"/>
    <w:rsid w:val="00051B60"/>
    <w:rsid w:val="0005301B"/>
    <w:rsid w:val="0005445B"/>
    <w:rsid w:val="00055257"/>
    <w:rsid w:val="000603AE"/>
    <w:rsid w:val="00062408"/>
    <w:rsid w:val="000630DA"/>
    <w:rsid w:val="00063240"/>
    <w:rsid w:val="00064646"/>
    <w:rsid w:val="00073D29"/>
    <w:rsid w:val="00075019"/>
    <w:rsid w:val="0007666E"/>
    <w:rsid w:val="00077611"/>
    <w:rsid w:val="0008001D"/>
    <w:rsid w:val="00080181"/>
    <w:rsid w:val="0008035E"/>
    <w:rsid w:val="000844C7"/>
    <w:rsid w:val="000847F0"/>
    <w:rsid w:val="00086498"/>
    <w:rsid w:val="00087402"/>
    <w:rsid w:val="0009571B"/>
    <w:rsid w:val="00097EE0"/>
    <w:rsid w:val="000A24F7"/>
    <w:rsid w:val="000A4A85"/>
    <w:rsid w:val="000B091A"/>
    <w:rsid w:val="000B3F3B"/>
    <w:rsid w:val="000B4C55"/>
    <w:rsid w:val="000B6B59"/>
    <w:rsid w:val="000B74C8"/>
    <w:rsid w:val="000C4651"/>
    <w:rsid w:val="000D2FC8"/>
    <w:rsid w:val="000D48BA"/>
    <w:rsid w:val="000D61BE"/>
    <w:rsid w:val="000D6FC5"/>
    <w:rsid w:val="000E2CC6"/>
    <w:rsid w:val="000E3206"/>
    <w:rsid w:val="000E32AA"/>
    <w:rsid w:val="000E45BE"/>
    <w:rsid w:val="000E6391"/>
    <w:rsid w:val="000E643E"/>
    <w:rsid w:val="000F6257"/>
    <w:rsid w:val="000F6E36"/>
    <w:rsid w:val="001002C0"/>
    <w:rsid w:val="001033D4"/>
    <w:rsid w:val="00105FC8"/>
    <w:rsid w:val="00106F68"/>
    <w:rsid w:val="00111CA6"/>
    <w:rsid w:val="00117A4C"/>
    <w:rsid w:val="00124242"/>
    <w:rsid w:val="0012473F"/>
    <w:rsid w:val="00130AFD"/>
    <w:rsid w:val="001312DF"/>
    <w:rsid w:val="001316F0"/>
    <w:rsid w:val="00134582"/>
    <w:rsid w:val="0013778D"/>
    <w:rsid w:val="00142DFF"/>
    <w:rsid w:val="00144CD3"/>
    <w:rsid w:val="00145BCA"/>
    <w:rsid w:val="00147F83"/>
    <w:rsid w:val="00152CA3"/>
    <w:rsid w:val="001551EA"/>
    <w:rsid w:val="0016053B"/>
    <w:rsid w:val="0016129A"/>
    <w:rsid w:val="001629D7"/>
    <w:rsid w:val="001718F7"/>
    <w:rsid w:val="0017254B"/>
    <w:rsid w:val="00172EB4"/>
    <w:rsid w:val="00180A3C"/>
    <w:rsid w:val="00180DE4"/>
    <w:rsid w:val="00183A8A"/>
    <w:rsid w:val="00184E7A"/>
    <w:rsid w:val="001875EE"/>
    <w:rsid w:val="00197E20"/>
    <w:rsid w:val="001A1150"/>
    <w:rsid w:val="001A699F"/>
    <w:rsid w:val="001B3B57"/>
    <w:rsid w:val="001C0CB0"/>
    <w:rsid w:val="001C1240"/>
    <w:rsid w:val="001C1BB0"/>
    <w:rsid w:val="001C36A1"/>
    <w:rsid w:val="001C4EBA"/>
    <w:rsid w:val="001C7C9F"/>
    <w:rsid w:val="001D2B1F"/>
    <w:rsid w:val="001D41A3"/>
    <w:rsid w:val="001D5D75"/>
    <w:rsid w:val="001D6059"/>
    <w:rsid w:val="001E22BB"/>
    <w:rsid w:val="001E28A6"/>
    <w:rsid w:val="001E2935"/>
    <w:rsid w:val="001E3A67"/>
    <w:rsid w:val="001E52C5"/>
    <w:rsid w:val="001E55F5"/>
    <w:rsid w:val="001E6105"/>
    <w:rsid w:val="001E6D9E"/>
    <w:rsid w:val="001F077E"/>
    <w:rsid w:val="001F2DC9"/>
    <w:rsid w:val="001F435C"/>
    <w:rsid w:val="001F4DC6"/>
    <w:rsid w:val="001F7A3A"/>
    <w:rsid w:val="00200115"/>
    <w:rsid w:val="0020588C"/>
    <w:rsid w:val="00205F95"/>
    <w:rsid w:val="0020655E"/>
    <w:rsid w:val="00207BF2"/>
    <w:rsid w:val="0021085E"/>
    <w:rsid w:val="002125ED"/>
    <w:rsid w:val="002209AC"/>
    <w:rsid w:val="00221AE3"/>
    <w:rsid w:val="00227644"/>
    <w:rsid w:val="0023147E"/>
    <w:rsid w:val="00234410"/>
    <w:rsid w:val="00237C27"/>
    <w:rsid w:val="002409BB"/>
    <w:rsid w:val="00241F6E"/>
    <w:rsid w:val="002434A6"/>
    <w:rsid w:val="00252172"/>
    <w:rsid w:val="0025231D"/>
    <w:rsid w:val="00253C12"/>
    <w:rsid w:val="00254124"/>
    <w:rsid w:val="00255054"/>
    <w:rsid w:val="00256696"/>
    <w:rsid w:val="00260B43"/>
    <w:rsid w:val="00262C41"/>
    <w:rsid w:val="00263F81"/>
    <w:rsid w:val="0026753A"/>
    <w:rsid w:val="00270CA0"/>
    <w:rsid w:val="00272C6D"/>
    <w:rsid w:val="00274181"/>
    <w:rsid w:val="002747F9"/>
    <w:rsid w:val="00277849"/>
    <w:rsid w:val="002778AC"/>
    <w:rsid w:val="00277B9A"/>
    <w:rsid w:val="00284DEA"/>
    <w:rsid w:val="00286DAB"/>
    <w:rsid w:val="00290111"/>
    <w:rsid w:val="00295485"/>
    <w:rsid w:val="002970CC"/>
    <w:rsid w:val="002A1539"/>
    <w:rsid w:val="002A39F3"/>
    <w:rsid w:val="002A3AF7"/>
    <w:rsid w:val="002A6CF5"/>
    <w:rsid w:val="002A78CD"/>
    <w:rsid w:val="002B2D16"/>
    <w:rsid w:val="002B54FF"/>
    <w:rsid w:val="002B620F"/>
    <w:rsid w:val="002B6657"/>
    <w:rsid w:val="002C2958"/>
    <w:rsid w:val="002C60C5"/>
    <w:rsid w:val="002C7C2A"/>
    <w:rsid w:val="002D00C9"/>
    <w:rsid w:val="002D060D"/>
    <w:rsid w:val="002D340D"/>
    <w:rsid w:val="002D6EF1"/>
    <w:rsid w:val="002E040F"/>
    <w:rsid w:val="002E3855"/>
    <w:rsid w:val="002E4331"/>
    <w:rsid w:val="002E5CFC"/>
    <w:rsid w:val="002E6C60"/>
    <w:rsid w:val="002F11BB"/>
    <w:rsid w:val="002F3E58"/>
    <w:rsid w:val="002F48D8"/>
    <w:rsid w:val="00300144"/>
    <w:rsid w:val="00301107"/>
    <w:rsid w:val="00301BF3"/>
    <w:rsid w:val="0030411B"/>
    <w:rsid w:val="0030554A"/>
    <w:rsid w:val="003062E3"/>
    <w:rsid w:val="0031343D"/>
    <w:rsid w:val="00313BC5"/>
    <w:rsid w:val="00315ED9"/>
    <w:rsid w:val="00317C7C"/>
    <w:rsid w:val="00320EFE"/>
    <w:rsid w:val="0032302B"/>
    <w:rsid w:val="00323201"/>
    <w:rsid w:val="003234CC"/>
    <w:rsid w:val="0032399F"/>
    <w:rsid w:val="003266DA"/>
    <w:rsid w:val="00326EAE"/>
    <w:rsid w:val="003272CD"/>
    <w:rsid w:val="00333165"/>
    <w:rsid w:val="0033461F"/>
    <w:rsid w:val="003403DE"/>
    <w:rsid w:val="00341107"/>
    <w:rsid w:val="00341527"/>
    <w:rsid w:val="00341B15"/>
    <w:rsid w:val="00341F1E"/>
    <w:rsid w:val="0034272B"/>
    <w:rsid w:val="00345683"/>
    <w:rsid w:val="0034615C"/>
    <w:rsid w:val="00346A0C"/>
    <w:rsid w:val="003515D4"/>
    <w:rsid w:val="003540FB"/>
    <w:rsid w:val="00354366"/>
    <w:rsid w:val="00354896"/>
    <w:rsid w:val="0035572C"/>
    <w:rsid w:val="003565E0"/>
    <w:rsid w:val="00360AC7"/>
    <w:rsid w:val="00361DEA"/>
    <w:rsid w:val="00362F34"/>
    <w:rsid w:val="00363247"/>
    <w:rsid w:val="00365D4D"/>
    <w:rsid w:val="00366D98"/>
    <w:rsid w:val="00366F00"/>
    <w:rsid w:val="00370193"/>
    <w:rsid w:val="00376ED9"/>
    <w:rsid w:val="003807AB"/>
    <w:rsid w:val="0038228E"/>
    <w:rsid w:val="00382DC9"/>
    <w:rsid w:val="00383342"/>
    <w:rsid w:val="003852A5"/>
    <w:rsid w:val="00387835"/>
    <w:rsid w:val="0039600D"/>
    <w:rsid w:val="003965F3"/>
    <w:rsid w:val="00397389"/>
    <w:rsid w:val="003A1ADF"/>
    <w:rsid w:val="003A3759"/>
    <w:rsid w:val="003A51B1"/>
    <w:rsid w:val="003A5619"/>
    <w:rsid w:val="003A669F"/>
    <w:rsid w:val="003A6C83"/>
    <w:rsid w:val="003B6CCB"/>
    <w:rsid w:val="003C6ED0"/>
    <w:rsid w:val="003D072E"/>
    <w:rsid w:val="003D5827"/>
    <w:rsid w:val="003D59CC"/>
    <w:rsid w:val="003E0520"/>
    <w:rsid w:val="003E27CB"/>
    <w:rsid w:val="003E5A87"/>
    <w:rsid w:val="003E5B22"/>
    <w:rsid w:val="003E63AF"/>
    <w:rsid w:val="003F1226"/>
    <w:rsid w:val="003F1E9F"/>
    <w:rsid w:val="003F33BC"/>
    <w:rsid w:val="003F4B1C"/>
    <w:rsid w:val="003F7092"/>
    <w:rsid w:val="004003A9"/>
    <w:rsid w:val="004023CA"/>
    <w:rsid w:val="0040287A"/>
    <w:rsid w:val="00404AE0"/>
    <w:rsid w:val="004077C2"/>
    <w:rsid w:val="00412451"/>
    <w:rsid w:val="004126A8"/>
    <w:rsid w:val="0041281F"/>
    <w:rsid w:val="00413968"/>
    <w:rsid w:val="00415569"/>
    <w:rsid w:val="00416A82"/>
    <w:rsid w:val="00420FD8"/>
    <w:rsid w:val="00424DBE"/>
    <w:rsid w:val="00426A56"/>
    <w:rsid w:val="00432B28"/>
    <w:rsid w:val="00433EE8"/>
    <w:rsid w:val="004348C6"/>
    <w:rsid w:val="0043543C"/>
    <w:rsid w:val="00437469"/>
    <w:rsid w:val="00441C20"/>
    <w:rsid w:val="00441F56"/>
    <w:rsid w:val="004438DA"/>
    <w:rsid w:val="00443B0A"/>
    <w:rsid w:val="00446AD6"/>
    <w:rsid w:val="00446F15"/>
    <w:rsid w:val="00451480"/>
    <w:rsid w:val="00452B52"/>
    <w:rsid w:val="004531F8"/>
    <w:rsid w:val="00453D5A"/>
    <w:rsid w:val="004577F6"/>
    <w:rsid w:val="00457C14"/>
    <w:rsid w:val="004607ED"/>
    <w:rsid w:val="004611AC"/>
    <w:rsid w:val="0046210D"/>
    <w:rsid w:val="0046454B"/>
    <w:rsid w:val="00466F4A"/>
    <w:rsid w:val="00466F75"/>
    <w:rsid w:val="004702B0"/>
    <w:rsid w:val="00471337"/>
    <w:rsid w:val="00474C1A"/>
    <w:rsid w:val="00476B2E"/>
    <w:rsid w:val="00476D45"/>
    <w:rsid w:val="00480A29"/>
    <w:rsid w:val="004862D7"/>
    <w:rsid w:val="0049171E"/>
    <w:rsid w:val="0049369E"/>
    <w:rsid w:val="00493986"/>
    <w:rsid w:val="00495C32"/>
    <w:rsid w:val="00497584"/>
    <w:rsid w:val="004A1E30"/>
    <w:rsid w:val="004A2BDC"/>
    <w:rsid w:val="004A2D91"/>
    <w:rsid w:val="004A3912"/>
    <w:rsid w:val="004A59A4"/>
    <w:rsid w:val="004A5E0D"/>
    <w:rsid w:val="004A6E70"/>
    <w:rsid w:val="004B103B"/>
    <w:rsid w:val="004B1BED"/>
    <w:rsid w:val="004B201F"/>
    <w:rsid w:val="004B3D15"/>
    <w:rsid w:val="004B46BE"/>
    <w:rsid w:val="004B4B1F"/>
    <w:rsid w:val="004B5FC2"/>
    <w:rsid w:val="004C00CA"/>
    <w:rsid w:val="004C3227"/>
    <w:rsid w:val="004C5E4F"/>
    <w:rsid w:val="004D2709"/>
    <w:rsid w:val="004D552E"/>
    <w:rsid w:val="004D6253"/>
    <w:rsid w:val="004E060D"/>
    <w:rsid w:val="004E0EC2"/>
    <w:rsid w:val="004E28B5"/>
    <w:rsid w:val="004E2E83"/>
    <w:rsid w:val="004E2F9C"/>
    <w:rsid w:val="004E3766"/>
    <w:rsid w:val="004E649D"/>
    <w:rsid w:val="004E73D6"/>
    <w:rsid w:val="004F09B4"/>
    <w:rsid w:val="004F0F1C"/>
    <w:rsid w:val="004F17BC"/>
    <w:rsid w:val="004F3A06"/>
    <w:rsid w:val="004F5433"/>
    <w:rsid w:val="005005C5"/>
    <w:rsid w:val="005015BE"/>
    <w:rsid w:val="00507444"/>
    <w:rsid w:val="0050747C"/>
    <w:rsid w:val="00510DD8"/>
    <w:rsid w:val="005153D3"/>
    <w:rsid w:val="00515F15"/>
    <w:rsid w:val="0051675A"/>
    <w:rsid w:val="00520A60"/>
    <w:rsid w:val="0052121D"/>
    <w:rsid w:val="0052690C"/>
    <w:rsid w:val="00527EF1"/>
    <w:rsid w:val="00531CC4"/>
    <w:rsid w:val="0053588F"/>
    <w:rsid w:val="00535EA5"/>
    <w:rsid w:val="00540BFE"/>
    <w:rsid w:val="005431FE"/>
    <w:rsid w:val="005444D0"/>
    <w:rsid w:val="00544E4A"/>
    <w:rsid w:val="00546796"/>
    <w:rsid w:val="00547CA6"/>
    <w:rsid w:val="00553E4B"/>
    <w:rsid w:val="00554FA2"/>
    <w:rsid w:val="00557719"/>
    <w:rsid w:val="0055788C"/>
    <w:rsid w:val="00565CA7"/>
    <w:rsid w:val="00567817"/>
    <w:rsid w:val="005708C3"/>
    <w:rsid w:val="0057147C"/>
    <w:rsid w:val="00571B78"/>
    <w:rsid w:val="005734EF"/>
    <w:rsid w:val="00573CA3"/>
    <w:rsid w:val="00574412"/>
    <w:rsid w:val="00575E24"/>
    <w:rsid w:val="005760CA"/>
    <w:rsid w:val="00580B95"/>
    <w:rsid w:val="00581CB0"/>
    <w:rsid w:val="0058397A"/>
    <w:rsid w:val="005875B3"/>
    <w:rsid w:val="00594D51"/>
    <w:rsid w:val="0059732B"/>
    <w:rsid w:val="0059770C"/>
    <w:rsid w:val="005A05E4"/>
    <w:rsid w:val="005A1BFE"/>
    <w:rsid w:val="005A1CA8"/>
    <w:rsid w:val="005A2159"/>
    <w:rsid w:val="005A539B"/>
    <w:rsid w:val="005A6F7E"/>
    <w:rsid w:val="005B12D0"/>
    <w:rsid w:val="005B1C83"/>
    <w:rsid w:val="005B1E94"/>
    <w:rsid w:val="005C14FE"/>
    <w:rsid w:val="005C258C"/>
    <w:rsid w:val="005C31F1"/>
    <w:rsid w:val="005C3D9E"/>
    <w:rsid w:val="005C4CD1"/>
    <w:rsid w:val="005C56C9"/>
    <w:rsid w:val="005C7D96"/>
    <w:rsid w:val="005D00A3"/>
    <w:rsid w:val="005D0E0F"/>
    <w:rsid w:val="005D35A0"/>
    <w:rsid w:val="005D3873"/>
    <w:rsid w:val="005E0627"/>
    <w:rsid w:val="005E490B"/>
    <w:rsid w:val="005E5761"/>
    <w:rsid w:val="005F2036"/>
    <w:rsid w:val="005F474D"/>
    <w:rsid w:val="005F6458"/>
    <w:rsid w:val="00602C88"/>
    <w:rsid w:val="006061BF"/>
    <w:rsid w:val="00607D9D"/>
    <w:rsid w:val="0062099E"/>
    <w:rsid w:val="00622287"/>
    <w:rsid w:val="00623AF0"/>
    <w:rsid w:val="0062578C"/>
    <w:rsid w:val="00630962"/>
    <w:rsid w:val="0063470E"/>
    <w:rsid w:val="00634B5E"/>
    <w:rsid w:val="00635387"/>
    <w:rsid w:val="00636753"/>
    <w:rsid w:val="006369FC"/>
    <w:rsid w:val="00637E4F"/>
    <w:rsid w:val="0064031F"/>
    <w:rsid w:val="00645ABA"/>
    <w:rsid w:val="00647A8B"/>
    <w:rsid w:val="00654619"/>
    <w:rsid w:val="00654894"/>
    <w:rsid w:val="0065594C"/>
    <w:rsid w:val="00655A7B"/>
    <w:rsid w:val="0065747D"/>
    <w:rsid w:val="006607E1"/>
    <w:rsid w:val="0066229F"/>
    <w:rsid w:val="00662E2F"/>
    <w:rsid w:val="006632FC"/>
    <w:rsid w:val="006650BA"/>
    <w:rsid w:val="00672254"/>
    <w:rsid w:val="00672F44"/>
    <w:rsid w:val="00673D2F"/>
    <w:rsid w:val="00676634"/>
    <w:rsid w:val="00676CE4"/>
    <w:rsid w:val="0068122C"/>
    <w:rsid w:val="006819B5"/>
    <w:rsid w:val="00684610"/>
    <w:rsid w:val="00684796"/>
    <w:rsid w:val="00684FFB"/>
    <w:rsid w:val="006854EA"/>
    <w:rsid w:val="00686B55"/>
    <w:rsid w:val="0069271E"/>
    <w:rsid w:val="00692788"/>
    <w:rsid w:val="00697EF5"/>
    <w:rsid w:val="006A0F85"/>
    <w:rsid w:val="006A20EB"/>
    <w:rsid w:val="006A539D"/>
    <w:rsid w:val="006A5C3D"/>
    <w:rsid w:val="006B00EB"/>
    <w:rsid w:val="006B0911"/>
    <w:rsid w:val="006B2BD4"/>
    <w:rsid w:val="006B3DE8"/>
    <w:rsid w:val="006B6059"/>
    <w:rsid w:val="006C545B"/>
    <w:rsid w:val="006D1A9E"/>
    <w:rsid w:val="006D1B75"/>
    <w:rsid w:val="006D3177"/>
    <w:rsid w:val="006D50B2"/>
    <w:rsid w:val="006E1DEF"/>
    <w:rsid w:val="006E2420"/>
    <w:rsid w:val="006E3149"/>
    <w:rsid w:val="006E5170"/>
    <w:rsid w:val="006E574D"/>
    <w:rsid w:val="006E579A"/>
    <w:rsid w:val="006E5820"/>
    <w:rsid w:val="006E59CF"/>
    <w:rsid w:val="00701576"/>
    <w:rsid w:val="00703C0E"/>
    <w:rsid w:val="007072FA"/>
    <w:rsid w:val="007101CB"/>
    <w:rsid w:val="007137E7"/>
    <w:rsid w:val="00713C73"/>
    <w:rsid w:val="00713FEC"/>
    <w:rsid w:val="0071412D"/>
    <w:rsid w:val="00714632"/>
    <w:rsid w:val="00714BDC"/>
    <w:rsid w:val="007201B1"/>
    <w:rsid w:val="00722162"/>
    <w:rsid w:val="00727167"/>
    <w:rsid w:val="0073068A"/>
    <w:rsid w:val="00730862"/>
    <w:rsid w:val="00731EB4"/>
    <w:rsid w:val="00732D8A"/>
    <w:rsid w:val="00734740"/>
    <w:rsid w:val="00734DD6"/>
    <w:rsid w:val="00735ABC"/>
    <w:rsid w:val="00744191"/>
    <w:rsid w:val="007463A1"/>
    <w:rsid w:val="00753258"/>
    <w:rsid w:val="0075417C"/>
    <w:rsid w:val="00754D87"/>
    <w:rsid w:val="00756B1E"/>
    <w:rsid w:val="007616A9"/>
    <w:rsid w:val="007619EF"/>
    <w:rsid w:val="00761E46"/>
    <w:rsid w:val="007647CB"/>
    <w:rsid w:val="007653C9"/>
    <w:rsid w:val="00767967"/>
    <w:rsid w:val="00771159"/>
    <w:rsid w:val="0077135B"/>
    <w:rsid w:val="00772D4B"/>
    <w:rsid w:val="00775F89"/>
    <w:rsid w:val="0077646C"/>
    <w:rsid w:val="007807A7"/>
    <w:rsid w:val="00781F8F"/>
    <w:rsid w:val="00783FCE"/>
    <w:rsid w:val="0078496F"/>
    <w:rsid w:val="00787369"/>
    <w:rsid w:val="00787FBC"/>
    <w:rsid w:val="00794CB4"/>
    <w:rsid w:val="007963B3"/>
    <w:rsid w:val="007A6C2C"/>
    <w:rsid w:val="007A7941"/>
    <w:rsid w:val="007B29C4"/>
    <w:rsid w:val="007B2E46"/>
    <w:rsid w:val="007B4747"/>
    <w:rsid w:val="007B778A"/>
    <w:rsid w:val="007C19C2"/>
    <w:rsid w:val="007C22BA"/>
    <w:rsid w:val="007C239D"/>
    <w:rsid w:val="007C4C74"/>
    <w:rsid w:val="007C5B98"/>
    <w:rsid w:val="007D0A10"/>
    <w:rsid w:val="007D1E21"/>
    <w:rsid w:val="007D3812"/>
    <w:rsid w:val="007D64BA"/>
    <w:rsid w:val="007D7533"/>
    <w:rsid w:val="007E060A"/>
    <w:rsid w:val="007E06EC"/>
    <w:rsid w:val="007E14EA"/>
    <w:rsid w:val="007E156E"/>
    <w:rsid w:val="007E39CE"/>
    <w:rsid w:val="007E70AE"/>
    <w:rsid w:val="007E7E0A"/>
    <w:rsid w:val="007F5BA2"/>
    <w:rsid w:val="008008B3"/>
    <w:rsid w:val="00800DBB"/>
    <w:rsid w:val="00802A61"/>
    <w:rsid w:val="008036E5"/>
    <w:rsid w:val="00804ADD"/>
    <w:rsid w:val="00804F9C"/>
    <w:rsid w:val="00805765"/>
    <w:rsid w:val="00807085"/>
    <w:rsid w:val="008070C2"/>
    <w:rsid w:val="00810072"/>
    <w:rsid w:val="00817439"/>
    <w:rsid w:val="0081744F"/>
    <w:rsid w:val="00817B17"/>
    <w:rsid w:val="00821E84"/>
    <w:rsid w:val="00823381"/>
    <w:rsid w:val="008312E9"/>
    <w:rsid w:val="008335C8"/>
    <w:rsid w:val="00835C38"/>
    <w:rsid w:val="00835C76"/>
    <w:rsid w:val="00836364"/>
    <w:rsid w:val="00841689"/>
    <w:rsid w:val="008417F7"/>
    <w:rsid w:val="00850A02"/>
    <w:rsid w:val="00854434"/>
    <w:rsid w:val="008556E5"/>
    <w:rsid w:val="008562C9"/>
    <w:rsid w:val="0086230A"/>
    <w:rsid w:val="00866ADE"/>
    <w:rsid w:val="00867C20"/>
    <w:rsid w:val="008713D4"/>
    <w:rsid w:val="008718C4"/>
    <w:rsid w:val="0087664E"/>
    <w:rsid w:val="0087767E"/>
    <w:rsid w:val="00877DA1"/>
    <w:rsid w:val="00880905"/>
    <w:rsid w:val="00883E63"/>
    <w:rsid w:val="008845CB"/>
    <w:rsid w:val="00885A82"/>
    <w:rsid w:val="00885B9C"/>
    <w:rsid w:val="00887C92"/>
    <w:rsid w:val="00895B17"/>
    <w:rsid w:val="008A0B49"/>
    <w:rsid w:val="008A0D27"/>
    <w:rsid w:val="008A280A"/>
    <w:rsid w:val="008B007B"/>
    <w:rsid w:val="008B3DA1"/>
    <w:rsid w:val="008B5592"/>
    <w:rsid w:val="008C2FE6"/>
    <w:rsid w:val="008C5AAC"/>
    <w:rsid w:val="008D0426"/>
    <w:rsid w:val="008D2C83"/>
    <w:rsid w:val="008D33D2"/>
    <w:rsid w:val="008D44A3"/>
    <w:rsid w:val="008D5506"/>
    <w:rsid w:val="008E0F28"/>
    <w:rsid w:val="008E109B"/>
    <w:rsid w:val="008E188A"/>
    <w:rsid w:val="008F1FB2"/>
    <w:rsid w:val="008F454C"/>
    <w:rsid w:val="008F4D00"/>
    <w:rsid w:val="00902904"/>
    <w:rsid w:val="0090484E"/>
    <w:rsid w:val="00905E83"/>
    <w:rsid w:val="009075EF"/>
    <w:rsid w:val="00912E0A"/>
    <w:rsid w:val="009160AE"/>
    <w:rsid w:val="00916635"/>
    <w:rsid w:val="00916644"/>
    <w:rsid w:val="00917454"/>
    <w:rsid w:val="00920F3C"/>
    <w:rsid w:val="00921EBD"/>
    <w:rsid w:val="00922019"/>
    <w:rsid w:val="00924B26"/>
    <w:rsid w:val="0092571D"/>
    <w:rsid w:val="0092687B"/>
    <w:rsid w:val="00927CE3"/>
    <w:rsid w:val="00931F67"/>
    <w:rsid w:val="00932269"/>
    <w:rsid w:val="00937E06"/>
    <w:rsid w:val="00941350"/>
    <w:rsid w:val="00943296"/>
    <w:rsid w:val="00944DA0"/>
    <w:rsid w:val="00945D6C"/>
    <w:rsid w:val="00951686"/>
    <w:rsid w:val="00952661"/>
    <w:rsid w:val="00953051"/>
    <w:rsid w:val="009541D2"/>
    <w:rsid w:val="00957B47"/>
    <w:rsid w:val="009604B6"/>
    <w:rsid w:val="00970A05"/>
    <w:rsid w:val="00976241"/>
    <w:rsid w:val="00976B41"/>
    <w:rsid w:val="00981A17"/>
    <w:rsid w:val="009844FB"/>
    <w:rsid w:val="009879FC"/>
    <w:rsid w:val="009903BF"/>
    <w:rsid w:val="00990CC0"/>
    <w:rsid w:val="009918F6"/>
    <w:rsid w:val="00993DF4"/>
    <w:rsid w:val="00994F42"/>
    <w:rsid w:val="009A098E"/>
    <w:rsid w:val="009A52DA"/>
    <w:rsid w:val="009A7FFD"/>
    <w:rsid w:val="009B1E63"/>
    <w:rsid w:val="009B2948"/>
    <w:rsid w:val="009B2EA2"/>
    <w:rsid w:val="009B4DBB"/>
    <w:rsid w:val="009B519E"/>
    <w:rsid w:val="009B711A"/>
    <w:rsid w:val="009C0FD2"/>
    <w:rsid w:val="009C1CE3"/>
    <w:rsid w:val="009C2F6E"/>
    <w:rsid w:val="009C61BA"/>
    <w:rsid w:val="009C7FEA"/>
    <w:rsid w:val="009D2868"/>
    <w:rsid w:val="009D2C52"/>
    <w:rsid w:val="009D2E15"/>
    <w:rsid w:val="009E06FE"/>
    <w:rsid w:val="009E1ACB"/>
    <w:rsid w:val="009E3C6D"/>
    <w:rsid w:val="009E4CBF"/>
    <w:rsid w:val="009E50FA"/>
    <w:rsid w:val="009E5EB2"/>
    <w:rsid w:val="009E631A"/>
    <w:rsid w:val="009F01D4"/>
    <w:rsid w:val="009F2698"/>
    <w:rsid w:val="009F2707"/>
    <w:rsid w:val="009F36C0"/>
    <w:rsid w:val="009F43B7"/>
    <w:rsid w:val="009F7C6C"/>
    <w:rsid w:val="00A0195D"/>
    <w:rsid w:val="00A04AB1"/>
    <w:rsid w:val="00A10E64"/>
    <w:rsid w:val="00A12E8C"/>
    <w:rsid w:val="00A15833"/>
    <w:rsid w:val="00A17720"/>
    <w:rsid w:val="00A208D4"/>
    <w:rsid w:val="00A22867"/>
    <w:rsid w:val="00A23461"/>
    <w:rsid w:val="00A2448A"/>
    <w:rsid w:val="00A31625"/>
    <w:rsid w:val="00A3323E"/>
    <w:rsid w:val="00A35A86"/>
    <w:rsid w:val="00A35E91"/>
    <w:rsid w:val="00A36123"/>
    <w:rsid w:val="00A36DE4"/>
    <w:rsid w:val="00A3728E"/>
    <w:rsid w:val="00A40C8F"/>
    <w:rsid w:val="00A459AC"/>
    <w:rsid w:val="00A46A31"/>
    <w:rsid w:val="00A478EF"/>
    <w:rsid w:val="00A5200C"/>
    <w:rsid w:val="00A531D8"/>
    <w:rsid w:val="00A53472"/>
    <w:rsid w:val="00A57598"/>
    <w:rsid w:val="00A60167"/>
    <w:rsid w:val="00A61369"/>
    <w:rsid w:val="00A61E25"/>
    <w:rsid w:val="00A62E60"/>
    <w:rsid w:val="00A66D88"/>
    <w:rsid w:val="00A673C2"/>
    <w:rsid w:val="00A67A97"/>
    <w:rsid w:val="00A7091E"/>
    <w:rsid w:val="00A70D20"/>
    <w:rsid w:val="00A72525"/>
    <w:rsid w:val="00A72C25"/>
    <w:rsid w:val="00A745C5"/>
    <w:rsid w:val="00A75591"/>
    <w:rsid w:val="00A755B5"/>
    <w:rsid w:val="00A76011"/>
    <w:rsid w:val="00A76C1F"/>
    <w:rsid w:val="00A80ABC"/>
    <w:rsid w:val="00A82A99"/>
    <w:rsid w:val="00A82B64"/>
    <w:rsid w:val="00A8378D"/>
    <w:rsid w:val="00A84441"/>
    <w:rsid w:val="00A84774"/>
    <w:rsid w:val="00A85445"/>
    <w:rsid w:val="00A85CB7"/>
    <w:rsid w:val="00A86BC0"/>
    <w:rsid w:val="00A927B6"/>
    <w:rsid w:val="00A95C06"/>
    <w:rsid w:val="00A95F17"/>
    <w:rsid w:val="00A968B4"/>
    <w:rsid w:val="00A975D5"/>
    <w:rsid w:val="00AA19A6"/>
    <w:rsid w:val="00AA4C63"/>
    <w:rsid w:val="00AA6556"/>
    <w:rsid w:val="00AA7CC2"/>
    <w:rsid w:val="00AA7EF5"/>
    <w:rsid w:val="00AB2815"/>
    <w:rsid w:val="00AB3649"/>
    <w:rsid w:val="00AB464A"/>
    <w:rsid w:val="00AC429D"/>
    <w:rsid w:val="00AC5B51"/>
    <w:rsid w:val="00AD05E7"/>
    <w:rsid w:val="00AD47E1"/>
    <w:rsid w:val="00AD7457"/>
    <w:rsid w:val="00AD79B0"/>
    <w:rsid w:val="00AD7F41"/>
    <w:rsid w:val="00AE0780"/>
    <w:rsid w:val="00AE6712"/>
    <w:rsid w:val="00AF078C"/>
    <w:rsid w:val="00AF1358"/>
    <w:rsid w:val="00AF34FA"/>
    <w:rsid w:val="00AF4CA0"/>
    <w:rsid w:val="00B01409"/>
    <w:rsid w:val="00B0309D"/>
    <w:rsid w:val="00B05E78"/>
    <w:rsid w:val="00B06B57"/>
    <w:rsid w:val="00B07C0A"/>
    <w:rsid w:val="00B07C8B"/>
    <w:rsid w:val="00B101E8"/>
    <w:rsid w:val="00B10278"/>
    <w:rsid w:val="00B1141E"/>
    <w:rsid w:val="00B129F2"/>
    <w:rsid w:val="00B13788"/>
    <w:rsid w:val="00B1786F"/>
    <w:rsid w:val="00B21B39"/>
    <w:rsid w:val="00B24EF7"/>
    <w:rsid w:val="00B25F19"/>
    <w:rsid w:val="00B270D1"/>
    <w:rsid w:val="00B27F9B"/>
    <w:rsid w:val="00B318E1"/>
    <w:rsid w:val="00B319F1"/>
    <w:rsid w:val="00B320B4"/>
    <w:rsid w:val="00B3231D"/>
    <w:rsid w:val="00B33032"/>
    <w:rsid w:val="00B35CDD"/>
    <w:rsid w:val="00B360BE"/>
    <w:rsid w:val="00B40B0F"/>
    <w:rsid w:val="00B42460"/>
    <w:rsid w:val="00B445BD"/>
    <w:rsid w:val="00B44D3C"/>
    <w:rsid w:val="00B45E0A"/>
    <w:rsid w:val="00B468C5"/>
    <w:rsid w:val="00B47D6F"/>
    <w:rsid w:val="00B5202F"/>
    <w:rsid w:val="00B53837"/>
    <w:rsid w:val="00B54B80"/>
    <w:rsid w:val="00B55B4E"/>
    <w:rsid w:val="00B55C57"/>
    <w:rsid w:val="00B61CC3"/>
    <w:rsid w:val="00B61D39"/>
    <w:rsid w:val="00B62C8D"/>
    <w:rsid w:val="00B62FFC"/>
    <w:rsid w:val="00B63BDD"/>
    <w:rsid w:val="00B646A0"/>
    <w:rsid w:val="00B6543E"/>
    <w:rsid w:val="00B71121"/>
    <w:rsid w:val="00B71431"/>
    <w:rsid w:val="00B72E57"/>
    <w:rsid w:val="00B747E0"/>
    <w:rsid w:val="00B80A10"/>
    <w:rsid w:val="00B8103F"/>
    <w:rsid w:val="00B8171E"/>
    <w:rsid w:val="00B836F1"/>
    <w:rsid w:val="00B90C12"/>
    <w:rsid w:val="00B93C0F"/>
    <w:rsid w:val="00B95D08"/>
    <w:rsid w:val="00BA274F"/>
    <w:rsid w:val="00BA358A"/>
    <w:rsid w:val="00BA50D7"/>
    <w:rsid w:val="00BB0426"/>
    <w:rsid w:val="00BB4227"/>
    <w:rsid w:val="00BB7B5E"/>
    <w:rsid w:val="00BC1CF2"/>
    <w:rsid w:val="00BC3DA6"/>
    <w:rsid w:val="00BC7909"/>
    <w:rsid w:val="00BD4D36"/>
    <w:rsid w:val="00BD5360"/>
    <w:rsid w:val="00BE02D8"/>
    <w:rsid w:val="00BE184C"/>
    <w:rsid w:val="00BE3A19"/>
    <w:rsid w:val="00BE6DAC"/>
    <w:rsid w:val="00BE754C"/>
    <w:rsid w:val="00C00362"/>
    <w:rsid w:val="00C00645"/>
    <w:rsid w:val="00C051B9"/>
    <w:rsid w:val="00C07077"/>
    <w:rsid w:val="00C11561"/>
    <w:rsid w:val="00C13E99"/>
    <w:rsid w:val="00C16CED"/>
    <w:rsid w:val="00C23591"/>
    <w:rsid w:val="00C24737"/>
    <w:rsid w:val="00C271E3"/>
    <w:rsid w:val="00C27CB0"/>
    <w:rsid w:val="00C308BA"/>
    <w:rsid w:val="00C31A5A"/>
    <w:rsid w:val="00C320AC"/>
    <w:rsid w:val="00C32EF8"/>
    <w:rsid w:val="00C35D17"/>
    <w:rsid w:val="00C401BC"/>
    <w:rsid w:val="00C43004"/>
    <w:rsid w:val="00C454F4"/>
    <w:rsid w:val="00C45EAE"/>
    <w:rsid w:val="00C5589E"/>
    <w:rsid w:val="00C5628F"/>
    <w:rsid w:val="00C56E65"/>
    <w:rsid w:val="00C57292"/>
    <w:rsid w:val="00C60184"/>
    <w:rsid w:val="00C61A38"/>
    <w:rsid w:val="00C63B9E"/>
    <w:rsid w:val="00C6766C"/>
    <w:rsid w:val="00C67756"/>
    <w:rsid w:val="00C70240"/>
    <w:rsid w:val="00C70792"/>
    <w:rsid w:val="00C74BD3"/>
    <w:rsid w:val="00C75B5C"/>
    <w:rsid w:val="00C765EE"/>
    <w:rsid w:val="00C82ABB"/>
    <w:rsid w:val="00C83EC8"/>
    <w:rsid w:val="00C84B92"/>
    <w:rsid w:val="00C86313"/>
    <w:rsid w:val="00C92CAC"/>
    <w:rsid w:val="00C9362C"/>
    <w:rsid w:val="00C94619"/>
    <w:rsid w:val="00C97263"/>
    <w:rsid w:val="00CA04A8"/>
    <w:rsid w:val="00CA22A8"/>
    <w:rsid w:val="00CA31A2"/>
    <w:rsid w:val="00CA384B"/>
    <w:rsid w:val="00CA41E6"/>
    <w:rsid w:val="00CA4A27"/>
    <w:rsid w:val="00CA594A"/>
    <w:rsid w:val="00CB0DA2"/>
    <w:rsid w:val="00CB1C26"/>
    <w:rsid w:val="00CB1DED"/>
    <w:rsid w:val="00CB566B"/>
    <w:rsid w:val="00CB640B"/>
    <w:rsid w:val="00CB76DC"/>
    <w:rsid w:val="00CC3C0D"/>
    <w:rsid w:val="00CC3FEC"/>
    <w:rsid w:val="00CC5380"/>
    <w:rsid w:val="00CC61A8"/>
    <w:rsid w:val="00CC7F67"/>
    <w:rsid w:val="00CE0450"/>
    <w:rsid w:val="00CE2A1F"/>
    <w:rsid w:val="00CE51CA"/>
    <w:rsid w:val="00CE5A1D"/>
    <w:rsid w:val="00CE7E15"/>
    <w:rsid w:val="00CF053D"/>
    <w:rsid w:val="00CF1140"/>
    <w:rsid w:val="00CF3B10"/>
    <w:rsid w:val="00CF50EF"/>
    <w:rsid w:val="00CF77E1"/>
    <w:rsid w:val="00D042B4"/>
    <w:rsid w:val="00D05ADB"/>
    <w:rsid w:val="00D10E48"/>
    <w:rsid w:val="00D12756"/>
    <w:rsid w:val="00D142CC"/>
    <w:rsid w:val="00D159AE"/>
    <w:rsid w:val="00D15E77"/>
    <w:rsid w:val="00D161E5"/>
    <w:rsid w:val="00D162AA"/>
    <w:rsid w:val="00D2070F"/>
    <w:rsid w:val="00D222D9"/>
    <w:rsid w:val="00D256D1"/>
    <w:rsid w:val="00D25EB2"/>
    <w:rsid w:val="00D25F72"/>
    <w:rsid w:val="00D2713A"/>
    <w:rsid w:val="00D27712"/>
    <w:rsid w:val="00D30F34"/>
    <w:rsid w:val="00D31263"/>
    <w:rsid w:val="00D312FD"/>
    <w:rsid w:val="00D33E9B"/>
    <w:rsid w:val="00D404CF"/>
    <w:rsid w:val="00D40748"/>
    <w:rsid w:val="00D408B2"/>
    <w:rsid w:val="00D42C1E"/>
    <w:rsid w:val="00D45051"/>
    <w:rsid w:val="00D455FF"/>
    <w:rsid w:val="00D469B3"/>
    <w:rsid w:val="00D50D9F"/>
    <w:rsid w:val="00D54FC5"/>
    <w:rsid w:val="00D617D8"/>
    <w:rsid w:val="00D640A5"/>
    <w:rsid w:val="00D657EA"/>
    <w:rsid w:val="00D65BC2"/>
    <w:rsid w:val="00D67714"/>
    <w:rsid w:val="00D75E5D"/>
    <w:rsid w:val="00D76059"/>
    <w:rsid w:val="00D81679"/>
    <w:rsid w:val="00D86E25"/>
    <w:rsid w:val="00D91DE7"/>
    <w:rsid w:val="00D91F90"/>
    <w:rsid w:val="00D937DC"/>
    <w:rsid w:val="00D94620"/>
    <w:rsid w:val="00D948F4"/>
    <w:rsid w:val="00D956A1"/>
    <w:rsid w:val="00D976DE"/>
    <w:rsid w:val="00DA4DBB"/>
    <w:rsid w:val="00DA5F8D"/>
    <w:rsid w:val="00DA7149"/>
    <w:rsid w:val="00DB3CD1"/>
    <w:rsid w:val="00DB4481"/>
    <w:rsid w:val="00DB58B6"/>
    <w:rsid w:val="00DB67C9"/>
    <w:rsid w:val="00DC05A2"/>
    <w:rsid w:val="00DC2183"/>
    <w:rsid w:val="00DC3909"/>
    <w:rsid w:val="00DC5829"/>
    <w:rsid w:val="00DC5FCC"/>
    <w:rsid w:val="00DC7848"/>
    <w:rsid w:val="00DD1521"/>
    <w:rsid w:val="00DD390F"/>
    <w:rsid w:val="00DD4EBD"/>
    <w:rsid w:val="00DD5E24"/>
    <w:rsid w:val="00DD6AA0"/>
    <w:rsid w:val="00DD7A25"/>
    <w:rsid w:val="00DE0266"/>
    <w:rsid w:val="00DE0DE2"/>
    <w:rsid w:val="00DE2291"/>
    <w:rsid w:val="00DE2D0F"/>
    <w:rsid w:val="00DE346F"/>
    <w:rsid w:val="00DF0634"/>
    <w:rsid w:val="00DF09DA"/>
    <w:rsid w:val="00DF1F8D"/>
    <w:rsid w:val="00DF4F7D"/>
    <w:rsid w:val="00DF663A"/>
    <w:rsid w:val="00DF690A"/>
    <w:rsid w:val="00DF6B4B"/>
    <w:rsid w:val="00E05C1B"/>
    <w:rsid w:val="00E06DF0"/>
    <w:rsid w:val="00E075E5"/>
    <w:rsid w:val="00E10423"/>
    <w:rsid w:val="00E108BD"/>
    <w:rsid w:val="00E12606"/>
    <w:rsid w:val="00E143BE"/>
    <w:rsid w:val="00E14DD0"/>
    <w:rsid w:val="00E20CBD"/>
    <w:rsid w:val="00E239BA"/>
    <w:rsid w:val="00E23CCC"/>
    <w:rsid w:val="00E262C5"/>
    <w:rsid w:val="00E26F0F"/>
    <w:rsid w:val="00E2727B"/>
    <w:rsid w:val="00E30D06"/>
    <w:rsid w:val="00E30E59"/>
    <w:rsid w:val="00E31056"/>
    <w:rsid w:val="00E31109"/>
    <w:rsid w:val="00E34C7B"/>
    <w:rsid w:val="00E35B27"/>
    <w:rsid w:val="00E36C6B"/>
    <w:rsid w:val="00E36D1D"/>
    <w:rsid w:val="00E3748B"/>
    <w:rsid w:val="00E37C64"/>
    <w:rsid w:val="00E42A63"/>
    <w:rsid w:val="00E42F89"/>
    <w:rsid w:val="00E45535"/>
    <w:rsid w:val="00E4690A"/>
    <w:rsid w:val="00E54221"/>
    <w:rsid w:val="00E54A95"/>
    <w:rsid w:val="00E62846"/>
    <w:rsid w:val="00E641DF"/>
    <w:rsid w:val="00E656F8"/>
    <w:rsid w:val="00E6745E"/>
    <w:rsid w:val="00E70C4A"/>
    <w:rsid w:val="00E72C84"/>
    <w:rsid w:val="00E73373"/>
    <w:rsid w:val="00E7440B"/>
    <w:rsid w:val="00E75B0C"/>
    <w:rsid w:val="00E76A91"/>
    <w:rsid w:val="00E8224E"/>
    <w:rsid w:val="00E82E20"/>
    <w:rsid w:val="00E865DD"/>
    <w:rsid w:val="00EA0CEE"/>
    <w:rsid w:val="00EA1242"/>
    <w:rsid w:val="00EA23D5"/>
    <w:rsid w:val="00EA2C06"/>
    <w:rsid w:val="00EB01FE"/>
    <w:rsid w:val="00EB1F9D"/>
    <w:rsid w:val="00EB225E"/>
    <w:rsid w:val="00EB6C8C"/>
    <w:rsid w:val="00EC055F"/>
    <w:rsid w:val="00EC0932"/>
    <w:rsid w:val="00EC0EB0"/>
    <w:rsid w:val="00EC1277"/>
    <w:rsid w:val="00EC18A5"/>
    <w:rsid w:val="00EC38B9"/>
    <w:rsid w:val="00EC52E7"/>
    <w:rsid w:val="00EC5E9A"/>
    <w:rsid w:val="00EC65D2"/>
    <w:rsid w:val="00ED1D37"/>
    <w:rsid w:val="00ED254C"/>
    <w:rsid w:val="00ED39BA"/>
    <w:rsid w:val="00ED5BE8"/>
    <w:rsid w:val="00ED717A"/>
    <w:rsid w:val="00ED7E1F"/>
    <w:rsid w:val="00EE08E6"/>
    <w:rsid w:val="00EE10E4"/>
    <w:rsid w:val="00EE30C1"/>
    <w:rsid w:val="00EE48EF"/>
    <w:rsid w:val="00EE5F4A"/>
    <w:rsid w:val="00EF0DAF"/>
    <w:rsid w:val="00EF4D23"/>
    <w:rsid w:val="00EF5275"/>
    <w:rsid w:val="00EF7500"/>
    <w:rsid w:val="00F0119B"/>
    <w:rsid w:val="00F1056C"/>
    <w:rsid w:val="00F1369B"/>
    <w:rsid w:val="00F13920"/>
    <w:rsid w:val="00F16CA6"/>
    <w:rsid w:val="00F17B4E"/>
    <w:rsid w:val="00F20361"/>
    <w:rsid w:val="00F20749"/>
    <w:rsid w:val="00F23100"/>
    <w:rsid w:val="00F244D6"/>
    <w:rsid w:val="00F2473E"/>
    <w:rsid w:val="00F27F3C"/>
    <w:rsid w:val="00F27FE0"/>
    <w:rsid w:val="00F31463"/>
    <w:rsid w:val="00F318BE"/>
    <w:rsid w:val="00F34F73"/>
    <w:rsid w:val="00F376B1"/>
    <w:rsid w:val="00F41F59"/>
    <w:rsid w:val="00F4330E"/>
    <w:rsid w:val="00F449C9"/>
    <w:rsid w:val="00F46808"/>
    <w:rsid w:val="00F4685B"/>
    <w:rsid w:val="00F47273"/>
    <w:rsid w:val="00F473E7"/>
    <w:rsid w:val="00F510FF"/>
    <w:rsid w:val="00F5202D"/>
    <w:rsid w:val="00F52530"/>
    <w:rsid w:val="00F52E9D"/>
    <w:rsid w:val="00F54DB3"/>
    <w:rsid w:val="00F5525D"/>
    <w:rsid w:val="00F57253"/>
    <w:rsid w:val="00F61E8B"/>
    <w:rsid w:val="00F632B8"/>
    <w:rsid w:val="00F64CE8"/>
    <w:rsid w:val="00F64E39"/>
    <w:rsid w:val="00F65390"/>
    <w:rsid w:val="00F67AC4"/>
    <w:rsid w:val="00F70C9B"/>
    <w:rsid w:val="00F70F32"/>
    <w:rsid w:val="00F74436"/>
    <w:rsid w:val="00F7709F"/>
    <w:rsid w:val="00F87F87"/>
    <w:rsid w:val="00F91511"/>
    <w:rsid w:val="00F91739"/>
    <w:rsid w:val="00F95ABA"/>
    <w:rsid w:val="00F977A8"/>
    <w:rsid w:val="00FA1691"/>
    <w:rsid w:val="00FA25A8"/>
    <w:rsid w:val="00FB0335"/>
    <w:rsid w:val="00FB0FC2"/>
    <w:rsid w:val="00FB2A6C"/>
    <w:rsid w:val="00FB3A4D"/>
    <w:rsid w:val="00FB52AE"/>
    <w:rsid w:val="00FC3CD3"/>
    <w:rsid w:val="00FC4670"/>
    <w:rsid w:val="00FC4D8D"/>
    <w:rsid w:val="00FC5134"/>
    <w:rsid w:val="00FC54C8"/>
    <w:rsid w:val="00FC6EA1"/>
    <w:rsid w:val="00FD0A10"/>
    <w:rsid w:val="00FD2824"/>
    <w:rsid w:val="00FD489B"/>
    <w:rsid w:val="00FD6D4A"/>
    <w:rsid w:val="00FE2192"/>
    <w:rsid w:val="00FE2F68"/>
    <w:rsid w:val="00FE3841"/>
    <w:rsid w:val="00FE4BB5"/>
    <w:rsid w:val="00FE5838"/>
    <w:rsid w:val="00FE5A59"/>
    <w:rsid w:val="00FF12DA"/>
    <w:rsid w:val="00FF1A75"/>
    <w:rsid w:val="00FF1E72"/>
    <w:rsid w:val="00FF207A"/>
    <w:rsid w:val="00FF3544"/>
    <w:rsid w:val="00FF4E6D"/>
    <w:rsid w:val="00FF550A"/>
    <w:rsid w:val="019B060E"/>
    <w:rsid w:val="04867E89"/>
    <w:rsid w:val="2B520228"/>
    <w:rsid w:val="40594729"/>
    <w:rsid w:val="5BE1F2AC"/>
    <w:rsid w:val="6C66B9DD"/>
    <w:rsid w:val="6FCCD985"/>
    <w:rsid w:val="71687338"/>
    <w:rsid w:val="74DBD4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81CC4"/>
  <w15:chartTrackingRefBased/>
  <w15:docId w15:val="{03DBBE12-BBC4-4022-97E7-7CAB71041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72C"/>
    <w:pPr>
      <w:spacing w:before="120" w:after="120" w:line="312"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A12E8C"/>
    <w:pPr>
      <w:keepNext/>
      <w:keepLines/>
      <w:pageBreakBefore/>
      <w:numPr>
        <w:numId w:val="5"/>
      </w:numPr>
      <w:spacing w:before="0" w:after="240"/>
      <w:jc w:val="left"/>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A12E8C"/>
    <w:pPr>
      <w:keepNext/>
      <w:keepLines/>
      <w:numPr>
        <w:ilvl w:val="1"/>
        <w:numId w:val="5"/>
      </w:numPr>
      <w:tabs>
        <w:tab w:val="left" w:pos="567"/>
      </w:tab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A12E8C"/>
    <w:pPr>
      <w:keepNext/>
      <w:keepLines/>
      <w:numPr>
        <w:ilvl w:val="2"/>
        <w:numId w:val="5"/>
      </w:numPr>
      <w:tabs>
        <w:tab w:val="left" w:pos="709"/>
      </w:tabs>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C82ABB"/>
    <w:pPr>
      <w:keepNext/>
      <w:keepLines/>
      <w:numPr>
        <w:ilvl w:val="3"/>
        <w:numId w:val="5"/>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FD6D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6D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D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D4A"/>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rsid w:val="00FD6D4A"/>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E8C"/>
    <w:rPr>
      <w:rFonts w:ascii="Times New Roman" w:eastAsiaTheme="majorEastAsia" w:hAnsi="Times New Roman" w:cstheme="majorBidi"/>
      <w:b/>
      <w:caps/>
      <w:sz w:val="26"/>
      <w:szCs w:val="40"/>
    </w:rPr>
  </w:style>
  <w:style w:type="character" w:customStyle="1" w:styleId="Heading2Char">
    <w:name w:val="Heading 2 Char"/>
    <w:basedOn w:val="DefaultParagraphFont"/>
    <w:link w:val="Heading2"/>
    <w:uiPriority w:val="9"/>
    <w:rsid w:val="00A12E8C"/>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qFormat/>
    <w:rsid w:val="00A12E8C"/>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C82ABB"/>
    <w:rPr>
      <w:rFonts w:ascii="Times New Roman" w:eastAsiaTheme="majorEastAsia" w:hAnsi="Times New Roman" w:cstheme="majorBidi"/>
      <w:i/>
      <w:iCs/>
      <w:sz w:val="26"/>
      <w:szCs w:val="22"/>
    </w:rPr>
  </w:style>
  <w:style w:type="character" w:customStyle="1" w:styleId="Heading5Char">
    <w:name w:val="Heading 5 Char"/>
    <w:basedOn w:val="DefaultParagraphFont"/>
    <w:link w:val="Heading5"/>
    <w:uiPriority w:val="9"/>
    <w:rsid w:val="00FD6D4A"/>
    <w:rPr>
      <w:rFonts w:ascii="Times New Roman" w:eastAsiaTheme="majorEastAsia" w:hAnsi="Times New Roman" w:cstheme="majorBidi"/>
      <w:color w:val="0F4761" w:themeColor="accent1" w:themeShade="BF"/>
      <w:sz w:val="26"/>
      <w:szCs w:val="22"/>
    </w:rPr>
  </w:style>
  <w:style w:type="character" w:customStyle="1" w:styleId="Heading6Char">
    <w:name w:val="Heading 6 Char"/>
    <w:basedOn w:val="DefaultParagraphFont"/>
    <w:link w:val="Heading6"/>
    <w:uiPriority w:val="9"/>
    <w:semiHidden/>
    <w:rsid w:val="00FD6D4A"/>
    <w:rPr>
      <w:rFonts w:ascii="Times New Roman" w:eastAsiaTheme="majorEastAsia" w:hAnsi="Times New Roman" w:cstheme="majorBidi"/>
      <w:i/>
      <w:iCs/>
      <w:color w:val="595959" w:themeColor="text1" w:themeTint="A6"/>
      <w:sz w:val="26"/>
      <w:szCs w:val="22"/>
    </w:rPr>
  </w:style>
  <w:style w:type="character" w:customStyle="1" w:styleId="Heading7Char">
    <w:name w:val="Heading 7 Char"/>
    <w:basedOn w:val="DefaultParagraphFont"/>
    <w:link w:val="Heading7"/>
    <w:uiPriority w:val="9"/>
    <w:semiHidden/>
    <w:rsid w:val="00FD6D4A"/>
    <w:rPr>
      <w:rFonts w:ascii="Times New Roman" w:eastAsiaTheme="majorEastAsia" w:hAnsi="Times New Roman" w:cstheme="majorBidi"/>
      <w:color w:val="595959" w:themeColor="text1" w:themeTint="A6"/>
      <w:sz w:val="26"/>
      <w:szCs w:val="22"/>
    </w:rPr>
  </w:style>
  <w:style w:type="character" w:customStyle="1" w:styleId="Heading8Char">
    <w:name w:val="Heading 8 Char"/>
    <w:basedOn w:val="DefaultParagraphFont"/>
    <w:link w:val="Heading8"/>
    <w:uiPriority w:val="9"/>
    <w:semiHidden/>
    <w:rsid w:val="00FD6D4A"/>
    <w:rPr>
      <w:rFonts w:ascii="Times New Roman" w:eastAsiaTheme="majorEastAsia" w:hAnsi="Times New Roman" w:cstheme="majorBidi"/>
      <w:i/>
      <w:iCs/>
      <w:color w:val="262626" w:themeColor="text1" w:themeTint="D9"/>
      <w:sz w:val="26"/>
      <w:szCs w:val="22"/>
    </w:rPr>
  </w:style>
  <w:style w:type="character" w:customStyle="1" w:styleId="Heading9Char">
    <w:name w:val="Heading 9 Char"/>
    <w:basedOn w:val="DefaultParagraphFont"/>
    <w:link w:val="Heading9"/>
    <w:uiPriority w:val="9"/>
    <w:semiHidden/>
    <w:rsid w:val="00FD6D4A"/>
    <w:rPr>
      <w:rFonts w:ascii="Times New Roman" w:eastAsiaTheme="majorEastAsia" w:hAnsi="Times New Roman" w:cstheme="majorBidi"/>
      <w:color w:val="262626" w:themeColor="text1" w:themeTint="D9"/>
      <w:sz w:val="26"/>
      <w:szCs w:val="22"/>
    </w:rPr>
  </w:style>
  <w:style w:type="paragraph" w:styleId="Title">
    <w:name w:val="Title"/>
    <w:basedOn w:val="Normal"/>
    <w:next w:val="Normal"/>
    <w:link w:val="TitleChar"/>
    <w:uiPriority w:val="10"/>
    <w:qFormat/>
    <w:rsid w:val="00FD6D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D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D4A"/>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D4A"/>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D6D4A"/>
    <w:pPr>
      <w:spacing w:before="160"/>
      <w:jc w:val="center"/>
    </w:pPr>
    <w:rPr>
      <w:i/>
      <w:iCs/>
      <w:color w:val="404040" w:themeColor="text1" w:themeTint="BF"/>
    </w:rPr>
  </w:style>
  <w:style w:type="character" w:customStyle="1" w:styleId="QuoteChar">
    <w:name w:val="Quote Char"/>
    <w:basedOn w:val="DefaultParagraphFont"/>
    <w:link w:val="Quote"/>
    <w:uiPriority w:val="29"/>
    <w:rsid w:val="00FD6D4A"/>
    <w:rPr>
      <w:rFonts w:ascii="Times New Roman" w:hAnsi="Times New Roman"/>
      <w:i/>
      <w:iCs/>
      <w:color w:val="404040" w:themeColor="text1" w:themeTint="BF"/>
      <w:sz w:val="26"/>
      <w:szCs w:val="22"/>
    </w:rPr>
  </w:style>
  <w:style w:type="paragraph" w:styleId="ListParagraph">
    <w:name w:val="List Paragraph"/>
    <w:basedOn w:val="Normal"/>
    <w:uiPriority w:val="34"/>
    <w:qFormat/>
    <w:rsid w:val="00FD6D4A"/>
    <w:pPr>
      <w:ind w:left="720"/>
      <w:contextualSpacing/>
    </w:pPr>
  </w:style>
  <w:style w:type="character" w:styleId="IntenseEmphasis">
    <w:name w:val="Intense Emphasis"/>
    <w:basedOn w:val="DefaultParagraphFont"/>
    <w:uiPriority w:val="21"/>
    <w:qFormat/>
    <w:rsid w:val="00B62C8D"/>
    <w:rPr>
      <w:i/>
      <w:iCs/>
      <w:color w:val="0F4761" w:themeColor="accent1" w:themeShade="BF"/>
    </w:rPr>
  </w:style>
  <w:style w:type="paragraph" w:styleId="IntenseQuote">
    <w:name w:val="Intense Quote"/>
    <w:basedOn w:val="Normal"/>
    <w:next w:val="Normal"/>
    <w:link w:val="IntenseQuoteChar"/>
    <w:uiPriority w:val="30"/>
    <w:qFormat/>
    <w:rsid w:val="00FD6D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6D4A"/>
    <w:rPr>
      <w:rFonts w:ascii="Times New Roman" w:hAnsi="Times New Roman"/>
      <w:i/>
      <w:iCs/>
      <w:color w:val="0F4761" w:themeColor="accent1" w:themeShade="BF"/>
      <w:sz w:val="26"/>
      <w:szCs w:val="22"/>
    </w:rPr>
  </w:style>
  <w:style w:type="character" w:styleId="IntenseReference">
    <w:name w:val="Intense Reference"/>
    <w:basedOn w:val="DefaultParagraphFont"/>
    <w:uiPriority w:val="32"/>
    <w:qFormat/>
    <w:rsid w:val="00B62C8D"/>
    <w:rPr>
      <w:b/>
      <w:bCs/>
      <w:smallCaps/>
      <w:color w:val="0F4761" w:themeColor="accent1" w:themeShade="BF"/>
      <w:spacing w:val="5"/>
    </w:rPr>
  </w:style>
  <w:style w:type="table" w:styleId="TableGrid">
    <w:name w:val="Table Grid"/>
    <w:basedOn w:val="TableNormal"/>
    <w:uiPriority w:val="39"/>
    <w:rsid w:val="00871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qFormat/>
    <w:rsid w:val="00FD6D4A"/>
    <w:rPr>
      <w:rFonts w:ascii="Courier New" w:hAnsi="Courier New" w:cs="Courier New"/>
      <w:sz w:val="20"/>
      <w:szCs w:val="20"/>
    </w:rPr>
  </w:style>
  <w:style w:type="paragraph" w:styleId="NormalWeb">
    <w:name w:val="Normal (Web)"/>
    <w:uiPriority w:val="99"/>
    <w:unhideWhenUsed/>
    <w:qFormat/>
    <w:rsid w:val="00FD6D4A"/>
    <w:pPr>
      <w:spacing w:beforeAutospacing="1" w:after="0" w:afterAutospacing="1" w:line="240" w:lineRule="auto"/>
    </w:pPr>
    <w:rPr>
      <w:rFonts w:ascii="Times New Roman" w:eastAsia="SimSun" w:hAnsi="Times New Roman" w:cs="Times New Roman"/>
      <w:kern w:val="0"/>
      <w:lang w:eastAsia="zh-CN"/>
      <w14:ligatures w14:val="none"/>
    </w:rPr>
  </w:style>
  <w:style w:type="character" w:customStyle="1" w:styleId="IntenseEmphasis1">
    <w:name w:val="Intense Emphasis1"/>
    <w:basedOn w:val="DefaultParagraphFont"/>
    <w:uiPriority w:val="21"/>
    <w:qFormat/>
    <w:rsid w:val="00FD6D4A"/>
    <w:rPr>
      <w:i/>
      <w:iCs/>
      <w:color w:val="0F4761" w:themeColor="accent1" w:themeShade="BF"/>
    </w:rPr>
  </w:style>
  <w:style w:type="character" w:customStyle="1" w:styleId="IntenseReference1">
    <w:name w:val="Intense Reference1"/>
    <w:basedOn w:val="DefaultParagraphFont"/>
    <w:uiPriority w:val="32"/>
    <w:qFormat/>
    <w:rsid w:val="00FD6D4A"/>
    <w:rPr>
      <w:b/>
      <w:bCs/>
      <w:smallCaps/>
      <w:color w:val="0F4761" w:themeColor="accent1" w:themeShade="BF"/>
      <w:spacing w:val="5"/>
    </w:rPr>
  </w:style>
  <w:style w:type="paragraph" w:customStyle="1" w:styleId="DoanVB">
    <w:name w:val="DoanVB"/>
    <w:basedOn w:val="Normal"/>
    <w:qFormat/>
    <w:rsid w:val="0035572C"/>
    <w:pPr>
      <w:ind w:firstLine="567"/>
    </w:pPr>
  </w:style>
  <w:style w:type="paragraph" w:customStyle="1" w:styleId="StyleTru">
    <w:name w:val="StyleTru"/>
    <w:basedOn w:val="Normal"/>
    <w:qFormat/>
    <w:rsid w:val="00B45E0A"/>
    <w:pPr>
      <w:numPr>
        <w:numId w:val="1"/>
      </w:numPr>
      <w:ind w:left="851"/>
    </w:pPr>
  </w:style>
  <w:style w:type="paragraph" w:customStyle="1" w:styleId="StyleCong">
    <w:name w:val="StyleCong"/>
    <w:basedOn w:val="Normal"/>
    <w:qFormat/>
    <w:rsid w:val="00B45E0A"/>
    <w:pPr>
      <w:numPr>
        <w:numId w:val="2"/>
      </w:numPr>
      <w:ind w:left="1135" w:hanging="284"/>
    </w:pPr>
  </w:style>
  <w:style w:type="character" w:styleId="Hyperlink">
    <w:name w:val="Hyperlink"/>
    <w:basedOn w:val="DefaultParagraphFont"/>
    <w:uiPriority w:val="99"/>
    <w:unhideWhenUsed/>
    <w:rsid w:val="00FD6D4A"/>
    <w:rPr>
      <w:color w:val="467886" w:themeColor="hyperlink"/>
      <w:u w:val="single"/>
    </w:rPr>
  </w:style>
  <w:style w:type="character" w:styleId="UnresolvedMention">
    <w:name w:val="Unresolved Mention"/>
    <w:basedOn w:val="DefaultParagraphFont"/>
    <w:uiPriority w:val="99"/>
    <w:semiHidden/>
    <w:unhideWhenUsed/>
    <w:rsid w:val="00FD6D4A"/>
    <w:rPr>
      <w:color w:val="605E5C"/>
      <w:shd w:val="clear" w:color="auto" w:fill="E1DFDD"/>
    </w:rPr>
  </w:style>
  <w:style w:type="paragraph" w:styleId="Header">
    <w:name w:val="header"/>
    <w:basedOn w:val="Normal"/>
    <w:link w:val="HeaderChar"/>
    <w:uiPriority w:val="99"/>
    <w:unhideWhenUsed/>
    <w:rsid w:val="00FD6D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D6D4A"/>
    <w:rPr>
      <w:rFonts w:ascii="Times New Roman" w:hAnsi="Times New Roman"/>
      <w:sz w:val="26"/>
      <w:szCs w:val="22"/>
    </w:rPr>
  </w:style>
  <w:style w:type="paragraph" w:styleId="Footer">
    <w:name w:val="footer"/>
    <w:basedOn w:val="Normal"/>
    <w:link w:val="FooterChar"/>
    <w:uiPriority w:val="99"/>
    <w:unhideWhenUsed/>
    <w:rsid w:val="00FD6D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D6D4A"/>
    <w:rPr>
      <w:rFonts w:ascii="Times New Roman" w:hAnsi="Times New Roman"/>
      <w:sz w:val="26"/>
      <w:szCs w:val="22"/>
    </w:rPr>
  </w:style>
  <w:style w:type="paragraph" w:styleId="Caption">
    <w:name w:val="caption"/>
    <w:basedOn w:val="Normal"/>
    <w:next w:val="Normal"/>
    <w:uiPriority w:val="35"/>
    <w:unhideWhenUsed/>
    <w:qFormat/>
    <w:rsid w:val="00387835"/>
    <w:pPr>
      <w:spacing w:after="240" w:line="240" w:lineRule="auto"/>
      <w:jc w:val="center"/>
    </w:pPr>
    <w:rPr>
      <w:i/>
      <w:iCs/>
      <w:sz w:val="18"/>
      <w:szCs w:val="18"/>
    </w:rPr>
  </w:style>
  <w:style w:type="paragraph" w:styleId="TOC1">
    <w:name w:val="toc 1"/>
    <w:basedOn w:val="Normal"/>
    <w:next w:val="Normal"/>
    <w:autoRedefine/>
    <w:uiPriority w:val="39"/>
    <w:unhideWhenUsed/>
    <w:qFormat/>
    <w:rsid w:val="00FD6D4A"/>
    <w:pPr>
      <w:tabs>
        <w:tab w:val="left" w:pos="1680"/>
        <w:tab w:val="right" w:leader="dot" w:pos="9345"/>
      </w:tabs>
    </w:pPr>
    <w:rPr>
      <w:b/>
      <w:noProof/>
    </w:rPr>
  </w:style>
  <w:style w:type="paragraph" w:styleId="TOC2">
    <w:name w:val="toc 2"/>
    <w:basedOn w:val="Normal"/>
    <w:next w:val="Normal"/>
    <w:autoRedefine/>
    <w:uiPriority w:val="39"/>
    <w:unhideWhenUsed/>
    <w:rsid w:val="00FD6D4A"/>
    <w:pPr>
      <w:tabs>
        <w:tab w:val="left" w:pos="960"/>
        <w:tab w:val="right" w:leader="dot" w:pos="9345"/>
      </w:tabs>
      <w:ind w:left="851" w:hanging="567"/>
    </w:pPr>
    <w:rPr>
      <w:b/>
      <w:noProof/>
    </w:rPr>
  </w:style>
  <w:style w:type="paragraph" w:styleId="TOC3">
    <w:name w:val="toc 3"/>
    <w:basedOn w:val="Normal"/>
    <w:next w:val="Normal"/>
    <w:autoRedefine/>
    <w:uiPriority w:val="39"/>
    <w:unhideWhenUsed/>
    <w:rsid w:val="00FD6D4A"/>
    <w:pPr>
      <w:tabs>
        <w:tab w:val="left" w:pos="1440"/>
        <w:tab w:val="right" w:leader="dot" w:pos="9345"/>
      </w:tabs>
      <w:ind w:left="1276" w:hanging="709"/>
    </w:pPr>
    <w:rPr>
      <w:i/>
      <w:noProof/>
    </w:rPr>
  </w:style>
  <w:style w:type="paragraph" w:styleId="TOC4">
    <w:name w:val="toc 4"/>
    <w:basedOn w:val="Normal"/>
    <w:next w:val="Normal"/>
    <w:autoRedefine/>
    <w:uiPriority w:val="39"/>
    <w:unhideWhenUsed/>
    <w:rsid w:val="00FD6D4A"/>
    <w:pPr>
      <w:tabs>
        <w:tab w:val="right" w:leader="dot" w:pos="9345"/>
      </w:tabs>
    </w:pPr>
    <w:rPr>
      <w:b/>
      <w:noProof/>
    </w:rPr>
  </w:style>
  <w:style w:type="paragraph" w:styleId="TableofFigures">
    <w:name w:val="table of figures"/>
    <w:basedOn w:val="Normal"/>
    <w:next w:val="Normal"/>
    <w:uiPriority w:val="99"/>
    <w:unhideWhenUsed/>
    <w:rsid w:val="00FD6D4A"/>
    <w:pPr>
      <w:spacing w:after="0"/>
    </w:pPr>
  </w:style>
  <w:style w:type="paragraph" w:customStyle="1" w:styleId="styledot">
    <w:name w:val="style dot"/>
    <w:basedOn w:val="Normal"/>
    <w:qFormat/>
    <w:rsid w:val="00FD6D4A"/>
    <w:pPr>
      <w:numPr>
        <w:numId w:val="3"/>
      </w:numPr>
      <w:tabs>
        <w:tab w:val="left" w:pos="1260"/>
      </w:tabs>
      <w:ind w:left="1531" w:hanging="284"/>
    </w:pPr>
    <w:rPr>
      <w:rFonts w:eastAsia="Symbol" w:cs="Times New Roman"/>
      <w:kern w:val="0"/>
      <w:szCs w:val="26"/>
      <w:lang w:val="vi-VN" w:eastAsia="ja-JP"/>
      <w14:ligatures w14:val="none"/>
    </w:rPr>
  </w:style>
  <w:style w:type="paragraph" w:styleId="HTMLPreformatted">
    <w:name w:val="HTML Preformatted"/>
    <w:basedOn w:val="Normal"/>
    <w:link w:val="HTMLPreformattedChar"/>
    <w:uiPriority w:val="99"/>
    <w:semiHidden/>
    <w:unhideWhenUsed/>
    <w:rsid w:val="00FD6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val="vi-VN"/>
      <w14:ligatures w14:val="none"/>
    </w:rPr>
  </w:style>
  <w:style w:type="character" w:customStyle="1" w:styleId="HTMLPreformattedChar">
    <w:name w:val="HTML Preformatted Char"/>
    <w:basedOn w:val="DefaultParagraphFont"/>
    <w:link w:val="HTMLPreformatted"/>
    <w:uiPriority w:val="99"/>
    <w:semiHidden/>
    <w:rsid w:val="00FD6D4A"/>
    <w:rPr>
      <w:rFonts w:ascii="Courier New" w:eastAsia="Times New Roman" w:hAnsi="Courier New" w:cs="Courier New"/>
      <w:kern w:val="0"/>
      <w:sz w:val="20"/>
      <w:szCs w:val="20"/>
      <w:lang w:val="vi-VN"/>
      <w14:ligatures w14:val="none"/>
    </w:rPr>
  </w:style>
  <w:style w:type="paragraph" w:customStyle="1" w:styleId="Normal1">
    <w:name w:val="Normal1"/>
    <w:link w:val="NORMALChar"/>
    <w:rsid w:val="00FD6D4A"/>
    <w:pPr>
      <w:spacing w:before="120" w:after="120" w:line="312" w:lineRule="auto"/>
      <w:ind w:right="-573"/>
      <w:jc w:val="both"/>
    </w:pPr>
    <w:rPr>
      <w:rFonts w:ascii="Times New Roman" w:eastAsia="Times New Roman" w:hAnsi="Times New Roman" w:cs="Times New Roman"/>
      <w:kern w:val="0"/>
      <w:sz w:val="26"/>
      <w:szCs w:val="40"/>
      <w:lang w:eastAsia="ja-JP"/>
      <w14:ligatures w14:val="none"/>
    </w:rPr>
  </w:style>
  <w:style w:type="character" w:customStyle="1" w:styleId="NORMALChar">
    <w:name w:val="NORMAL Char"/>
    <w:basedOn w:val="DefaultParagraphFont"/>
    <w:link w:val="Normal1"/>
    <w:rsid w:val="00FD6D4A"/>
    <w:rPr>
      <w:rFonts w:ascii="Times New Roman" w:eastAsia="Times New Roman" w:hAnsi="Times New Roman" w:cs="Times New Roman"/>
      <w:kern w:val="0"/>
      <w:sz w:val="26"/>
      <w:szCs w:val="40"/>
      <w:lang w:eastAsia="ja-JP"/>
      <w14:ligatures w14:val="none"/>
    </w:rPr>
  </w:style>
  <w:style w:type="paragraph" w:customStyle="1" w:styleId="style5">
    <w:name w:val="style5"/>
    <w:basedOn w:val="styledot"/>
    <w:qFormat/>
    <w:rsid w:val="00FD6D4A"/>
    <w:pPr>
      <w:numPr>
        <w:numId w:val="4"/>
      </w:numPr>
      <w:ind w:left="1758" w:hanging="284"/>
    </w:pPr>
  </w:style>
  <w:style w:type="character" w:customStyle="1" w:styleId="overflow-hidden">
    <w:name w:val="overflow-hidden"/>
    <w:basedOn w:val="DefaultParagraphFont"/>
    <w:rsid w:val="00FD6D4A"/>
  </w:style>
  <w:style w:type="character" w:styleId="Strong">
    <w:name w:val="Strong"/>
    <w:basedOn w:val="DefaultParagraphFont"/>
    <w:uiPriority w:val="22"/>
    <w:qFormat/>
    <w:rsid w:val="00920F3C"/>
    <w:rPr>
      <w:b/>
      <w:bCs/>
    </w:rPr>
  </w:style>
  <w:style w:type="character" w:customStyle="1" w:styleId="ff3">
    <w:name w:val="ff3"/>
    <w:basedOn w:val="DefaultParagraphFont"/>
    <w:rsid w:val="00CA41E6"/>
  </w:style>
  <w:style w:type="character" w:customStyle="1" w:styleId="ws3">
    <w:name w:val="ws3"/>
    <w:basedOn w:val="DefaultParagraphFont"/>
    <w:rsid w:val="00CA41E6"/>
  </w:style>
  <w:style w:type="character" w:customStyle="1" w:styleId="ff6">
    <w:name w:val="ff6"/>
    <w:basedOn w:val="DefaultParagraphFont"/>
    <w:rsid w:val="00CA41E6"/>
  </w:style>
  <w:style w:type="character" w:customStyle="1" w:styleId="ls10">
    <w:name w:val="ls10"/>
    <w:basedOn w:val="DefaultParagraphFont"/>
    <w:rsid w:val="00CA41E6"/>
  </w:style>
  <w:style w:type="character" w:customStyle="1" w:styleId="ls3e">
    <w:name w:val="ls3e"/>
    <w:basedOn w:val="DefaultParagraphFont"/>
    <w:rsid w:val="00CA41E6"/>
  </w:style>
  <w:style w:type="character" w:customStyle="1" w:styleId="ls3">
    <w:name w:val="ls3"/>
    <w:basedOn w:val="DefaultParagraphFont"/>
    <w:rsid w:val="00CA41E6"/>
  </w:style>
  <w:style w:type="character" w:customStyle="1" w:styleId="ls40">
    <w:name w:val="ls40"/>
    <w:basedOn w:val="DefaultParagraphFont"/>
    <w:rsid w:val="00CA41E6"/>
  </w:style>
  <w:style w:type="character" w:customStyle="1" w:styleId="ls41">
    <w:name w:val="ls41"/>
    <w:basedOn w:val="DefaultParagraphFont"/>
    <w:rsid w:val="00CA41E6"/>
  </w:style>
  <w:style w:type="character" w:customStyle="1" w:styleId="ls3d">
    <w:name w:val="ls3d"/>
    <w:basedOn w:val="DefaultParagraphFont"/>
    <w:rsid w:val="00CA41E6"/>
  </w:style>
  <w:style w:type="character" w:customStyle="1" w:styleId="ff8">
    <w:name w:val="ff8"/>
    <w:basedOn w:val="DefaultParagraphFont"/>
    <w:rsid w:val="00CA41E6"/>
  </w:style>
  <w:style w:type="character" w:customStyle="1" w:styleId="ls7">
    <w:name w:val="ls7"/>
    <w:basedOn w:val="DefaultParagraphFont"/>
    <w:rsid w:val="00CA41E6"/>
  </w:style>
  <w:style w:type="character" w:customStyle="1" w:styleId="ls42">
    <w:name w:val="ls42"/>
    <w:basedOn w:val="DefaultParagraphFont"/>
    <w:rsid w:val="00CA41E6"/>
  </w:style>
  <w:style w:type="character" w:customStyle="1" w:styleId="lsc">
    <w:name w:val="lsc"/>
    <w:basedOn w:val="DefaultParagraphFont"/>
    <w:rsid w:val="00CA41E6"/>
  </w:style>
  <w:style w:type="character" w:customStyle="1" w:styleId="ls18">
    <w:name w:val="ls18"/>
    <w:basedOn w:val="DefaultParagraphFont"/>
    <w:rsid w:val="00CA41E6"/>
  </w:style>
  <w:style w:type="character" w:customStyle="1" w:styleId="ls19">
    <w:name w:val="ls19"/>
    <w:basedOn w:val="DefaultParagraphFont"/>
    <w:rsid w:val="00CA41E6"/>
  </w:style>
  <w:style w:type="character" w:customStyle="1" w:styleId="ls1a">
    <w:name w:val="ls1a"/>
    <w:basedOn w:val="DefaultParagraphFont"/>
    <w:rsid w:val="00CA41E6"/>
  </w:style>
  <w:style w:type="character" w:customStyle="1" w:styleId="ls13">
    <w:name w:val="ls13"/>
    <w:basedOn w:val="DefaultParagraphFont"/>
    <w:rsid w:val="00CA41E6"/>
  </w:style>
  <w:style w:type="character" w:customStyle="1" w:styleId="ls15">
    <w:name w:val="ls15"/>
    <w:basedOn w:val="DefaultParagraphFont"/>
    <w:rsid w:val="00CA41E6"/>
  </w:style>
  <w:style w:type="character" w:customStyle="1" w:styleId="ws8">
    <w:name w:val="ws8"/>
    <w:basedOn w:val="DefaultParagraphFont"/>
    <w:rsid w:val="00CA41E6"/>
  </w:style>
  <w:style w:type="character" w:customStyle="1" w:styleId="ff1">
    <w:name w:val="ff1"/>
    <w:basedOn w:val="DefaultParagraphFont"/>
    <w:rsid w:val="00C83EC8"/>
  </w:style>
  <w:style w:type="paragraph" w:customStyle="1" w:styleId="paragraph">
    <w:name w:val="paragraph"/>
    <w:basedOn w:val="Normal"/>
    <w:rsid w:val="00D222D9"/>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wacimagecontainer">
    <w:name w:val="wacimagecontainer"/>
    <w:basedOn w:val="DefaultParagraphFont"/>
    <w:rsid w:val="00D222D9"/>
  </w:style>
  <w:style w:type="character" w:customStyle="1" w:styleId="normaltextrun">
    <w:name w:val="normaltextrun"/>
    <w:basedOn w:val="DefaultParagraphFont"/>
    <w:rsid w:val="00D222D9"/>
  </w:style>
  <w:style w:type="character" w:customStyle="1" w:styleId="eop">
    <w:name w:val="eop"/>
    <w:basedOn w:val="DefaultParagraphFont"/>
    <w:rsid w:val="00D222D9"/>
  </w:style>
  <w:style w:type="paragraph" w:styleId="TOCHeading">
    <w:name w:val="TOC Heading"/>
    <w:basedOn w:val="Heading1"/>
    <w:next w:val="Normal"/>
    <w:uiPriority w:val="39"/>
    <w:unhideWhenUsed/>
    <w:qFormat/>
    <w:rsid w:val="00A72C25"/>
    <w:pPr>
      <w:pageBreakBefore w:val="0"/>
      <w:numPr>
        <w:numId w:val="0"/>
      </w:numPr>
      <w:spacing w:before="240" w:after="0" w:line="259" w:lineRule="auto"/>
      <w:outlineLvl w:val="9"/>
    </w:pPr>
    <w:rPr>
      <w:rFonts w:asciiTheme="majorHAnsi" w:hAnsiTheme="majorHAnsi"/>
      <w:b w:val="0"/>
      <w:caps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53799">
      <w:bodyDiv w:val="1"/>
      <w:marLeft w:val="0"/>
      <w:marRight w:val="0"/>
      <w:marTop w:val="0"/>
      <w:marBottom w:val="0"/>
      <w:divBdr>
        <w:top w:val="none" w:sz="0" w:space="0" w:color="auto"/>
        <w:left w:val="none" w:sz="0" w:space="0" w:color="auto"/>
        <w:bottom w:val="none" w:sz="0" w:space="0" w:color="auto"/>
        <w:right w:val="none" w:sz="0" w:space="0" w:color="auto"/>
      </w:divBdr>
    </w:div>
    <w:div w:id="159008227">
      <w:bodyDiv w:val="1"/>
      <w:marLeft w:val="0"/>
      <w:marRight w:val="0"/>
      <w:marTop w:val="0"/>
      <w:marBottom w:val="0"/>
      <w:divBdr>
        <w:top w:val="none" w:sz="0" w:space="0" w:color="auto"/>
        <w:left w:val="none" w:sz="0" w:space="0" w:color="auto"/>
        <w:bottom w:val="none" w:sz="0" w:space="0" w:color="auto"/>
        <w:right w:val="none" w:sz="0" w:space="0" w:color="auto"/>
      </w:divBdr>
    </w:div>
    <w:div w:id="207645735">
      <w:bodyDiv w:val="1"/>
      <w:marLeft w:val="0"/>
      <w:marRight w:val="0"/>
      <w:marTop w:val="0"/>
      <w:marBottom w:val="0"/>
      <w:divBdr>
        <w:top w:val="none" w:sz="0" w:space="0" w:color="auto"/>
        <w:left w:val="none" w:sz="0" w:space="0" w:color="auto"/>
        <w:bottom w:val="none" w:sz="0" w:space="0" w:color="auto"/>
        <w:right w:val="none" w:sz="0" w:space="0" w:color="auto"/>
      </w:divBdr>
    </w:div>
    <w:div w:id="324894684">
      <w:bodyDiv w:val="1"/>
      <w:marLeft w:val="0"/>
      <w:marRight w:val="0"/>
      <w:marTop w:val="0"/>
      <w:marBottom w:val="0"/>
      <w:divBdr>
        <w:top w:val="none" w:sz="0" w:space="0" w:color="auto"/>
        <w:left w:val="none" w:sz="0" w:space="0" w:color="auto"/>
        <w:bottom w:val="none" w:sz="0" w:space="0" w:color="auto"/>
        <w:right w:val="none" w:sz="0" w:space="0" w:color="auto"/>
      </w:divBdr>
    </w:div>
    <w:div w:id="358313038">
      <w:bodyDiv w:val="1"/>
      <w:marLeft w:val="0"/>
      <w:marRight w:val="0"/>
      <w:marTop w:val="0"/>
      <w:marBottom w:val="0"/>
      <w:divBdr>
        <w:top w:val="none" w:sz="0" w:space="0" w:color="auto"/>
        <w:left w:val="none" w:sz="0" w:space="0" w:color="auto"/>
        <w:bottom w:val="none" w:sz="0" w:space="0" w:color="auto"/>
        <w:right w:val="none" w:sz="0" w:space="0" w:color="auto"/>
      </w:divBdr>
    </w:div>
    <w:div w:id="380908433">
      <w:bodyDiv w:val="1"/>
      <w:marLeft w:val="0"/>
      <w:marRight w:val="0"/>
      <w:marTop w:val="0"/>
      <w:marBottom w:val="0"/>
      <w:divBdr>
        <w:top w:val="none" w:sz="0" w:space="0" w:color="auto"/>
        <w:left w:val="none" w:sz="0" w:space="0" w:color="auto"/>
        <w:bottom w:val="none" w:sz="0" w:space="0" w:color="auto"/>
        <w:right w:val="none" w:sz="0" w:space="0" w:color="auto"/>
      </w:divBdr>
    </w:div>
    <w:div w:id="400249225">
      <w:bodyDiv w:val="1"/>
      <w:marLeft w:val="0"/>
      <w:marRight w:val="0"/>
      <w:marTop w:val="0"/>
      <w:marBottom w:val="0"/>
      <w:divBdr>
        <w:top w:val="none" w:sz="0" w:space="0" w:color="auto"/>
        <w:left w:val="none" w:sz="0" w:space="0" w:color="auto"/>
        <w:bottom w:val="none" w:sz="0" w:space="0" w:color="auto"/>
        <w:right w:val="none" w:sz="0" w:space="0" w:color="auto"/>
      </w:divBdr>
    </w:div>
    <w:div w:id="443890134">
      <w:bodyDiv w:val="1"/>
      <w:marLeft w:val="0"/>
      <w:marRight w:val="0"/>
      <w:marTop w:val="0"/>
      <w:marBottom w:val="0"/>
      <w:divBdr>
        <w:top w:val="none" w:sz="0" w:space="0" w:color="auto"/>
        <w:left w:val="none" w:sz="0" w:space="0" w:color="auto"/>
        <w:bottom w:val="none" w:sz="0" w:space="0" w:color="auto"/>
        <w:right w:val="none" w:sz="0" w:space="0" w:color="auto"/>
      </w:divBdr>
    </w:div>
    <w:div w:id="514463450">
      <w:bodyDiv w:val="1"/>
      <w:marLeft w:val="0"/>
      <w:marRight w:val="0"/>
      <w:marTop w:val="0"/>
      <w:marBottom w:val="0"/>
      <w:divBdr>
        <w:top w:val="none" w:sz="0" w:space="0" w:color="auto"/>
        <w:left w:val="none" w:sz="0" w:space="0" w:color="auto"/>
        <w:bottom w:val="none" w:sz="0" w:space="0" w:color="auto"/>
        <w:right w:val="none" w:sz="0" w:space="0" w:color="auto"/>
      </w:divBdr>
    </w:div>
    <w:div w:id="638725807">
      <w:bodyDiv w:val="1"/>
      <w:marLeft w:val="0"/>
      <w:marRight w:val="0"/>
      <w:marTop w:val="0"/>
      <w:marBottom w:val="0"/>
      <w:divBdr>
        <w:top w:val="none" w:sz="0" w:space="0" w:color="auto"/>
        <w:left w:val="none" w:sz="0" w:space="0" w:color="auto"/>
        <w:bottom w:val="none" w:sz="0" w:space="0" w:color="auto"/>
        <w:right w:val="none" w:sz="0" w:space="0" w:color="auto"/>
      </w:divBdr>
    </w:div>
    <w:div w:id="741874824">
      <w:bodyDiv w:val="1"/>
      <w:marLeft w:val="0"/>
      <w:marRight w:val="0"/>
      <w:marTop w:val="0"/>
      <w:marBottom w:val="0"/>
      <w:divBdr>
        <w:top w:val="none" w:sz="0" w:space="0" w:color="auto"/>
        <w:left w:val="none" w:sz="0" w:space="0" w:color="auto"/>
        <w:bottom w:val="none" w:sz="0" w:space="0" w:color="auto"/>
        <w:right w:val="none" w:sz="0" w:space="0" w:color="auto"/>
      </w:divBdr>
    </w:div>
    <w:div w:id="765005085">
      <w:bodyDiv w:val="1"/>
      <w:marLeft w:val="0"/>
      <w:marRight w:val="0"/>
      <w:marTop w:val="0"/>
      <w:marBottom w:val="0"/>
      <w:divBdr>
        <w:top w:val="none" w:sz="0" w:space="0" w:color="auto"/>
        <w:left w:val="none" w:sz="0" w:space="0" w:color="auto"/>
        <w:bottom w:val="none" w:sz="0" w:space="0" w:color="auto"/>
        <w:right w:val="none" w:sz="0" w:space="0" w:color="auto"/>
      </w:divBdr>
    </w:div>
    <w:div w:id="1140922149">
      <w:bodyDiv w:val="1"/>
      <w:marLeft w:val="0"/>
      <w:marRight w:val="0"/>
      <w:marTop w:val="0"/>
      <w:marBottom w:val="0"/>
      <w:divBdr>
        <w:top w:val="none" w:sz="0" w:space="0" w:color="auto"/>
        <w:left w:val="none" w:sz="0" w:space="0" w:color="auto"/>
        <w:bottom w:val="none" w:sz="0" w:space="0" w:color="auto"/>
        <w:right w:val="none" w:sz="0" w:space="0" w:color="auto"/>
      </w:divBdr>
    </w:div>
    <w:div w:id="1219709414">
      <w:bodyDiv w:val="1"/>
      <w:marLeft w:val="0"/>
      <w:marRight w:val="0"/>
      <w:marTop w:val="0"/>
      <w:marBottom w:val="0"/>
      <w:divBdr>
        <w:top w:val="none" w:sz="0" w:space="0" w:color="auto"/>
        <w:left w:val="none" w:sz="0" w:space="0" w:color="auto"/>
        <w:bottom w:val="none" w:sz="0" w:space="0" w:color="auto"/>
        <w:right w:val="none" w:sz="0" w:space="0" w:color="auto"/>
      </w:divBdr>
    </w:div>
    <w:div w:id="1254700536">
      <w:bodyDiv w:val="1"/>
      <w:marLeft w:val="0"/>
      <w:marRight w:val="0"/>
      <w:marTop w:val="0"/>
      <w:marBottom w:val="0"/>
      <w:divBdr>
        <w:top w:val="none" w:sz="0" w:space="0" w:color="auto"/>
        <w:left w:val="none" w:sz="0" w:space="0" w:color="auto"/>
        <w:bottom w:val="none" w:sz="0" w:space="0" w:color="auto"/>
        <w:right w:val="none" w:sz="0" w:space="0" w:color="auto"/>
      </w:divBdr>
    </w:div>
    <w:div w:id="1291592675">
      <w:bodyDiv w:val="1"/>
      <w:marLeft w:val="0"/>
      <w:marRight w:val="0"/>
      <w:marTop w:val="0"/>
      <w:marBottom w:val="0"/>
      <w:divBdr>
        <w:top w:val="none" w:sz="0" w:space="0" w:color="auto"/>
        <w:left w:val="none" w:sz="0" w:space="0" w:color="auto"/>
        <w:bottom w:val="none" w:sz="0" w:space="0" w:color="auto"/>
        <w:right w:val="none" w:sz="0" w:space="0" w:color="auto"/>
      </w:divBdr>
    </w:div>
    <w:div w:id="1300303446">
      <w:bodyDiv w:val="1"/>
      <w:marLeft w:val="0"/>
      <w:marRight w:val="0"/>
      <w:marTop w:val="0"/>
      <w:marBottom w:val="0"/>
      <w:divBdr>
        <w:top w:val="none" w:sz="0" w:space="0" w:color="auto"/>
        <w:left w:val="none" w:sz="0" w:space="0" w:color="auto"/>
        <w:bottom w:val="none" w:sz="0" w:space="0" w:color="auto"/>
        <w:right w:val="none" w:sz="0" w:space="0" w:color="auto"/>
      </w:divBdr>
    </w:div>
    <w:div w:id="1346398643">
      <w:bodyDiv w:val="1"/>
      <w:marLeft w:val="0"/>
      <w:marRight w:val="0"/>
      <w:marTop w:val="0"/>
      <w:marBottom w:val="0"/>
      <w:divBdr>
        <w:top w:val="none" w:sz="0" w:space="0" w:color="auto"/>
        <w:left w:val="none" w:sz="0" w:space="0" w:color="auto"/>
        <w:bottom w:val="none" w:sz="0" w:space="0" w:color="auto"/>
        <w:right w:val="none" w:sz="0" w:space="0" w:color="auto"/>
      </w:divBdr>
    </w:div>
    <w:div w:id="1385985006">
      <w:bodyDiv w:val="1"/>
      <w:marLeft w:val="0"/>
      <w:marRight w:val="0"/>
      <w:marTop w:val="0"/>
      <w:marBottom w:val="0"/>
      <w:divBdr>
        <w:top w:val="none" w:sz="0" w:space="0" w:color="auto"/>
        <w:left w:val="none" w:sz="0" w:space="0" w:color="auto"/>
        <w:bottom w:val="none" w:sz="0" w:space="0" w:color="auto"/>
        <w:right w:val="none" w:sz="0" w:space="0" w:color="auto"/>
      </w:divBdr>
    </w:div>
    <w:div w:id="1473019403">
      <w:bodyDiv w:val="1"/>
      <w:marLeft w:val="0"/>
      <w:marRight w:val="0"/>
      <w:marTop w:val="0"/>
      <w:marBottom w:val="0"/>
      <w:divBdr>
        <w:top w:val="none" w:sz="0" w:space="0" w:color="auto"/>
        <w:left w:val="none" w:sz="0" w:space="0" w:color="auto"/>
        <w:bottom w:val="none" w:sz="0" w:space="0" w:color="auto"/>
        <w:right w:val="none" w:sz="0" w:space="0" w:color="auto"/>
      </w:divBdr>
    </w:div>
    <w:div w:id="1496725935">
      <w:bodyDiv w:val="1"/>
      <w:marLeft w:val="0"/>
      <w:marRight w:val="0"/>
      <w:marTop w:val="0"/>
      <w:marBottom w:val="0"/>
      <w:divBdr>
        <w:top w:val="none" w:sz="0" w:space="0" w:color="auto"/>
        <w:left w:val="none" w:sz="0" w:space="0" w:color="auto"/>
        <w:bottom w:val="none" w:sz="0" w:space="0" w:color="auto"/>
        <w:right w:val="none" w:sz="0" w:space="0" w:color="auto"/>
      </w:divBdr>
    </w:div>
    <w:div w:id="1517843024">
      <w:bodyDiv w:val="1"/>
      <w:marLeft w:val="0"/>
      <w:marRight w:val="0"/>
      <w:marTop w:val="0"/>
      <w:marBottom w:val="0"/>
      <w:divBdr>
        <w:top w:val="none" w:sz="0" w:space="0" w:color="auto"/>
        <w:left w:val="none" w:sz="0" w:space="0" w:color="auto"/>
        <w:bottom w:val="none" w:sz="0" w:space="0" w:color="auto"/>
        <w:right w:val="none" w:sz="0" w:space="0" w:color="auto"/>
      </w:divBdr>
    </w:div>
    <w:div w:id="1570849419">
      <w:bodyDiv w:val="1"/>
      <w:marLeft w:val="0"/>
      <w:marRight w:val="0"/>
      <w:marTop w:val="0"/>
      <w:marBottom w:val="0"/>
      <w:divBdr>
        <w:top w:val="none" w:sz="0" w:space="0" w:color="auto"/>
        <w:left w:val="none" w:sz="0" w:space="0" w:color="auto"/>
        <w:bottom w:val="none" w:sz="0" w:space="0" w:color="auto"/>
        <w:right w:val="none" w:sz="0" w:space="0" w:color="auto"/>
      </w:divBdr>
    </w:div>
    <w:div w:id="1618752961">
      <w:bodyDiv w:val="1"/>
      <w:marLeft w:val="0"/>
      <w:marRight w:val="0"/>
      <w:marTop w:val="0"/>
      <w:marBottom w:val="0"/>
      <w:divBdr>
        <w:top w:val="none" w:sz="0" w:space="0" w:color="auto"/>
        <w:left w:val="none" w:sz="0" w:space="0" w:color="auto"/>
        <w:bottom w:val="none" w:sz="0" w:space="0" w:color="auto"/>
        <w:right w:val="none" w:sz="0" w:space="0" w:color="auto"/>
      </w:divBdr>
    </w:div>
    <w:div w:id="1637951260">
      <w:bodyDiv w:val="1"/>
      <w:marLeft w:val="0"/>
      <w:marRight w:val="0"/>
      <w:marTop w:val="0"/>
      <w:marBottom w:val="0"/>
      <w:divBdr>
        <w:top w:val="none" w:sz="0" w:space="0" w:color="auto"/>
        <w:left w:val="none" w:sz="0" w:space="0" w:color="auto"/>
        <w:bottom w:val="none" w:sz="0" w:space="0" w:color="auto"/>
        <w:right w:val="none" w:sz="0" w:space="0" w:color="auto"/>
      </w:divBdr>
    </w:div>
    <w:div w:id="1658799632">
      <w:bodyDiv w:val="1"/>
      <w:marLeft w:val="0"/>
      <w:marRight w:val="0"/>
      <w:marTop w:val="0"/>
      <w:marBottom w:val="0"/>
      <w:divBdr>
        <w:top w:val="none" w:sz="0" w:space="0" w:color="auto"/>
        <w:left w:val="none" w:sz="0" w:space="0" w:color="auto"/>
        <w:bottom w:val="none" w:sz="0" w:space="0" w:color="auto"/>
        <w:right w:val="none" w:sz="0" w:space="0" w:color="auto"/>
      </w:divBdr>
    </w:div>
    <w:div w:id="1780443025">
      <w:bodyDiv w:val="1"/>
      <w:marLeft w:val="0"/>
      <w:marRight w:val="0"/>
      <w:marTop w:val="0"/>
      <w:marBottom w:val="0"/>
      <w:divBdr>
        <w:top w:val="none" w:sz="0" w:space="0" w:color="auto"/>
        <w:left w:val="none" w:sz="0" w:space="0" w:color="auto"/>
        <w:bottom w:val="none" w:sz="0" w:space="0" w:color="auto"/>
        <w:right w:val="none" w:sz="0" w:space="0" w:color="auto"/>
      </w:divBdr>
    </w:div>
    <w:div w:id="2025084024">
      <w:bodyDiv w:val="1"/>
      <w:marLeft w:val="0"/>
      <w:marRight w:val="0"/>
      <w:marTop w:val="0"/>
      <w:marBottom w:val="0"/>
      <w:divBdr>
        <w:top w:val="none" w:sz="0" w:space="0" w:color="auto"/>
        <w:left w:val="none" w:sz="0" w:space="0" w:color="auto"/>
        <w:bottom w:val="none" w:sz="0" w:space="0" w:color="auto"/>
        <w:right w:val="none" w:sz="0" w:space="0" w:color="auto"/>
      </w:divBdr>
    </w:div>
    <w:div w:id="2082672299">
      <w:bodyDiv w:val="1"/>
      <w:marLeft w:val="0"/>
      <w:marRight w:val="0"/>
      <w:marTop w:val="0"/>
      <w:marBottom w:val="0"/>
      <w:divBdr>
        <w:top w:val="none" w:sz="0" w:space="0" w:color="auto"/>
        <w:left w:val="none" w:sz="0" w:space="0" w:color="auto"/>
        <w:bottom w:val="none" w:sz="0" w:space="0" w:color="auto"/>
        <w:right w:val="none" w:sz="0" w:space="0" w:color="auto"/>
      </w:divBdr>
    </w:div>
    <w:div w:id="211061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httt\HQT-CSDL_Nhom_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EFBBDC248FB0740A337C3E5EA8AC6A8" ma:contentTypeVersion="15" ma:contentTypeDescription="Create a new document." ma:contentTypeScope="" ma:versionID="73d100efcb09b49a2e46ad6220974f54">
  <xsd:schema xmlns:xsd="http://www.w3.org/2001/XMLSchema" xmlns:xs="http://www.w3.org/2001/XMLSchema" xmlns:p="http://schemas.microsoft.com/office/2006/metadata/properties" xmlns:ns3="5f9f8b41-9672-4cd5-b92b-37193d4467f7" xmlns:ns4="4f7b2a64-f282-45b1-b2a8-d21f9e5b71c7" targetNamespace="http://schemas.microsoft.com/office/2006/metadata/properties" ma:root="true" ma:fieldsID="f4b80004b12e70107304f03c5bf65445" ns3:_="" ns4:_="">
    <xsd:import namespace="5f9f8b41-9672-4cd5-b92b-37193d4467f7"/>
    <xsd:import namespace="4f7b2a64-f282-45b1-b2a8-d21f9e5b71c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9f8b41-9672-4cd5-b92b-37193d446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7b2a64-f282-45b1-b2a8-d21f9e5b71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f9f8b41-9672-4cd5-b92b-37193d4467f7" xsi:nil="true"/>
  </documentManagement>
</p:properties>
</file>

<file path=customXml/itemProps1.xml><?xml version="1.0" encoding="utf-8"?>
<ds:datastoreItem xmlns:ds="http://schemas.openxmlformats.org/officeDocument/2006/customXml" ds:itemID="{E869F93D-6402-4BFA-A91B-3C1B1B36FFC6}">
  <ds:schemaRefs>
    <ds:schemaRef ds:uri="http://schemas.openxmlformats.org/officeDocument/2006/bibliography"/>
  </ds:schemaRefs>
</ds:datastoreItem>
</file>

<file path=customXml/itemProps2.xml><?xml version="1.0" encoding="utf-8"?>
<ds:datastoreItem xmlns:ds="http://schemas.openxmlformats.org/officeDocument/2006/customXml" ds:itemID="{9EC529BE-7F6F-4996-9860-16A2F3B3B0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9f8b41-9672-4cd5-b92b-37193d4467f7"/>
    <ds:schemaRef ds:uri="4f7b2a64-f282-45b1-b2a8-d21f9e5b7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745F1C-C6B9-4C8E-9A07-325699BA1752}">
  <ds:schemaRefs>
    <ds:schemaRef ds:uri="http://schemas.microsoft.com/sharepoint/v3/contenttype/forms"/>
  </ds:schemaRefs>
</ds:datastoreItem>
</file>

<file path=customXml/itemProps4.xml><?xml version="1.0" encoding="utf-8"?>
<ds:datastoreItem xmlns:ds="http://schemas.openxmlformats.org/officeDocument/2006/customXml" ds:itemID="{D506AFC9-8057-41A2-8744-C4089DF0ED11}">
  <ds:schemaRefs>
    <ds:schemaRef ds:uri="http://schemas.microsoft.com/office/2006/metadata/properties"/>
    <ds:schemaRef ds:uri="http://schemas.microsoft.com/office/infopath/2007/PartnerControls"/>
    <ds:schemaRef ds:uri="5f9f8b41-9672-4cd5-b92b-37193d4467f7"/>
  </ds:schemaRefs>
</ds:datastoreItem>
</file>

<file path=docProps/app.xml><?xml version="1.0" encoding="utf-8"?>
<Properties xmlns="http://schemas.openxmlformats.org/officeDocument/2006/extended-properties" xmlns:vt="http://schemas.openxmlformats.org/officeDocument/2006/docPropsVTypes">
  <Template>HQT-CSDL_Nhom_4.dotx</Template>
  <TotalTime>2</TotalTime>
  <Pages>55</Pages>
  <Words>4988</Words>
  <Characters>28432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33354</CharactersWithSpaces>
  <SharedDoc>false</SharedDoc>
  <HLinks>
    <vt:vector size="600" baseType="variant">
      <vt:variant>
        <vt:i4>1703985</vt:i4>
      </vt:variant>
      <vt:variant>
        <vt:i4>602</vt:i4>
      </vt:variant>
      <vt:variant>
        <vt:i4>0</vt:i4>
      </vt:variant>
      <vt:variant>
        <vt:i4>5</vt:i4>
      </vt:variant>
      <vt:variant>
        <vt:lpwstr/>
      </vt:variant>
      <vt:variant>
        <vt:lpwstr>_Toc217619531</vt:lpwstr>
      </vt:variant>
      <vt:variant>
        <vt:i4>1703985</vt:i4>
      </vt:variant>
      <vt:variant>
        <vt:i4>596</vt:i4>
      </vt:variant>
      <vt:variant>
        <vt:i4>0</vt:i4>
      </vt:variant>
      <vt:variant>
        <vt:i4>5</vt:i4>
      </vt:variant>
      <vt:variant>
        <vt:lpwstr/>
      </vt:variant>
      <vt:variant>
        <vt:lpwstr>_Toc217619530</vt:lpwstr>
      </vt:variant>
      <vt:variant>
        <vt:i4>1966137</vt:i4>
      </vt:variant>
      <vt:variant>
        <vt:i4>587</vt:i4>
      </vt:variant>
      <vt:variant>
        <vt:i4>0</vt:i4>
      </vt:variant>
      <vt:variant>
        <vt:i4>5</vt:i4>
      </vt:variant>
      <vt:variant>
        <vt:lpwstr/>
      </vt:variant>
      <vt:variant>
        <vt:lpwstr>_Toc217987462</vt:lpwstr>
      </vt:variant>
      <vt:variant>
        <vt:i4>1966137</vt:i4>
      </vt:variant>
      <vt:variant>
        <vt:i4>581</vt:i4>
      </vt:variant>
      <vt:variant>
        <vt:i4>0</vt:i4>
      </vt:variant>
      <vt:variant>
        <vt:i4>5</vt:i4>
      </vt:variant>
      <vt:variant>
        <vt:lpwstr/>
      </vt:variant>
      <vt:variant>
        <vt:lpwstr>_Toc217987461</vt:lpwstr>
      </vt:variant>
      <vt:variant>
        <vt:i4>1966137</vt:i4>
      </vt:variant>
      <vt:variant>
        <vt:i4>575</vt:i4>
      </vt:variant>
      <vt:variant>
        <vt:i4>0</vt:i4>
      </vt:variant>
      <vt:variant>
        <vt:i4>5</vt:i4>
      </vt:variant>
      <vt:variant>
        <vt:lpwstr/>
      </vt:variant>
      <vt:variant>
        <vt:lpwstr>_Toc217987460</vt:lpwstr>
      </vt:variant>
      <vt:variant>
        <vt:i4>1900601</vt:i4>
      </vt:variant>
      <vt:variant>
        <vt:i4>569</vt:i4>
      </vt:variant>
      <vt:variant>
        <vt:i4>0</vt:i4>
      </vt:variant>
      <vt:variant>
        <vt:i4>5</vt:i4>
      </vt:variant>
      <vt:variant>
        <vt:lpwstr/>
      </vt:variant>
      <vt:variant>
        <vt:lpwstr>_Toc217987459</vt:lpwstr>
      </vt:variant>
      <vt:variant>
        <vt:i4>1900601</vt:i4>
      </vt:variant>
      <vt:variant>
        <vt:i4>563</vt:i4>
      </vt:variant>
      <vt:variant>
        <vt:i4>0</vt:i4>
      </vt:variant>
      <vt:variant>
        <vt:i4>5</vt:i4>
      </vt:variant>
      <vt:variant>
        <vt:lpwstr/>
      </vt:variant>
      <vt:variant>
        <vt:lpwstr>_Toc217987458</vt:lpwstr>
      </vt:variant>
      <vt:variant>
        <vt:i4>1900601</vt:i4>
      </vt:variant>
      <vt:variant>
        <vt:i4>557</vt:i4>
      </vt:variant>
      <vt:variant>
        <vt:i4>0</vt:i4>
      </vt:variant>
      <vt:variant>
        <vt:i4>5</vt:i4>
      </vt:variant>
      <vt:variant>
        <vt:lpwstr/>
      </vt:variant>
      <vt:variant>
        <vt:lpwstr>_Toc217987457</vt:lpwstr>
      </vt:variant>
      <vt:variant>
        <vt:i4>1900601</vt:i4>
      </vt:variant>
      <vt:variant>
        <vt:i4>551</vt:i4>
      </vt:variant>
      <vt:variant>
        <vt:i4>0</vt:i4>
      </vt:variant>
      <vt:variant>
        <vt:i4>5</vt:i4>
      </vt:variant>
      <vt:variant>
        <vt:lpwstr/>
      </vt:variant>
      <vt:variant>
        <vt:lpwstr>_Toc217987456</vt:lpwstr>
      </vt:variant>
      <vt:variant>
        <vt:i4>1900601</vt:i4>
      </vt:variant>
      <vt:variant>
        <vt:i4>545</vt:i4>
      </vt:variant>
      <vt:variant>
        <vt:i4>0</vt:i4>
      </vt:variant>
      <vt:variant>
        <vt:i4>5</vt:i4>
      </vt:variant>
      <vt:variant>
        <vt:lpwstr/>
      </vt:variant>
      <vt:variant>
        <vt:lpwstr>_Toc217987455</vt:lpwstr>
      </vt:variant>
      <vt:variant>
        <vt:i4>1900601</vt:i4>
      </vt:variant>
      <vt:variant>
        <vt:i4>539</vt:i4>
      </vt:variant>
      <vt:variant>
        <vt:i4>0</vt:i4>
      </vt:variant>
      <vt:variant>
        <vt:i4>5</vt:i4>
      </vt:variant>
      <vt:variant>
        <vt:lpwstr/>
      </vt:variant>
      <vt:variant>
        <vt:lpwstr>_Toc217987454</vt:lpwstr>
      </vt:variant>
      <vt:variant>
        <vt:i4>1900601</vt:i4>
      </vt:variant>
      <vt:variant>
        <vt:i4>533</vt:i4>
      </vt:variant>
      <vt:variant>
        <vt:i4>0</vt:i4>
      </vt:variant>
      <vt:variant>
        <vt:i4>5</vt:i4>
      </vt:variant>
      <vt:variant>
        <vt:lpwstr/>
      </vt:variant>
      <vt:variant>
        <vt:lpwstr>_Toc217987453</vt:lpwstr>
      </vt:variant>
      <vt:variant>
        <vt:i4>1900601</vt:i4>
      </vt:variant>
      <vt:variant>
        <vt:i4>527</vt:i4>
      </vt:variant>
      <vt:variant>
        <vt:i4>0</vt:i4>
      </vt:variant>
      <vt:variant>
        <vt:i4>5</vt:i4>
      </vt:variant>
      <vt:variant>
        <vt:lpwstr/>
      </vt:variant>
      <vt:variant>
        <vt:lpwstr>_Toc217987452</vt:lpwstr>
      </vt:variant>
      <vt:variant>
        <vt:i4>1900601</vt:i4>
      </vt:variant>
      <vt:variant>
        <vt:i4>521</vt:i4>
      </vt:variant>
      <vt:variant>
        <vt:i4>0</vt:i4>
      </vt:variant>
      <vt:variant>
        <vt:i4>5</vt:i4>
      </vt:variant>
      <vt:variant>
        <vt:lpwstr/>
      </vt:variant>
      <vt:variant>
        <vt:lpwstr>_Toc217987451</vt:lpwstr>
      </vt:variant>
      <vt:variant>
        <vt:i4>1900601</vt:i4>
      </vt:variant>
      <vt:variant>
        <vt:i4>515</vt:i4>
      </vt:variant>
      <vt:variant>
        <vt:i4>0</vt:i4>
      </vt:variant>
      <vt:variant>
        <vt:i4>5</vt:i4>
      </vt:variant>
      <vt:variant>
        <vt:lpwstr/>
      </vt:variant>
      <vt:variant>
        <vt:lpwstr>_Toc217987450</vt:lpwstr>
      </vt:variant>
      <vt:variant>
        <vt:i4>1835065</vt:i4>
      </vt:variant>
      <vt:variant>
        <vt:i4>509</vt:i4>
      </vt:variant>
      <vt:variant>
        <vt:i4>0</vt:i4>
      </vt:variant>
      <vt:variant>
        <vt:i4>5</vt:i4>
      </vt:variant>
      <vt:variant>
        <vt:lpwstr/>
      </vt:variant>
      <vt:variant>
        <vt:lpwstr>_Toc217987449</vt:lpwstr>
      </vt:variant>
      <vt:variant>
        <vt:i4>1835065</vt:i4>
      </vt:variant>
      <vt:variant>
        <vt:i4>503</vt:i4>
      </vt:variant>
      <vt:variant>
        <vt:i4>0</vt:i4>
      </vt:variant>
      <vt:variant>
        <vt:i4>5</vt:i4>
      </vt:variant>
      <vt:variant>
        <vt:lpwstr/>
      </vt:variant>
      <vt:variant>
        <vt:lpwstr>_Toc217987448</vt:lpwstr>
      </vt:variant>
      <vt:variant>
        <vt:i4>1835065</vt:i4>
      </vt:variant>
      <vt:variant>
        <vt:i4>497</vt:i4>
      </vt:variant>
      <vt:variant>
        <vt:i4>0</vt:i4>
      </vt:variant>
      <vt:variant>
        <vt:i4>5</vt:i4>
      </vt:variant>
      <vt:variant>
        <vt:lpwstr/>
      </vt:variant>
      <vt:variant>
        <vt:lpwstr>_Toc217987447</vt:lpwstr>
      </vt:variant>
      <vt:variant>
        <vt:i4>1835065</vt:i4>
      </vt:variant>
      <vt:variant>
        <vt:i4>491</vt:i4>
      </vt:variant>
      <vt:variant>
        <vt:i4>0</vt:i4>
      </vt:variant>
      <vt:variant>
        <vt:i4>5</vt:i4>
      </vt:variant>
      <vt:variant>
        <vt:lpwstr/>
      </vt:variant>
      <vt:variant>
        <vt:lpwstr>_Toc217987446</vt:lpwstr>
      </vt:variant>
      <vt:variant>
        <vt:i4>1835065</vt:i4>
      </vt:variant>
      <vt:variant>
        <vt:i4>485</vt:i4>
      </vt:variant>
      <vt:variant>
        <vt:i4>0</vt:i4>
      </vt:variant>
      <vt:variant>
        <vt:i4>5</vt:i4>
      </vt:variant>
      <vt:variant>
        <vt:lpwstr/>
      </vt:variant>
      <vt:variant>
        <vt:lpwstr>_Toc217987445</vt:lpwstr>
      </vt:variant>
      <vt:variant>
        <vt:i4>1835065</vt:i4>
      </vt:variant>
      <vt:variant>
        <vt:i4>479</vt:i4>
      </vt:variant>
      <vt:variant>
        <vt:i4>0</vt:i4>
      </vt:variant>
      <vt:variant>
        <vt:i4>5</vt:i4>
      </vt:variant>
      <vt:variant>
        <vt:lpwstr/>
      </vt:variant>
      <vt:variant>
        <vt:lpwstr>_Toc217987444</vt:lpwstr>
      </vt:variant>
      <vt:variant>
        <vt:i4>1835065</vt:i4>
      </vt:variant>
      <vt:variant>
        <vt:i4>473</vt:i4>
      </vt:variant>
      <vt:variant>
        <vt:i4>0</vt:i4>
      </vt:variant>
      <vt:variant>
        <vt:i4>5</vt:i4>
      </vt:variant>
      <vt:variant>
        <vt:lpwstr/>
      </vt:variant>
      <vt:variant>
        <vt:lpwstr>_Toc217987443</vt:lpwstr>
      </vt:variant>
      <vt:variant>
        <vt:i4>1835065</vt:i4>
      </vt:variant>
      <vt:variant>
        <vt:i4>467</vt:i4>
      </vt:variant>
      <vt:variant>
        <vt:i4>0</vt:i4>
      </vt:variant>
      <vt:variant>
        <vt:i4>5</vt:i4>
      </vt:variant>
      <vt:variant>
        <vt:lpwstr/>
      </vt:variant>
      <vt:variant>
        <vt:lpwstr>_Toc217987442</vt:lpwstr>
      </vt:variant>
      <vt:variant>
        <vt:i4>1835065</vt:i4>
      </vt:variant>
      <vt:variant>
        <vt:i4>461</vt:i4>
      </vt:variant>
      <vt:variant>
        <vt:i4>0</vt:i4>
      </vt:variant>
      <vt:variant>
        <vt:i4>5</vt:i4>
      </vt:variant>
      <vt:variant>
        <vt:lpwstr/>
      </vt:variant>
      <vt:variant>
        <vt:lpwstr>_Toc217987441</vt:lpwstr>
      </vt:variant>
      <vt:variant>
        <vt:i4>1835065</vt:i4>
      </vt:variant>
      <vt:variant>
        <vt:i4>455</vt:i4>
      </vt:variant>
      <vt:variant>
        <vt:i4>0</vt:i4>
      </vt:variant>
      <vt:variant>
        <vt:i4>5</vt:i4>
      </vt:variant>
      <vt:variant>
        <vt:lpwstr/>
      </vt:variant>
      <vt:variant>
        <vt:lpwstr>_Toc217987440</vt:lpwstr>
      </vt:variant>
      <vt:variant>
        <vt:i4>1769529</vt:i4>
      </vt:variant>
      <vt:variant>
        <vt:i4>449</vt:i4>
      </vt:variant>
      <vt:variant>
        <vt:i4>0</vt:i4>
      </vt:variant>
      <vt:variant>
        <vt:i4>5</vt:i4>
      </vt:variant>
      <vt:variant>
        <vt:lpwstr/>
      </vt:variant>
      <vt:variant>
        <vt:lpwstr>_Toc217987439</vt:lpwstr>
      </vt:variant>
      <vt:variant>
        <vt:i4>1769529</vt:i4>
      </vt:variant>
      <vt:variant>
        <vt:i4>443</vt:i4>
      </vt:variant>
      <vt:variant>
        <vt:i4>0</vt:i4>
      </vt:variant>
      <vt:variant>
        <vt:i4>5</vt:i4>
      </vt:variant>
      <vt:variant>
        <vt:lpwstr/>
      </vt:variant>
      <vt:variant>
        <vt:lpwstr>_Toc217987438</vt:lpwstr>
      </vt:variant>
      <vt:variant>
        <vt:i4>1769529</vt:i4>
      </vt:variant>
      <vt:variant>
        <vt:i4>437</vt:i4>
      </vt:variant>
      <vt:variant>
        <vt:i4>0</vt:i4>
      </vt:variant>
      <vt:variant>
        <vt:i4>5</vt:i4>
      </vt:variant>
      <vt:variant>
        <vt:lpwstr/>
      </vt:variant>
      <vt:variant>
        <vt:lpwstr>_Toc217987437</vt:lpwstr>
      </vt:variant>
      <vt:variant>
        <vt:i4>1769529</vt:i4>
      </vt:variant>
      <vt:variant>
        <vt:i4>431</vt:i4>
      </vt:variant>
      <vt:variant>
        <vt:i4>0</vt:i4>
      </vt:variant>
      <vt:variant>
        <vt:i4>5</vt:i4>
      </vt:variant>
      <vt:variant>
        <vt:lpwstr/>
      </vt:variant>
      <vt:variant>
        <vt:lpwstr>_Toc217987436</vt:lpwstr>
      </vt:variant>
      <vt:variant>
        <vt:i4>1769529</vt:i4>
      </vt:variant>
      <vt:variant>
        <vt:i4>425</vt:i4>
      </vt:variant>
      <vt:variant>
        <vt:i4>0</vt:i4>
      </vt:variant>
      <vt:variant>
        <vt:i4>5</vt:i4>
      </vt:variant>
      <vt:variant>
        <vt:lpwstr/>
      </vt:variant>
      <vt:variant>
        <vt:lpwstr>_Toc217987435</vt:lpwstr>
      </vt:variant>
      <vt:variant>
        <vt:i4>1769529</vt:i4>
      </vt:variant>
      <vt:variant>
        <vt:i4>419</vt:i4>
      </vt:variant>
      <vt:variant>
        <vt:i4>0</vt:i4>
      </vt:variant>
      <vt:variant>
        <vt:i4>5</vt:i4>
      </vt:variant>
      <vt:variant>
        <vt:lpwstr/>
      </vt:variant>
      <vt:variant>
        <vt:lpwstr>_Toc217987434</vt:lpwstr>
      </vt:variant>
      <vt:variant>
        <vt:i4>1769529</vt:i4>
      </vt:variant>
      <vt:variant>
        <vt:i4>413</vt:i4>
      </vt:variant>
      <vt:variant>
        <vt:i4>0</vt:i4>
      </vt:variant>
      <vt:variant>
        <vt:i4>5</vt:i4>
      </vt:variant>
      <vt:variant>
        <vt:lpwstr/>
      </vt:variant>
      <vt:variant>
        <vt:lpwstr>_Toc217987433</vt:lpwstr>
      </vt:variant>
      <vt:variant>
        <vt:i4>1769529</vt:i4>
      </vt:variant>
      <vt:variant>
        <vt:i4>407</vt:i4>
      </vt:variant>
      <vt:variant>
        <vt:i4>0</vt:i4>
      </vt:variant>
      <vt:variant>
        <vt:i4>5</vt:i4>
      </vt:variant>
      <vt:variant>
        <vt:lpwstr/>
      </vt:variant>
      <vt:variant>
        <vt:lpwstr>_Toc217987432</vt:lpwstr>
      </vt:variant>
      <vt:variant>
        <vt:i4>1769529</vt:i4>
      </vt:variant>
      <vt:variant>
        <vt:i4>401</vt:i4>
      </vt:variant>
      <vt:variant>
        <vt:i4>0</vt:i4>
      </vt:variant>
      <vt:variant>
        <vt:i4>5</vt:i4>
      </vt:variant>
      <vt:variant>
        <vt:lpwstr/>
      </vt:variant>
      <vt:variant>
        <vt:lpwstr>_Toc217987431</vt:lpwstr>
      </vt:variant>
      <vt:variant>
        <vt:i4>1769529</vt:i4>
      </vt:variant>
      <vt:variant>
        <vt:i4>395</vt:i4>
      </vt:variant>
      <vt:variant>
        <vt:i4>0</vt:i4>
      </vt:variant>
      <vt:variant>
        <vt:i4>5</vt:i4>
      </vt:variant>
      <vt:variant>
        <vt:lpwstr/>
      </vt:variant>
      <vt:variant>
        <vt:lpwstr>_Toc217987430</vt:lpwstr>
      </vt:variant>
      <vt:variant>
        <vt:i4>1703993</vt:i4>
      </vt:variant>
      <vt:variant>
        <vt:i4>389</vt:i4>
      </vt:variant>
      <vt:variant>
        <vt:i4>0</vt:i4>
      </vt:variant>
      <vt:variant>
        <vt:i4>5</vt:i4>
      </vt:variant>
      <vt:variant>
        <vt:lpwstr/>
      </vt:variant>
      <vt:variant>
        <vt:lpwstr>_Toc217987429</vt:lpwstr>
      </vt:variant>
      <vt:variant>
        <vt:i4>1703993</vt:i4>
      </vt:variant>
      <vt:variant>
        <vt:i4>383</vt:i4>
      </vt:variant>
      <vt:variant>
        <vt:i4>0</vt:i4>
      </vt:variant>
      <vt:variant>
        <vt:i4>5</vt:i4>
      </vt:variant>
      <vt:variant>
        <vt:lpwstr/>
      </vt:variant>
      <vt:variant>
        <vt:lpwstr>_Toc217987428</vt:lpwstr>
      </vt:variant>
      <vt:variant>
        <vt:i4>1703993</vt:i4>
      </vt:variant>
      <vt:variant>
        <vt:i4>377</vt:i4>
      </vt:variant>
      <vt:variant>
        <vt:i4>0</vt:i4>
      </vt:variant>
      <vt:variant>
        <vt:i4>5</vt:i4>
      </vt:variant>
      <vt:variant>
        <vt:lpwstr/>
      </vt:variant>
      <vt:variant>
        <vt:lpwstr>_Toc217987427</vt:lpwstr>
      </vt:variant>
      <vt:variant>
        <vt:i4>1703993</vt:i4>
      </vt:variant>
      <vt:variant>
        <vt:i4>371</vt:i4>
      </vt:variant>
      <vt:variant>
        <vt:i4>0</vt:i4>
      </vt:variant>
      <vt:variant>
        <vt:i4>5</vt:i4>
      </vt:variant>
      <vt:variant>
        <vt:lpwstr/>
      </vt:variant>
      <vt:variant>
        <vt:lpwstr>_Toc217987426</vt:lpwstr>
      </vt:variant>
      <vt:variant>
        <vt:i4>1703993</vt:i4>
      </vt:variant>
      <vt:variant>
        <vt:i4>365</vt:i4>
      </vt:variant>
      <vt:variant>
        <vt:i4>0</vt:i4>
      </vt:variant>
      <vt:variant>
        <vt:i4>5</vt:i4>
      </vt:variant>
      <vt:variant>
        <vt:lpwstr/>
      </vt:variant>
      <vt:variant>
        <vt:lpwstr>_Toc217987425</vt:lpwstr>
      </vt:variant>
      <vt:variant>
        <vt:i4>1703993</vt:i4>
      </vt:variant>
      <vt:variant>
        <vt:i4>359</vt:i4>
      </vt:variant>
      <vt:variant>
        <vt:i4>0</vt:i4>
      </vt:variant>
      <vt:variant>
        <vt:i4>5</vt:i4>
      </vt:variant>
      <vt:variant>
        <vt:lpwstr/>
      </vt:variant>
      <vt:variant>
        <vt:lpwstr>_Toc217987424</vt:lpwstr>
      </vt:variant>
      <vt:variant>
        <vt:i4>1703993</vt:i4>
      </vt:variant>
      <vt:variant>
        <vt:i4>353</vt:i4>
      </vt:variant>
      <vt:variant>
        <vt:i4>0</vt:i4>
      </vt:variant>
      <vt:variant>
        <vt:i4>5</vt:i4>
      </vt:variant>
      <vt:variant>
        <vt:lpwstr/>
      </vt:variant>
      <vt:variant>
        <vt:lpwstr>_Toc217987423</vt:lpwstr>
      </vt:variant>
      <vt:variant>
        <vt:i4>1703993</vt:i4>
      </vt:variant>
      <vt:variant>
        <vt:i4>347</vt:i4>
      </vt:variant>
      <vt:variant>
        <vt:i4>0</vt:i4>
      </vt:variant>
      <vt:variant>
        <vt:i4>5</vt:i4>
      </vt:variant>
      <vt:variant>
        <vt:lpwstr/>
      </vt:variant>
      <vt:variant>
        <vt:lpwstr>_Toc217987422</vt:lpwstr>
      </vt:variant>
      <vt:variant>
        <vt:i4>1703993</vt:i4>
      </vt:variant>
      <vt:variant>
        <vt:i4>341</vt:i4>
      </vt:variant>
      <vt:variant>
        <vt:i4>0</vt:i4>
      </vt:variant>
      <vt:variant>
        <vt:i4>5</vt:i4>
      </vt:variant>
      <vt:variant>
        <vt:lpwstr/>
      </vt:variant>
      <vt:variant>
        <vt:lpwstr>_Toc217987421</vt:lpwstr>
      </vt:variant>
      <vt:variant>
        <vt:i4>1703993</vt:i4>
      </vt:variant>
      <vt:variant>
        <vt:i4>335</vt:i4>
      </vt:variant>
      <vt:variant>
        <vt:i4>0</vt:i4>
      </vt:variant>
      <vt:variant>
        <vt:i4>5</vt:i4>
      </vt:variant>
      <vt:variant>
        <vt:lpwstr/>
      </vt:variant>
      <vt:variant>
        <vt:lpwstr>_Toc217987420</vt:lpwstr>
      </vt:variant>
      <vt:variant>
        <vt:i4>1638457</vt:i4>
      </vt:variant>
      <vt:variant>
        <vt:i4>329</vt:i4>
      </vt:variant>
      <vt:variant>
        <vt:i4>0</vt:i4>
      </vt:variant>
      <vt:variant>
        <vt:i4>5</vt:i4>
      </vt:variant>
      <vt:variant>
        <vt:lpwstr/>
      </vt:variant>
      <vt:variant>
        <vt:lpwstr>_Toc217987419</vt:lpwstr>
      </vt:variant>
      <vt:variant>
        <vt:i4>1638457</vt:i4>
      </vt:variant>
      <vt:variant>
        <vt:i4>323</vt:i4>
      </vt:variant>
      <vt:variant>
        <vt:i4>0</vt:i4>
      </vt:variant>
      <vt:variant>
        <vt:i4>5</vt:i4>
      </vt:variant>
      <vt:variant>
        <vt:lpwstr/>
      </vt:variant>
      <vt:variant>
        <vt:lpwstr>_Toc217987418</vt:lpwstr>
      </vt:variant>
      <vt:variant>
        <vt:i4>1638457</vt:i4>
      </vt:variant>
      <vt:variant>
        <vt:i4>317</vt:i4>
      </vt:variant>
      <vt:variant>
        <vt:i4>0</vt:i4>
      </vt:variant>
      <vt:variant>
        <vt:i4>5</vt:i4>
      </vt:variant>
      <vt:variant>
        <vt:lpwstr/>
      </vt:variant>
      <vt:variant>
        <vt:lpwstr>_Toc217987417</vt:lpwstr>
      </vt:variant>
      <vt:variant>
        <vt:i4>1638457</vt:i4>
      </vt:variant>
      <vt:variant>
        <vt:i4>311</vt:i4>
      </vt:variant>
      <vt:variant>
        <vt:i4>0</vt:i4>
      </vt:variant>
      <vt:variant>
        <vt:i4>5</vt:i4>
      </vt:variant>
      <vt:variant>
        <vt:lpwstr/>
      </vt:variant>
      <vt:variant>
        <vt:lpwstr>_Toc217987416</vt:lpwstr>
      </vt:variant>
      <vt:variant>
        <vt:i4>1638457</vt:i4>
      </vt:variant>
      <vt:variant>
        <vt:i4>305</vt:i4>
      </vt:variant>
      <vt:variant>
        <vt:i4>0</vt:i4>
      </vt:variant>
      <vt:variant>
        <vt:i4>5</vt:i4>
      </vt:variant>
      <vt:variant>
        <vt:lpwstr/>
      </vt:variant>
      <vt:variant>
        <vt:lpwstr>_Toc217987415</vt:lpwstr>
      </vt:variant>
      <vt:variant>
        <vt:i4>1638457</vt:i4>
      </vt:variant>
      <vt:variant>
        <vt:i4>299</vt:i4>
      </vt:variant>
      <vt:variant>
        <vt:i4>0</vt:i4>
      </vt:variant>
      <vt:variant>
        <vt:i4>5</vt:i4>
      </vt:variant>
      <vt:variant>
        <vt:lpwstr/>
      </vt:variant>
      <vt:variant>
        <vt:lpwstr>_Toc217987414</vt:lpwstr>
      </vt:variant>
      <vt:variant>
        <vt:i4>1638457</vt:i4>
      </vt:variant>
      <vt:variant>
        <vt:i4>293</vt:i4>
      </vt:variant>
      <vt:variant>
        <vt:i4>0</vt:i4>
      </vt:variant>
      <vt:variant>
        <vt:i4>5</vt:i4>
      </vt:variant>
      <vt:variant>
        <vt:lpwstr/>
      </vt:variant>
      <vt:variant>
        <vt:lpwstr>_Toc217987413</vt:lpwstr>
      </vt:variant>
      <vt:variant>
        <vt:i4>1638457</vt:i4>
      </vt:variant>
      <vt:variant>
        <vt:i4>287</vt:i4>
      </vt:variant>
      <vt:variant>
        <vt:i4>0</vt:i4>
      </vt:variant>
      <vt:variant>
        <vt:i4>5</vt:i4>
      </vt:variant>
      <vt:variant>
        <vt:lpwstr/>
      </vt:variant>
      <vt:variant>
        <vt:lpwstr>_Toc217987412</vt:lpwstr>
      </vt:variant>
      <vt:variant>
        <vt:i4>1638457</vt:i4>
      </vt:variant>
      <vt:variant>
        <vt:i4>281</vt:i4>
      </vt:variant>
      <vt:variant>
        <vt:i4>0</vt:i4>
      </vt:variant>
      <vt:variant>
        <vt:i4>5</vt:i4>
      </vt:variant>
      <vt:variant>
        <vt:lpwstr/>
      </vt:variant>
      <vt:variant>
        <vt:lpwstr>_Toc217987411</vt:lpwstr>
      </vt:variant>
      <vt:variant>
        <vt:i4>1638457</vt:i4>
      </vt:variant>
      <vt:variant>
        <vt:i4>275</vt:i4>
      </vt:variant>
      <vt:variant>
        <vt:i4>0</vt:i4>
      </vt:variant>
      <vt:variant>
        <vt:i4>5</vt:i4>
      </vt:variant>
      <vt:variant>
        <vt:lpwstr/>
      </vt:variant>
      <vt:variant>
        <vt:lpwstr>_Toc217987410</vt:lpwstr>
      </vt:variant>
      <vt:variant>
        <vt:i4>1572921</vt:i4>
      </vt:variant>
      <vt:variant>
        <vt:i4>269</vt:i4>
      </vt:variant>
      <vt:variant>
        <vt:i4>0</vt:i4>
      </vt:variant>
      <vt:variant>
        <vt:i4>5</vt:i4>
      </vt:variant>
      <vt:variant>
        <vt:lpwstr/>
      </vt:variant>
      <vt:variant>
        <vt:lpwstr>_Toc217987409</vt:lpwstr>
      </vt:variant>
      <vt:variant>
        <vt:i4>1114168</vt:i4>
      </vt:variant>
      <vt:variant>
        <vt:i4>260</vt:i4>
      </vt:variant>
      <vt:variant>
        <vt:i4>0</vt:i4>
      </vt:variant>
      <vt:variant>
        <vt:i4>5</vt:i4>
      </vt:variant>
      <vt:variant>
        <vt:lpwstr/>
      </vt:variant>
      <vt:variant>
        <vt:lpwstr>_Toc217987596</vt:lpwstr>
      </vt:variant>
      <vt:variant>
        <vt:i4>1114168</vt:i4>
      </vt:variant>
      <vt:variant>
        <vt:i4>254</vt:i4>
      </vt:variant>
      <vt:variant>
        <vt:i4>0</vt:i4>
      </vt:variant>
      <vt:variant>
        <vt:i4>5</vt:i4>
      </vt:variant>
      <vt:variant>
        <vt:lpwstr/>
      </vt:variant>
      <vt:variant>
        <vt:lpwstr>_Toc217987595</vt:lpwstr>
      </vt:variant>
      <vt:variant>
        <vt:i4>1114168</vt:i4>
      </vt:variant>
      <vt:variant>
        <vt:i4>248</vt:i4>
      </vt:variant>
      <vt:variant>
        <vt:i4>0</vt:i4>
      </vt:variant>
      <vt:variant>
        <vt:i4>5</vt:i4>
      </vt:variant>
      <vt:variant>
        <vt:lpwstr/>
      </vt:variant>
      <vt:variant>
        <vt:lpwstr>_Toc217987594</vt:lpwstr>
      </vt:variant>
      <vt:variant>
        <vt:i4>1114168</vt:i4>
      </vt:variant>
      <vt:variant>
        <vt:i4>242</vt:i4>
      </vt:variant>
      <vt:variant>
        <vt:i4>0</vt:i4>
      </vt:variant>
      <vt:variant>
        <vt:i4>5</vt:i4>
      </vt:variant>
      <vt:variant>
        <vt:lpwstr/>
      </vt:variant>
      <vt:variant>
        <vt:lpwstr>_Toc217987593</vt:lpwstr>
      </vt:variant>
      <vt:variant>
        <vt:i4>1114168</vt:i4>
      </vt:variant>
      <vt:variant>
        <vt:i4>236</vt:i4>
      </vt:variant>
      <vt:variant>
        <vt:i4>0</vt:i4>
      </vt:variant>
      <vt:variant>
        <vt:i4>5</vt:i4>
      </vt:variant>
      <vt:variant>
        <vt:lpwstr/>
      </vt:variant>
      <vt:variant>
        <vt:lpwstr>_Toc217987592</vt:lpwstr>
      </vt:variant>
      <vt:variant>
        <vt:i4>1114168</vt:i4>
      </vt:variant>
      <vt:variant>
        <vt:i4>230</vt:i4>
      </vt:variant>
      <vt:variant>
        <vt:i4>0</vt:i4>
      </vt:variant>
      <vt:variant>
        <vt:i4>5</vt:i4>
      </vt:variant>
      <vt:variant>
        <vt:lpwstr/>
      </vt:variant>
      <vt:variant>
        <vt:lpwstr>_Toc217987591</vt:lpwstr>
      </vt:variant>
      <vt:variant>
        <vt:i4>1114168</vt:i4>
      </vt:variant>
      <vt:variant>
        <vt:i4>224</vt:i4>
      </vt:variant>
      <vt:variant>
        <vt:i4>0</vt:i4>
      </vt:variant>
      <vt:variant>
        <vt:i4>5</vt:i4>
      </vt:variant>
      <vt:variant>
        <vt:lpwstr/>
      </vt:variant>
      <vt:variant>
        <vt:lpwstr>_Toc217987590</vt:lpwstr>
      </vt:variant>
      <vt:variant>
        <vt:i4>1048632</vt:i4>
      </vt:variant>
      <vt:variant>
        <vt:i4>218</vt:i4>
      </vt:variant>
      <vt:variant>
        <vt:i4>0</vt:i4>
      </vt:variant>
      <vt:variant>
        <vt:i4>5</vt:i4>
      </vt:variant>
      <vt:variant>
        <vt:lpwstr/>
      </vt:variant>
      <vt:variant>
        <vt:lpwstr>_Toc217987589</vt:lpwstr>
      </vt:variant>
      <vt:variant>
        <vt:i4>1048632</vt:i4>
      </vt:variant>
      <vt:variant>
        <vt:i4>212</vt:i4>
      </vt:variant>
      <vt:variant>
        <vt:i4>0</vt:i4>
      </vt:variant>
      <vt:variant>
        <vt:i4>5</vt:i4>
      </vt:variant>
      <vt:variant>
        <vt:lpwstr/>
      </vt:variant>
      <vt:variant>
        <vt:lpwstr>_Toc217987588</vt:lpwstr>
      </vt:variant>
      <vt:variant>
        <vt:i4>1048632</vt:i4>
      </vt:variant>
      <vt:variant>
        <vt:i4>206</vt:i4>
      </vt:variant>
      <vt:variant>
        <vt:i4>0</vt:i4>
      </vt:variant>
      <vt:variant>
        <vt:i4>5</vt:i4>
      </vt:variant>
      <vt:variant>
        <vt:lpwstr/>
      </vt:variant>
      <vt:variant>
        <vt:lpwstr>_Toc217987587</vt:lpwstr>
      </vt:variant>
      <vt:variant>
        <vt:i4>1048632</vt:i4>
      </vt:variant>
      <vt:variant>
        <vt:i4>200</vt:i4>
      </vt:variant>
      <vt:variant>
        <vt:i4>0</vt:i4>
      </vt:variant>
      <vt:variant>
        <vt:i4>5</vt:i4>
      </vt:variant>
      <vt:variant>
        <vt:lpwstr/>
      </vt:variant>
      <vt:variant>
        <vt:lpwstr>_Toc217987586</vt:lpwstr>
      </vt:variant>
      <vt:variant>
        <vt:i4>1048632</vt:i4>
      </vt:variant>
      <vt:variant>
        <vt:i4>194</vt:i4>
      </vt:variant>
      <vt:variant>
        <vt:i4>0</vt:i4>
      </vt:variant>
      <vt:variant>
        <vt:i4>5</vt:i4>
      </vt:variant>
      <vt:variant>
        <vt:lpwstr/>
      </vt:variant>
      <vt:variant>
        <vt:lpwstr>_Toc217987585</vt:lpwstr>
      </vt:variant>
      <vt:variant>
        <vt:i4>1048632</vt:i4>
      </vt:variant>
      <vt:variant>
        <vt:i4>188</vt:i4>
      </vt:variant>
      <vt:variant>
        <vt:i4>0</vt:i4>
      </vt:variant>
      <vt:variant>
        <vt:i4>5</vt:i4>
      </vt:variant>
      <vt:variant>
        <vt:lpwstr/>
      </vt:variant>
      <vt:variant>
        <vt:lpwstr>_Toc217987584</vt:lpwstr>
      </vt:variant>
      <vt:variant>
        <vt:i4>1048632</vt:i4>
      </vt:variant>
      <vt:variant>
        <vt:i4>182</vt:i4>
      </vt:variant>
      <vt:variant>
        <vt:i4>0</vt:i4>
      </vt:variant>
      <vt:variant>
        <vt:i4>5</vt:i4>
      </vt:variant>
      <vt:variant>
        <vt:lpwstr/>
      </vt:variant>
      <vt:variant>
        <vt:lpwstr>_Toc217987583</vt:lpwstr>
      </vt:variant>
      <vt:variant>
        <vt:i4>1048632</vt:i4>
      </vt:variant>
      <vt:variant>
        <vt:i4>176</vt:i4>
      </vt:variant>
      <vt:variant>
        <vt:i4>0</vt:i4>
      </vt:variant>
      <vt:variant>
        <vt:i4>5</vt:i4>
      </vt:variant>
      <vt:variant>
        <vt:lpwstr/>
      </vt:variant>
      <vt:variant>
        <vt:lpwstr>_Toc217987582</vt:lpwstr>
      </vt:variant>
      <vt:variant>
        <vt:i4>1048632</vt:i4>
      </vt:variant>
      <vt:variant>
        <vt:i4>170</vt:i4>
      </vt:variant>
      <vt:variant>
        <vt:i4>0</vt:i4>
      </vt:variant>
      <vt:variant>
        <vt:i4>5</vt:i4>
      </vt:variant>
      <vt:variant>
        <vt:lpwstr/>
      </vt:variant>
      <vt:variant>
        <vt:lpwstr>_Toc217987581</vt:lpwstr>
      </vt:variant>
      <vt:variant>
        <vt:i4>1048632</vt:i4>
      </vt:variant>
      <vt:variant>
        <vt:i4>164</vt:i4>
      </vt:variant>
      <vt:variant>
        <vt:i4>0</vt:i4>
      </vt:variant>
      <vt:variant>
        <vt:i4>5</vt:i4>
      </vt:variant>
      <vt:variant>
        <vt:lpwstr/>
      </vt:variant>
      <vt:variant>
        <vt:lpwstr>_Toc217987580</vt:lpwstr>
      </vt:variant>
      <vt:variant>
        <vt:i4>2031672</vt:i4>
      </vt:variant>
      <vt:variant>
        <vt:i4>158</vt:i4>
      </vt:variant>
      <vt:variant>
        <vt:i4>0</vt:i4>
      </vt:variant>
      <vt:variant>
        <vt:i4>5</vt:i4>
      </vt:variant>
      <vt:variant>
        <vt:lpwstr/>
      </vt:variant>
      <vt:variant>
        <vt:lpwstr>_Toc217987579</vt:lpwstr>
      </vt:variant>
      <vt:variant>
        <vt:i4>2031672</vt:i4>
      </vt:variant>
      <vt:variant>
        <vt:i4>152</vt:i4>
      </vt:variant>
      <vt:variant>
        <vt:i4>0</vt:i4>
      </vt:variant>
      <vt:variant>
        <vt:i4>5</vt:i4>
      </vt:variant>
      <vt:variant>
        <vt:lpwstr/>
      </vt:variant>
      <vt:variant>
        <vt:lpwstr>_Toc217987578</vt:lpwstr>
      </vt:variant>
      <vt:variant>
        <vt:i4>2031672</vt:i4>
      </vt:variant>
      <vt:variant>
        <vt:i4>146</vt:i4>
      </vt:variant>
      <vt:variant>
        <vt:i4>0</vt:i4>
      </vt:variant>
      <vt:variant>
        <vt:i4>5</vt:i4>
      </vt:variant>
      <vt:variant>
        <vt:lpwstr/>
      </vt:variant>
      <vt:variant>
        <vt:lpwstr>_Toc217987577</vt:lpwstr>
      </vt:variant>
      <vt:variant>
        <vt:i4>2031672</vt:i4>
      </vt:variant>
      <vt:variant>
        <vt:i4>140</vt:i4>
      </vt:variant>
      <vt:variant>
        <vt:i4>0</vt:i4>
      </vt:variant>
      <vt:variant>
        <vt:i4>5</vt:i4>
      </vt:variant>
      <vt:variant>
        <vt:lpwstr/>
      </vt:variant>
      <vt:variant>
        <vt:lpwstr>_Toc217987576</vt:lpwstr>
      </vt:variant>
      <vt:variant>
        <vt:i4>2031672</vt:i4>
      </vt:variant>
      <vt:variant>
        <vt:i4>134</vt:i4>
      </vt:variant>
      <vt:variant>
        <vt:i4>0</vt:i4>
      </vt:variant>
      <vt:variant>
        <vt:i4>5</vt:i4>
      </vt:variant>
      <vt:variant>
        <vt:lpwstr/>
      </vt:variant>
      <vt:variant>
        <vt:lpwstr>_Toc217987575</vt:lpwstr>
      </vt:variant>
      <vt:variant>
        <vt:i4>2031672</vt:i4>
      </vt:variant>
      <vt:variant>
        <vt:i4>128</vt:i4>
      </vt:variant>
      <vt:variant>
        <vt:i4>0</vt:i4>
      </vt:variant>
      <vt:variant>
        <vt:i4>5</vt:i4>
      </vt:variant>
      <vt:variant>
        <vt:lpwstr/>
      </vt:variant>
      <vt:variant>
        <vt:lpwstr>_Toc217987574</vt:lpwstr>
      </vt:variant>
      <vt:variant>
        <vt:i4>2031672</vt:i4>
      </vt:variant>
      <vt:variant>
        <vt:i4>122</vt:i4>
      </vt:variant>
      <vt:variant>
        <vt:i4>0</vt:i4>
      </vt:variant>
      <vt:variant>
        <vt:i4>5</vt:i4>
      </vt:variant>
      <vt:variant>
        <vt:lpwstr/>
      </vt:variant>
      <vt:variant>
        <vt:lpwstr>_Toc217987573</vt:lpwstr>
      </vt:variant>
      <vt:variant>
        <vt:i4>2031672</vt:i4>
      </vt:variant>
      <vt:variant>
        <vt:i4>116</vt:i4>
      </vt:variant>
      <vt:variant>
        <vt:i4>0</vt:i4>
      </vt:variant>
      <vt:variant>
        <vt:i4>5</vt:i4>
      </vt:variant>
      <vt:variant>
        <vt:lpwstr/>
      </vt:variant>
      <vt:variant>
        <vt:lpwstr>_Toc217987572</vt:lpwstr>
      </vt:variant>
      <vt:variant>
        <vt:i4>2031672</vt:i4>
      </vt:variant>
      <vt:variant>
        <vt:i4>110</vt:i4>
      </vt:variant>
      <vt:variant>
        <vt:i4>0</vt:i4>
      </vt:variant>
      <vt:variant>
        <vt:i4>5</vt:i4>
      </vt:variant>
      <vt:variant>
        <vt:lpwstr/>
      </vt:variant>
      <vt:variant>
        <vt:lpwstr>_Toc217987571</vt:lpwstr>
      </vt:variant>
      <vt:variant>
        <vt:i4>2031672</vt:i4>
      </vt:variant>
      <vt:variant>
        <vt:i4>104</vt:i4>
      </vt:variant>
      <vt:variant>
        <vt:i4>0</vt:i4>
      </vt:variant>
      <vt:variant>
        <vt:i4>5</vt:i4>
      </vt:variant>
      <vt:variant>
        <vt:lpwstr/>
      </vt:variant>
      <vt:variant>
        <vt:lpwstr>_Toc217987570</vt:lpwstr>
      </vt:variant>
      <vt:variant>
        <vt:i4>1966136</vt:i4>
      </vt:variant>
      <vt:variant>
        <vt:i4>98</vt:i4>
      </vt:variant>
      <vt:variant>
        <vt:i4>0</vt:i4>
      </vt:variant>
      <vt:variant>
        <vt:i4>5</vt:i4>
      </vt:variant>
      <vt:variant>
        <vt:lpwstr/>
      </vt:variant>
      <vt:variant>
        <vt:lpwstr>_Toc217987569</vt:lpwstr>
      </vt:variant>
      <vt:variant>
        <vt:i4>1966136</vt:i4>
      </vt:variant>
      <vt:variant>
        <vt:i4>92</vt:i4>
      </vt:variant>
      <vt:variant>
        <vt:i4>0</vt:i4>
      </vt:variant>
      <vt:variant>
        <vt:i4>5</vt:i4>
      </vt:variant>
      <vt:variant>
        <vt:lpwstr/>
      </vt:variant>
      <vt:variant>
        <vt:lpwstr>_Toc217987568</vt:lpwstr>
      </vt:variant>
      <vt:variant>
        <vt:i4>1966136</vt:i4>
      </vt:variant>
      <vt:variant>
        <vt:i4>86</vt:i4>
      </vt:variant>
      <vt:variant>
        <vt:i4>0</vt:i4>
      </vt:variant>
      <vt:variant>
        <vt:i4>5</vt:i4>
      </vt:variant>
      <vt:variant>
        <vt:lpwstr/>
      </vt:variant>
      <vt:variant>
        <vt:lpwstr>_Toc217987567</vt:lpwstr>
      </vt:variant>
      <vt:variant>
        <vt:i4>1966136</vt:i4>
      </vt:variant>
      <vt:variant>
        <vt:i4>80</vt:i4>
      </vt:variant>
      <vt:variant>
        <vt:i4>0</vt:i4>
      </vt:variant>
      <vt:variant>
        <vt:i4>5</vt:i4>
      </vt:variant>
      <vt:variant>
        <vt:lpwstr/>
      </vt:variant>
      <vt:variant>
        <vt:lpwstr>_Toc217987566</vt:lpwstr>
      </vt:variant>
      <vt:variant>
        <vt:i4>1966136</vt:i4>
      </vt:variant>
      <vt:variant>
        <vt:i4>74</vt:i4>
      </vt:variant>
      <vt:variant>
        <vt:i4>0</vt:i4>
      </vt:variant>
      <vt:variant>
        <vt:i4>5</vt:i4>
      </vt:variant>
      <vt:variant>
        <vt:lpwstr/>
      </vt:variant>
      <vt:variant>
        <vt:lpwstr>_Toc217987565</vt:lpwstr>
      </vt:variant>
      <vt:variant>
        <vt:i4>1966136</vt:i4>
      </vt:variant>
      <vt:variant>
        <vt:i4>68</vt:i4>
      </vt:variant>
      <vt:variant>
        <vt:i4>0</vt:i4>
      </vt:variant>
      <vt:variant>
        <vt:i4>5</vt:i4>
      </vt:variant>
      <vt:variant>
        <vt:lpwstr/>
      </vt:variant>
      <vt:variant>
        <vt:lpwstr>_Toc217987564</vt:lpwstr>
      </vt:variant>
      <vt:variant>
        <vt:i4>1966136</vt:i4>
      </vt:variant>
      <vt:variant>
        <vt:i4>62</vt:i4>
      </vt:variant>
      <vt:variant>
        <vt:i4>0</vt:i4>
      </vt:variant>
      <vt:variant>
        <vt:i4>5</vt:i4>
      </vt:variant>
      <vt:variant>
        <vt:lpwstr/>
      </vt:variant>
      <vt:variant>
        <vt:lpwstr>_Toc217987563</vt:lpwstr>
      </vt:variant>
      <vt:variant>
        <vt:i4>1966136</vt:i4>
      </vt:variant>
      <vt:variant>
        <vt:i4>56</vt:i4>
      </vt:variant>
      <vt:variant>
        <vt:i4>0</vt:i4>
      </vt:variant>
      <vt:variant>
        <vt:i4>5</vt:i4>
      </vt:variant>
      <vt:variant>
        <vt:lpwstr/>
      </vt:variant>
      <vt:variant>
        <vt:lpwstr>_Toc217987562</vt:lpwstr>
      </vt:variant>
      <vt:variant>
        <vt:i4>1966136</vt:i4>
      </vt:variant>
      <vt:variant>
        <vt:i4>50</vt:i4>
      </vt:variant>
      <vt:variant>
        <vt:i4>0</vt:i4>
      </vt:variant>
      <vt:variant>
        <vt:i4>5</vt:i4>
      </vt:variant>
      <vt:variant>
        <vt:lpwstr/>
      </vt:variant>
      <vt:variant>
        <vt:lpwstr>_Toc217987561</vt:lpwstr>
      </vt:variant>
      <vt:variant>
        <vt:i4>1966136</vt:i4>
      </vt:variant>
      <vt:variant>
        <vt:i4>44</vt:i4>
      </vt:variant>
      <vt:variant>
        <vt:i4>0</vt:i4>
      </vt:variant>
      <vt:variant>
        <vt:i4>5</vt:i4>
      </vt:variant>
      <vt:variant>
        <vt:lpwstr/>
      </vt:variant>
      <vt:variant>
        <vt:lpwstr>_Toc217987560</vt:lpwstr>
      </vt:variant>
      <vt:variant>
        <vt:i4>1900600</vt:i4>
      </vt:variant>
      <vt:variant>
        <vt:i4>38</vt:i4>
      </vt:variant>
      <vt:variant>
        <vt:i4>0</vt:i4>
      </vt:variant>
      <vt:variant>
        <vt:i4>5</vt:i4>
      </vt:variant>
      <vt:variant>
        <vt:lpwstr/>
      </vt:variant>
      <vt:variant>
        <vt:lpwstr>_Toc217987559</vt:lpwstr>
      </vt:variant>
      <vt:variant>
        <vt:i4>1900600</vt:i4>
      </vt:variant>
      <vt:variant>
        <vt:i4>32</vt:i4>
      </vt:variant>
      <vt:variant>
        <vt:i4>0</vt:i4>
      </vt:variant>
      <vt:variant>
        <vt:i4>5</vt:i4>
      </vt:variant>
      <vt:variant>
        <vt:lpwstr/>
      </vt:variant>
      <vt:variant>
        <vt:lpwstr>_Toc217987558</vt:lpwstr>
      </vt:variant>
      <vt:variant>
        <vt:i4>1900600</vt:i4>
      </vt:variant>
      <vt:variant>
        <vt:i4>26</vt:i4>
      </vt:variant>
      <vt:variant>
        <vt:i4>0</vt:i4>
      </vt:variant>
      <vt:variant>
        <vt:i4>5</vt:i4>
      </vt:variant>
      <vt:variant>
        <vt:lpwstr/>
      </vt:variant>
      <vt:variant>
        <vt:lpwstr>_Toc217987557</vt:lpwstr>
      </vt:variant>
      <vt:variant>
        <vt:i4>1900600</vt:i4>
      </vt:variant>
      <vt:variant>
        <vt:i4>20</vt:i4>
      </vt:variant>
      <vt:variant>
        <vt:i4>0</vt:i4>
      </vt:variant>
      <vt:variant>
        <vt:i4>5</vt:i4>
      </vt:variant>
      <vt:variant>
        <vt:lpwstr/>
      </vt:variant>
      <vt:variant>
        <vt:lpwstr>_Toc217987556</vt:lpwstr>
      </vt:variant>
      <vt:variant>
        <vt:i4>1900600</vt:i4>
      </vt:variant>
      <vt:variant>
        <vt:i4>14</vt:i4>
      </vt:variant>
      <vt:variant>
        <vt:i4>0</vt:i4>
      </vt:variant>
      <vt:variant>
        <vt:i4>5</vt:i4>
      </vt:variant>
      <vt:variant>
        <vt:lpwstr/>
      </vt:variant>
      <vt:variant>
        <vt:lpwstr>_Toc217987555</vt:lpwstr>
      </vt:variant>
      <vt:variant>
        <vt:i4>1900600</vt:i4>
      </vt:variant>
      <vt:variant>
        <vt:i4>8</vt:i4>
      </vt:variant>
      <vt:variant>
        <vt:i4>0</vt:i4>
      </vt:variant>
      <vt:variant>
        <vt:i4>5</vt:i4>
      </vt:variant>
      <vt:variant>
        <vt:lpwstr/>
      </vt:variant>
      <vt:variant>
        <vt:lpwstr>_Toc217987554</vt:lpwstr>
      </vt:variant>
      <vt:variant>
        <vt:i4>1900600</vt:i4>
      </vt:variant>
      <vt:variant>
        <vt:i4>2</vt:i4>
      </vt:variant>
      <vt:variant>
        <vt:i4>0</vt:i4>
      </vt:variant>
      <vt:variant>
        <vt:i4>5</vt:i4>
      </vt:variant>
      <vt:variant>
        <vt:lpwstr/>
      </vt:variant>
      <vt:variant>
        <vt:lpwstr>_Toc217987553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a47447 Trương Hoàng Anh</dc:creator>
  <cp:keywords/>
  <dc:description/>
  <cp:lastModifiedBy>a47113 Lưu Huy Hoàng</cp:lastModifiedBy>
  <cp:revision>2</cp:revision>
  <dcterms:created xsi:type="dcterms:W3CDTF">2025-12-30T04:46:00Z</dcterms:created>
  <dcterms:modified xsi:type="dcterms:W3CDTF">2025-12-30T04:46:00Z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0x010100AEFBBDC248FB0740A337C3E5EA8AC6A8</vt:lpwstr>
  </property>
  <property fmtid="{D5CDD505-2E9C-101B-9397-08002B2CF9AE}" pid="3" name="GrammarlyDocumentId">
    <vt:lpwstr>0356b961-1b55-4816-b07c-aca338c97764</vt:lpwstr>
  </property>
</Properties>
</file>